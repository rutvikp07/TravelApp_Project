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7FBB" w14:textId="77777777" w:rsidR="003F5D1F" w:rsidRDefault="00000000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4E21DC8F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6E2C320E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4173990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0A07F41A" w14:textId="6712B0BD" w:rsidR="00673327" w:rsidRDefault="00CC67D9" w:rsidP="00D138ED">
            <w:pPr>
              <w:pStyle w:val="RIMCell"/>
            </w:pPr>
            <w:r>
              <w:t xml:space="preserve">Capstone Project </w:t>
            </w:r>
          </w:p>
        </w:tc>
      </w:tr>
      <w:tr w:rsidR="00673327" w14:paraId="2ED6165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0892E29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19BCA41A" w14:textId="59169392" w:rsidR="00673327" w:rsidRDefault="002024F2" w:rsidP="00292E40">
            <w:pPr>
              <w:pStyle w:val="RIMCell"/>
            </w:pPr>
            <w:r>
              <w:t xml:space="preserve">Vijul Vyas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4F03EAD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3FA16CC2" w14:textId="0E2E517A" w:rsidR="002F7A76" w:rsidRDefault="00CC67D9" w:rsidP="005A3E2E">
            <w:pPr>
              <w:pStyle w:val="RIMCell"/>
            </w:pPr>
            <w:r>
              <w:t>Team Pixel</w:t>
            </w:r>
          </w:p>
        </w:tc>
      </w:tr>
      <w:tr w:rsidR="004B69B3" w14:paraId="176A0A8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239C22" w14:textId="77777777" w:rsidR="004B69B3" w:rsidRPr="00013786" w:rsidRDefault="004B69B3" w:rsidP="00423A25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F29BBB5" w14:textId="764AAE09" w:rsidR="004B69B3" w:rsidRPr="0075555C" w:rsidRDefault="002024F2" w:rsidP="00423A2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01</w:t>
            </w:r>
            <w:r w:rsidR="006514F7">
              <w:rPr>
                <w:b w:val="0"/>
              </w:rPr>
              <w:t>/0</w:t>
            </w:r>
            <w:r>
              <w:rPr>
                <w:b w:val="0"/>
              </w:rPr>
              <w:t>8</w:t>
            </w:r>
            <w:r w:rsidR="006514F7">
              <w:rPr>
                <w:b w:val="0"/>
              </w:rPr>
              <w:t>/</w:t>
            </w:r>
            <w:r w:rsidR="00423A25">
              <w:rPr>
                <w:b w:val="0"/>
              </w:rPr>
              <w:t>2024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F131C84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B39E745" w14:textId="6D75912C" w:rsidR="004B69B3" w:rsidRDefault="004B69B3" w:rsidP="00B9336B">
            <w:pPr>
              <w:pStyle w:val="RIMCell"/>
            </w:pPr>
          </w:p>
        </w:tc>
      </w:tr>
      <w:tr w:rsidR="0077634A" w14:paraId="3A19887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A2282F5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906C765" w14:textId="7AC108BF" w:rsidR="0077634A" w:rsidRDefault="002024F2" w:rsidP="00CC335B">
            <w:pPr>
              <w:pStyle w:val="RIMCell"/>
            </w:pPr>
            <w:r>
              <w:t>10 AM</w:t>
            </w:r>
          </w:p>
        </w:tc>
        <w:tc>
          <w:tcPr>
            <w:tcW w:w="2250" w:type="dxa"/>
            <w:shd w:val="clear" w:color="auto" w:fill="00B050"/>
          </w:tcPr>
          <w:p w14:paraId="141C581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1E6C4180" w14:textId="65EFFBD0" w:rsidR="0077634A" w:rsidRDefault="002024F2" w:rsidP="000C6909">
            <w:pPr>
              <w:pStyle w:val="RIMCell"/>
            </w:pPr>
            <w:r>
              <w:t xml:space="preserve">FSU Centre. </w:t>
            </w:r>
          </w:p>
        </w:tc>
      </w:tr>
      <w:tr w:rsidR="0077634A" w14:paraId="6DDFF08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00961E12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A0C5948" w14:textId="7F94B67A" w:rsidR="0077634A" w:rsidRDefault="002024F2" w:rsidP="00292E40">
            <w:pPr>
              <w:pStyle w:val="RIMCell"/>
            </w:pPr>
            <w:r>
              <w:t xml:space="preserve">Rutvik Patel </w:t>
            </w:r>
          </w:p>
        </w:tc>
        <w:tc>
          <w:tcPr>
            <w:tcW w:w="2250" w:type="dxa"/>
            <w:shd w:val="clear" w:color="auto" w:fill="00B050"/>
          </w:tcPr>
          <w:p w14:paraId="66C9D03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67467229" w14:textId="27305101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</w:t>
            </w:r>
            <w:r w:rsidR="00423A25">
              <w:rPr>
                <w:b/>
              </w:rPr>
              <w:t xml:space="preserve">: </w:t>
            </w:r>
            <w:r w:rsidR="002024F2">
              <w:rPr>
                <w:bCs/>
              </w:rPr>
              <w:t>10</w:t>
            </w:r>
            <w:r w:rsidR="00423A25" w:rsidRPr="00423A25">
              <w:rPr>
                <w:bCs/>
              </w:rPr>
              <w:t xml:space="preserve"> </w:t>
            </w:r>
            <w:r w:rsidR="002024F2">
              <w:rPr>
                <w:bCs/>
              </w:rPr>
              <w:t>a</w:t>
            </w:r>
            <w:r w:rsidR="00423A25" w:rsidRPr="00423A25">
              <w:rPr>
                <w:bCs/>
              </w:rPr>
              <w:t xml:space="preserve">m </w:t>
            </w:r>
          </w:p>
          <w:p w14:paraId="149687AF" w14:textId="012AFBB6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 w:rsidR="002024F2">
                  <w:t>1</w:t>
                </w:r>
                <w:r w:rsidR="00423A25">
                  <w:t xml:space="preserve"> pm </w:t>
                </w:r>
              </w:sdtContent>
            </w:sdt>
          </w:p>
        </w:tc>
      </w:tr>
    </w:tbl>
    <w:p w14:paraId="431C6954" w14:textId="77777777" w:rsidR="00673327" w:rsidRDefault="00673327" w:rsidP="005A3E2E">
      <w:pPr>
        <w:pStyle w:val="RIMBody"/>
      </w:pPr>
    </w:p>
    <w:tbl>
      <w:tblPr>
        <w:tblW w:w="9383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47"/>
        <w:gridCol w:w="4536"/>
      </w:tblGrid>
      <w:tr w:rsidR="00F56B89" w:rsidRPr="00013786" w14:paraId="3A44A752" w14:textId="77777777" w:rsidTr="00E8343E">
        <w:trPr>
          <w:trHeight w:val="445"/>
          <w:tblHeader/>
        </w:trPr>
        <w:tc>
          <w:tcPr>
            <w:tcW w:w="9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018B2A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CC67D9" w:rsidRPr="00013786" w14:paraId="79576626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E6E6E6"/>
          </w:tcPr>
          <w:p w14:paraId="76D3BF31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Invited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E6E6E6"/>
          </w:tcPr>
          <w:p w14:paraId="345AA2CD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Attend</w:t>
            </w:r>
            <w:r>
              <w:t>ed</w:t>
            </w:r>
          </w:p>
        </w:tc>
      </w:tr>
      <w:tr w:rsidR="00CC67D9" w14:paraId="0D0C7D03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28F6A988" w14:textId="7A5A2AB2" w:rsidR="00CC67D9" w:rsidRDefault="002024F2" w:rsidP="00E8343E">
            <w:pPr>
              <w:pStyle w:val="RIMCell"/>
              <w:jc w:val="center"/>
            </w:pPr>
            <w:r>
              <w:t>Vijul Vyas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19D28546" w14:textId="2E5AC78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690D6137" w14:textId="77777777" w:rsidTr="00E8343E">
        <w:trPr>
          <w:trHeight w:val="386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3324A6CB" w14:textId="210B220E" w:rsidR="00CC67D9" w:rsidRDefault="002024F2" w:rsidP="00E8343E">
            <w:pPr>
              <w:pStyle w:val="RIMCell"/>
              <w:jc w:val="center"/>
            </w:pPr>
            <w:r>
              <w:t>Rutvik Patel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01F9742" w14:textId="31829DC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7DE628AC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4157799C" w14:textId="06776C5A" w:rsidR="00CC67D9" w:rsidRDefault="002024F2" w:rsidP="00E8343E">
            <w:pPr>
              <w:pStyle w:val="RIMCell"/>
              <w:jc w:val="center"/>
            </w:pPr>
            <w:r>
              <w:t xml:space="preserve">Parth Patel 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3E12E76" w14:textId="65ECE73F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50D6A531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01B34D0B" w14:textId="59F50676" w:rsidR="00CC67D9" w:rsidRDefault="00E8343E" w:rsidP="00E8343E">
            <w:pPr>
              <w:pStyle w:val="RIMCell"/>
              <w:jc w:val="center"/>
            </w:pPr>
            <w:r>
              <w:t>Sakshi Modi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69F4A87" w14:textId="2C083F5F" w:rsidR="00CC67D9" w:rsidRPr="00DD1BA1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</w:tbl>
    <w:p w14:paraId="787BCA3A" w14:textId="77777777" w:rsidR="00673327" w:rsidRDefault="00673327" w:rsidP="005A3E2E">
      <w:pPr>
        <w:pStyle w:val="RIMBody"/>
      </w:pPr>
    </w:p>
    <w:tbl>
      <w:tblPr>
        <w:tblW w:w="9337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858C2" w14:paraId="5EF985EF" w14:textId="77777777" w:rsidTr="00FB58B4">
        <w:trPr>
          <w:trHeight w:val="525"/>
          <w:tblHeader/>
        </w:trPr>
        <w:tc>
          <w:tcPr>
            <w:tcW w:w="9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0A1CA4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659E01D" w14:textId="77777777" w:rsidTr="00FB58B4">
        <w:trPr>
          <w:trHeight w:val="511"/>
        </w:trPr>
        <w:tc>
          <w:tcPr>
            <w:tcW w:w="9337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>
              <w:rPr>
                <w:rFonts w:cs="Times New Roman"/>
                <w:sz w:val="24"/>
                <w:szCs w:val="24"/>
              </w:rPr>
            </w:sdtEndPr>
            <w:sdtContent>
              <w:p w14:paraId="05F6E6C3" w14:textId="55AA42F0" w:rsidR="009138A7" w:rsidRPr="009138A7" w:rsidRDefault="00423A25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Distributed work </w:t>
                </w:r>
                <w:r w:rsidR="009138A7" w:rsidRPr="009138A7">
                  <w:rPr>
                    <w:rFonts w:ascii="Arial" w:hAnsi="Arial" w:cs="Arial"/>
                    <w:sz w:val="20"/>
                    <w:szCs w:val="20"/>
                  </w:rPr>
                  <w:t>among Team Members.</w:t>
                </w:r>
              </w:p>
              <w:p w14:paraId="14A71A2F" w14:textId="57999E45" w:rsidR="00FB58B4" w:rsidRDefault="009138A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9138A7">
                  <w:rPr>
                    <w:rFonts w:ascii="Arial" w:hAnsi="Arial" w:cs="Arial"/>
                    <w:sz w:val="20"/>
                    <w:szCs w:val="20"/>
                  </w:rPr>
                  <w:t>Facilitate an Open Exchange of Ideas.</w:t>
                </w:r>
              </w:p>
              <w:p w14:paraId="149AA682" w14:textId="1BA57B36" w:rsidR="002024F2" w:rsidRPr="009138A7" w:rsidRDefault="002024F2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Execution of Test Cases. </w:t>
                </w:r>
              </w:p>
              <w:p w14:paraId="01D0A3B5" w14:textId="4B2DFA3A" w:rsidR="009138A7" w:rsidRDefault="006514F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Preparing the</w:t>
                </w:r>
                <w:r w:rsidR="002024F2">
                  <w:rPr>
                    <w:rFonts w:ascii="Arial" w:hAnsi="Arial" w:cs="Arial"/>
                    <w:sz w:val="20"/>
                    <w:szCs w:val="20"/>
                  </w:rPr>
                  <w:t xml:space="preserve"> execution report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. </w:t>
                </w:r>
              </w:p>
              <w:p w14:paraId="20E86250" w14:textId="77777777" w:rsidR="00423A25" w:rsidRDefault="006514F7" w:rsidP="006514F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Preparing the documents required</w:t>
                </w:r>
                <w:r w:rsidR="00423A25">
                  <w:rPr>
                    <w:rFonts w:ascii="Arial" w:hAnsi="Arial" w:cs="Arial"/>
                    <w:sz w:val="20"/>
                    <w:szCs w:val="20"/>
                  </w:rPr>
                  <w:t xml:space="preserve">. </w:t>
                </w:r>
              </w:p>
              <w:p w14:paraId="4E985DF8" w14:textId="190E37E1" w:rsidR="002024F2" w:rsidRPr="006514F7" w:rsidRDefault="002024F2" w:rsidP="006514F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Preparing the defect report. </w:t>
                </w:r>
              </w:p>
            </w:sdtContent>
          </w:sdt>
        </w:tc>
      </w:tr>
    </w:tbl>
    <w:p w14:paraId="03D0A6BB" w14:textId="221B6BD0" w:rsidR="00FB58B4" w:rsidRDefault="00FB58B4" w:rsidP="005A3E2E">
      <w:pPr>
        <w:pStyle w:val="RIMBody"/>
        <w:rPr>
          <w:rFonts w:ascii="Arial" w:hAnsi="Arial" w:cs="Arial"/>
          <w:sz w:val="20"/>
          <w:szCs w:val="20"/>
        </w:rPr>
      </w:pPr>
    </w:p>
    <w:p w14:paraId="09306EE8" w14:textId="3152BBE6" w:rsidR="00FB58B4" w:rsidRPr="00300276" w:rsidRDefault="00FB58B4" w:rsidP="00FB58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64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8561"/>
      </w:tblGrid>
      <w:tr w:rsidR="00673327" w:rsidRPr="00300276" w14:paraId="4756282D" w14:textId="77777777" w:rsidTr="00C07480">
        <w:trPr>
          <w:trHeight w:val="356"/>
          <w:tblHeader/>
        </w:trPr>
        <w:tc>
          <w:tcPr>
            <w:tcW w:w="9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65DCB89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6A1AAC65" w14:textId="77777777" w:rsidTr="00C07480">
        <w:trPr>
          <w:trHeight w:val="308"/>
        </w:trPr>
        <w:tc>
          <w:tcPr>
            <w:tcW w:w="1079" w:type="dxa"/>
            <w:shd w:val="clear" w:color="auto" w:fill="E6E6E6"/>
          </w:tcPr>
          <w:p w14:paraId="4F5030BF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561" w:type="dxa"/>
            <w:shd w:val="clear" w:color="auto" w:fill="E6E6E6"/>
          </w:tcPr>
          <w:p w14:paraId="526AE687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FB58B4" w:rsidRPr="00300276" w14:paraId="3314C3C4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1C54995A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748BD26E" w14:textId="12FB0456" w:rsidR="00FB58B4" w:rsidRPr="00FB58B4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Discussion on</w:t>
            </w:r>
            <w:r w:rsidR="00BB7609">
              <w:t xml:space="preserve"> </w:t>
            </w:r>
            <w:r w:rsidR="002024F2">
              <w:t>execution report</w:t>
            </w:r>
            <w:r>
              <w:t>.</w:t>
            </w:r>
          </w:p>
        </w:tc>
      </w:tr>
      <w:tr w:rsidR="00FB58B4" w:rsidRPr="00300276" w14:paraId="61C04DD2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3EA70F25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29FCC939" w14:textId="761619EB" w:rsidR="00FB58B4" w:rsidRPr="00FB58B4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>Documents development (IAD Logs, Status meeting minutes, Weekly status report, Meeting agenda)</w:t>
            </w:r>
            <w:r w:rsidR="00816C3C">
              <w:t>.</w:t>
            </w:r>
          </w:p>
        </w:tc>
      </w:tr>
      <w:tr w:rsidR="00FB58B4" w:rsidRPr="00300276" w14:paraId="5B7CC04F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9766162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3D82BC40" w14:textId="147EF25B" w:rsidR="00FB58B4" w:rsidRPr="00FB58B4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>Scheduling time for next meeting.</w:t>
            </w:r>
          </w:p>
        </w:tc>
      </w:tr>
      <w:tr w:rsidR="009138A7" w:rsidRPr="00300276" w14:paraId="18DBFB80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DB1C7BA" w14:textId="77777777" w:rsidR="009138A7" w:rsidRPr="00300276" w:rsidRDefault="009138A7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1847E2FE" w14:textId="19EF02F3" w:rsidR="009138A7" w:rsidRDefault="009138A7" w:rsidP="00FB58B4">
            <w:pPr>
              <w:pStyle w:val="ListParagraph"/>
              <w:numPr>
                <w:ilvl w:val="0"/>
                <w:numId w:val="44"/>
              </w:numPr>
            </w:pPr>
            <w:r>
              <w:t>Developing WBS.</w:t>
            </w:r>
          </w:p>
        </w:tc>
      </w:tr>
      <w:tr w:rsidR="00816C3C" w:rsidRPr="00300276" w14:paraId="63E0F7B9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5AE6CFC1" w14:textId="77777777" w:rsidR="00816C3C" w:rsidRPr="00300276" w:rsidRDefault="00816C3C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63BCFA73" w14:textId="032DB488" w:rsidR="00816C3C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 xml:space="preserve">Allocating the task among members. </w:t>
            </w:r>
          </w:p>
        </w:tc>
      </w:tr>
    </w:tbl>
    <w:p w14:paraId="1D3278E8" w14:textId="77777777" w:rsidR="00673327" w:rsidRDefault="00673327" w:rsidP="005A3E2E">
      <w:pPr>
        <w:pStyle w:val="RIMBody"/>
      </w:pPr>
    </w:p>
    <w:tbl>
      <w:tblPr>
        <w:tblW w:w="982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477"/>
        <w:gridCol w:w="2686"/>
        <w:gridCol w:w="1264"/>
        <w:gridCol w:w="2187"/>
        <w:gridCol w:w="1701"/>
      </w:tblGrid>
      <w:tr w:rsidR="00673327" w14:paraId="3F8F2889" w14:textId="77777777" w:rsidTr="00521D12">
        <w:trPr>
          <w:trHeight w:val="583"/>
          <w:tblHeader/>
        </w:trPr>
        <w:tc>
          <w:tcPr>
            <w:tcW w:w="98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55183A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5CE9A41B" w14:textId="77777777" w:rsidTr="00521D12">
        <w:trPr>
          <w:trHeight w:val="479"/>
        </w:trPr>
        <w:tc>
          <w:tcPr>
            <w:tcW w:w="505" w:type="dxa"/>
            <w:shd w:val="clear" w:color="auto" w:fill="E6E6E6"/>
          </w:tcPr>
          <w:p w14:paraId="7212E3D6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77" w:type="dxa"/>
            <w:shd w:val="clear" w:color="auto" w:fill="E6E6E6"/>
          </w:tcPr>
          <w:p w14:paraId="59BB814D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686" w:type="dxa"/>
            <w:shd w:val="clear" w:color="auto" w:fill="E6E6E6"/>
          </w:tcPr>
          <w:p w14:paraId="095C4ADB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64" w:type="dxa"/>
            <w:shd w:val="clear" w:color="auto" w:fill="E6E6E6"/>
          </w:tcPr>
          <w:p w14:paraId="34B06BE8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187" w:type="dxa"/>
            <w:shd w:val="clear" w:color="auto" w:fill="E6E6E6"/>
          </w:tcPr>
          <w:p w14:paraId="6F286D88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99" w:type="dxa"/>
            <w:shd w:val="clear" w:color="auto" w:fill="E6E6E6"/>
          </w:tcPr>
          <w:p w14:paraId="7CFEFAD4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0C60CBEE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7ADA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AA4E8" w14:textId="07CB3189" w:rsidR="007F0799" w:rsidRPr="00C07480" w:rsidRDefault="002024F2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31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-0</w:t>
            </w:r>
            <w:r w:rsidR="006514F7">
              <w:rPr>
                <w:b w:val="0"/>
                <w:color w:val="808080"/>
                <w:sz w:val="18"/>
                <w:szCs w:val="18"/>
              </w:rPr>
              <w:t>7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53C77" w14:textId="093B98FC" w:rsidR="007F0799" w:rsidRPr="00C07480" w:rsidRDefault="006514F7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Discussing the</w:t>
            </w:r>
            <w:r w:rsidR="002024F2">
              <w:rPr>
                <w:szCs w:val="18"/>
              </w:rPr>
              <w:t xml:space="preserve"> execution report</w:t>
            </w:r>
            <w:r w:rsidR="00BB7609">
              <w:rPr>
                <w:szCs w:val="18"/>
              </w:rPr>
              <w:t xml:space="preserve">. 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4F16" w14:textId="66C7020A" w:rsidR="007F0799" w:rsidRPr="00C07480" w:rsidRDefault="002024F2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Vijul Vyas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DF21" w14:textId="17F4FC1C" w:rsidR="007F0799" w:rsidRPr="00C07480" w:rsidRDefault="002024F2" w:rsidP="00D148E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05</w:t>
            </w:r>
            <w:r w:rsidR="006514F7">
              <w:rPr>
                <w:szCs w:val="18"/>
              </w:rPr>
              <w:t>-0</w:t>
            </w:r>
            <w:r>
              <w:rPr>
                <w:szCs w:val="18"/>
              </w:rPr>
              <w:t>8</w:t>
            </w:r>
            <w:r w:rsidR="006514F7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FAA30" w14:textId="1AA55356" w:rsidR="007F0799" w:rsidRPr="00C07480" w:rsidRDefault="00C07480" w:rsidP="0059005D">
            <w:pPr>
              <w:pStyle w:val="RIMCell"/>
              <w:rPr>
                <w:szCs w:val="18"/>
              </w:rPr>
            </w:pPr>
            <w:r w:rsidRPr="00C07480">
              <w:rPr>
                <w:szCs w:val="18"/>
              </w:rPr>
              <w:t>Done.</w:t>
            </w:r>
          </w:p>
        </w:tc>
      </w:tr>
      <w:tr w:rsidR="00C74C7A" w:rsidRPr="00B9336B" w14:paraId="5BCD6FC3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C30CA" w14:textId="77777777" w:rsidR="00C74C7A" w:rsidRPr="0069000D" w:rsidRDefault="00C74C7A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B296" w14:textId="4C28CC11" w:rsidR="00C74C7A" w:rsidRPr="00B9336B" w:rsidRDefault="002024F2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02</w:t>
            </w:r>
            <w:r w:rsidR="006514F7">
              <w:rPr>
                <w:b w:val="0"/>
                <w:color w:val="808080"/>
                <w:sz w:val="18"/>
                <w:szCs w:val="18"/>
              </w:rPr>
              <w:t>-0</w:t>
            </w:r>
            <w:r>
              <w:rPr>
                <w:b w:val="0"/>
                <w:color w:val="808080"/>
                <w:sz w:val="18"/>
                <w:szCs w:val="18"/>
              </w:rPr>
              <w:t>8</w:t>
            </w:r>
            <w:r w:rsidR="006514F7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1269" w14:textId="4217B3CC" w:rsidR="00C74C7A" w:rsidRPr="00B9336B" w:rsidRDefault="00C07480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Creating WBS in MS-Project.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731E5" w14:textId="20487789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D976" w14:textId="6C6ABC34" w:rsidR="00C74C7A" w:rsidRPr="00B9336B" w:rsidRDefault="002024F2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05</w:t>
            </w:r>
            <w:r w:rsidR="006514F7">
              <w:rPr>
                <w:szCs w:val="18"/>
              </w:rPr>
              <w:t>-0</w:t>
            </w:r>
            <w:r>
              <w:rPr>
                <w:szCs w:val="18"/>
              </w:rPr>
              <w:t>8</w:t>
            </w:r>
            <w:r w:rsidR="006514F7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D05158" w14:textId="5B79A358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D8729F" w:rsidRPr="00B9336B" w14:paraId="4ED705DB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8106" w14:textId="77777777" w:rsidR="00D8729F" w:rsidRPr="0069000D" w:rsidRDefault="00D8729F" w:rsidP="000909F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3C6AE" w14:textId="2D8966D3" w:rsidR="00D8729F" w:rsidRPr="00B9336B" w:rsidRDefault="002024F2" w:rsidP="000909F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02</w:t>
            </w:r>
            <w:r w:rsidR="006514F7">
              <w:rPr>
                <w:b w:val="0"/>
                <w:color w:val="808080"/>
                <w:sz w:val="18"/>
                <w:szCs w:val="18"/>
              </w:rPr>
              <w:t>-0</w:t>
            </w:r>
            <w:r>
              <w:rPr>
                <w:b w:val="0"/>
                <w:color w:val="808080"/>
                <w:sz w:val="18"/>
                <w:szCs w:val="18"/>
              </w:rPr>
              <w:t>8</w:t>
            </w:r>
            <w:r w:rsidR="006514F7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D2A9" w14:textId="0DD84CC4" w:rsidR="00D8729F" w:rsidRPr="00B9336B" w:rsidRDefault="00C07480" w:rsidP="00D8729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documents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61E0" w14:textId="6C1C1C3D" w:rsidR="00D8729F" w:rsidRPr="00B9336B" w:rsidRDefault="00C07480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CF53" w14:textId="26EA88B3" w:rsidR="00D8729F" w:rsidRPr="00B9336B" w:rsidRDefault="002024F2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05</w:t>
            </w:r>
            <w:r w:rsidR="006514F7">
              <w:rPr>
                <w:szCs w:val="18"/>
              </w:rPr>
              <w:t>-0</w:t>
            </w:r>
            <w:r>
              <w:rPr>
                <w:szCs w:val="18"/>
              </w:rPr>
              <w:t>8</w:t>
            </w:r>
            <w:r w:rsidR="006514F7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A49439" w14:textId="4E26CE78" w:rsidR="00D8729F" w:rsidRPr="00B9336B" w:rsidRDefault="00C07480" w:rsidP="000909F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Open.</w:t>
            </w:r>
          </w:p>
        </w:tc>
      </w:tr>
      <w:tr w:rsidR="00C07480" w:rsidRPr="00B9336B" w14:paraId="27BFF57F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7069" w14:textId="77777777" w:rsidR="00C07480" w:rsidRPr="0069000D" w:rsidRDefault="00C07480" w:rsidP="00C07480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D3B6C" w14:textId="51D9A50A" w:rsidR="00C07480" w:rsidRPr="00B9336B" w:rsidRDefault="002024F2" w:rsidP="00C07480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03</w:t>
            </w:r>
            <w:r w:rsidR="006514F7">
              <w:rPr>
                <w:b w:val="0"/>
                <w:color w:val="808080"/>
                <w:sz w:val="18"/>
                <w:szCs w:val="18"/>
              </w:rPr>
              <w:t>-0</w:t>
            </w:r>
            <w:r>
              <w:rPr>
                <w:b w:val="0"/>
                <w:color w:val="808080"/>
                <w:sz w:val="18"/>
                <w:szCs w:val="18"/>
              </w:rPr>
              <w:t>8</w:t>
            </w:r>
            <w:r w:rsidR="006514F7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5873" w14:textId="38CB1AA3" w:rsidR="00C07480" w:rsidRPr="00B9336B" w:rsidRDefault="002E78FF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Finalizing time for next meeting.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3927" w14:textId="1C6DE66B" w:rsidR="00C07480" w:rsidRPr="00B9336B" w:rsidRDefault="002024F2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Rutvik </w:t>
            </w:r>
            <w:r w:rsidR="006B09A1">
              <w:rPr>
                <w:szCs w:val="18"/>
              </w:rPr>
              <w:t xml:space="preserve">Patel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84CF0" w14:textId="7D6B4A69" w:rsidR="00C07480" w:rsidRPr="00B9336B" w:rsidRDefault="002024F2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05</w:t>
            </w:r>
            <w:r w:rsidR="006514F7">
              <w:rPr>
                <w:szCs w:val="18"/>
              </w:rPr>
              <w:t>-0</w:t>
            </w:r>
            <w:r>
              <w:rPr>
                <w:szCs w:val="18"/>
              </w:rPr>
              <w:t>8</w:t>
            </w:r>
            <w:r w:rsidR="006514F7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FC3668" w14:textId="1C2A3E40" w:rsidR="00C07480" w:rsidRPr="00B9336B" w:rsidRDefault="00C07480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Done.</w:t>
            </w:r>
          </w:p>
        </w:tc>
      </w:tr>
    </w:tbl>
    <w:p w14:paraId="77C0030D" w14:textId="6F3004FE" w:rsidR="00C07480" w:rsidRDefault="00C07480" w:rsidP="005A3E2E">
      <w:pPr>
        <w:pStyle w:val="RIMBody"/>
      </w:pPr>
    </w:p>
    <w:p w14:paraId="07414CE8" w14:textId="2CACEE5F" w:rsidR="0075555C" w:rsidRPr="00C07480" w:rsidRDefault="0075555C" w:rsidP="00C07480">
      <w:pPr>
        <w:rPr>
          <w:rFonts w:ascii="Palatino Linotype" w:hAnsi="Palatino Linotype"/>
          <w:sz w:val="22"/>
        </w:rPr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28BDC64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C41F0C0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2483838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136D3591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5FACBAFD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08E6869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326D1EC6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57A19F66" w14:textId="451D5C7F" w:rsidR="0075555C" w:rsidRPr="0075555C" w:rsidRDefault="002024F2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04</w:t>
            </w:r>
            <w:r w:rsidR="006514F7">
              <w:rPr>
                <w:b w:val="0"/>
              </w:rPr>
              <w:t>-0</w:t>
            </w:r>
            <w:r>
              <w:rPr>
                <w:b w:val="0"/>
              </w:rPr>
              <w:t>8</w:t>
            </w:r>
            <w:r w:rsidR="006514F7">
              <w:rPr>
                <w:b w:val="0"/>
              </w:rPr>
              <w:t>-2024</w:t>
            </w:r>
          </w:p>
        </w:tc>
        <w:tc>
          <w:tcPr>
            <w:tcW w:w="2835" w:type="dxa"/>
            <w:shd w:val="clear" w:color="auto" w:fill="auto"/>
          </w:tcPr>
          <w:p w14:paraId="6E6CF660" w14:textId="2293115A" w:rsidR="0075555C" w:rsidRPr="0075555C" w:rsidRDefault="002024F2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Google Meet</w:t>
            </w:r>
            <w:r w:rsidR="006514F7">
              <w:rPr>
                <w:b w:val="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</w:tcPr>
          <w:p w14:paraId="6534B769" w14:textId="0EEB07EE" w:rsidR="0075555C" w:rsidRPr="0075555C" w:rsidRDefault="002024F2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1.5</w:t>
            </w:r>
            <w:r w:rsidR="00C07480">
              <w:rPr>
                <w:b w:val="0"/>
              </w:rPr>
              <w:t xml:space="preserve"> Hours.</w:t>
            </w:r>
          </w:p>
        </w:tc>
      </w:tr>
    </w:tbl>
    <w:p w14:paraId="1F424D6D" w14:textId="3CD190B5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432FE2A7" w14:textId="61338616" w:rsidR="00C07480" w:rsidRPr="00C07480" w:rsidRDefault="00C07480" w:rsidP="00C07480">
      <w:pPr>
        <w:pStyle w:val="HTMLBeginExpandingSection"/>
        <w:tabs>
          <w:tab w:val="left" w:pos="5240"/>
        </w:tabs>
      </w:pPr>
    </w:p>
    <w:sectPr w:rsidR="00C07480" w:rsidRPr="00C07480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6E929" w14:textId="77777777" w:rsidR="00D43F49" w:rsidRDefault="00D43F49">
      <w:r>
        <w:separator/>
      </w:r>
    </w:p>
  </w:endnote>
  <w:endnote w:type="continuationSeparator" w:id="0">
    <w:p w14:paraId="03CB64DE" w14:textId="77777777" w:rsidR="00D43F49" w:rsidRDefault="00D4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5910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75787627" w14:textId="47AC028A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2024F2">
      <w:rPr>
        <w:noProof/>
      </w:rPr>
      <w:t>14-Jul-2024</w:t>
    </w:r>
    <w:r>
      <w:rPr>
        <w:noProof/>
      </w:rPr>
      <w:fldChar w:fldCharType="end"/>
    </w:r>
  </w:p>
  <w:p w14:paraId="2959B0FA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9EF9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2A0D9475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51048" w14:textId="77777777" w:rsidR="00D43F49" w:rsidRDefault="00D43F49">
      <w:r>
        <w:separator/>
      </w:r>
    </w:p>
  </w:footnote>
  <w:footnote w:type="continuationSeparator" w:id="0">
    <w:p w14:paraId="644C2B71" w14:textId="77777777" w:rsidR="00D43F49" w:rsidRDefault="00D4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7209B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6DFF0548" wp14:editId="6B7A89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9" name="Picture 9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n-CA" w:eastAsia="en-CA"/>
      </w:rPr>
      <w:pict w14:anchorId="570C0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1045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07A9" w14:textId="77777777" w:rsidR="0063295B" w:rsidRDefault="0063295B">
    <w:pPr>
      <w:pStyle w:val="RIMHeaderLogo"/>
    </w:pPr>
  </w:p>
  <w:p w14:paraId="0C7FCDD1" w14:textId="503DB5B0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2024F2">
      <w:rPr>
        <w:noProof/>
      </w:rPr>
      <w:t>INFO-6068 Status Meeting Minutes</w:t>
    </w:r>
    <w:r>
      <w:rPr>
        <w:noProof/>
      </w:rPr>
      <w:fldChar w:fldCharType="end"/>
    </w:r>
  </w:p>
  <w:p w14:paraId="1E07824D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F834" w14:textId="77777777" w:rsidR="0063295B" w:rsidRDefault="0063295B">
    <w:pPr>
      <w:pStyle w:val="RIMHeaderLogo"/>
    </w:pPr>
  </w:p>
  <w:p w14:paraId="0084DEE7" w14:textId="77777777" w:rsidR="0063295B" w:rsidRDefault="0063295B">
    <w:pPr>
      <w:pStyle w:val="RIMHeaderLogo"/>
    </w:pPr>
  </w:p>
  <w:p w14:paraId="0467E8B6" w14:textId="77777777" w:rsidR="0063295B" w:rsidRDefault="0063295B">
    <w:pPr>
      <w:pStyle w:val="RIMHeaderLogo"/>
    </w:pPr>
  </w:p>
  <w:p w14:paraId="215748B7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E2E8A"/>
    <w:multiLevelType w:val="hybridMultilevel"/>
    <w:tmpl w:val="45F6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43EAC"/>
    <w:multiLevelType w:val="hybridMultilevel"/>
    <w:tmpl w:val="11F0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1281"/>
        </w:tabs>
        <w:ind w:left="1281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7889">
    <w:abstractNumId w:val="9"/>
  </w:num>
  <w:num w:numId="2" w16cid:durableId="1989480666">
    <w:abstractNumId w:val="7"/>
  </w:num>
  <w:num w:numId="3" w16cid:durableId="873882345">
    <w:abstractNumId w:val="6"/>
  </w:num>
  <w:num w:numId="4" w16cid:durableId="799884641">
    <w:abstractNumId w:val="5"/>
  </w:num>
  <w:num w:numId="5" w16cid:durableId="1571114510">
    <w:abstractNumId w:val="4"/>
  </w:num>
  <w:num w:numId="6" w16cid:durableId="723456187">
    <w:abstractNumId w:val="8"/>
  </w:num>
  <w:num w:numId="7" w16cid:durableId="857546934">
    <w:abstractNumId w:val="3"/>
  </w:num>
  <w:num w:numId="8" w16cid:durableId="297565591">
    <w:abstractNumId w:val="2"/>
  </w:num>
  <w:num w:numId="9" w16cid:durableId="612784137">
    <w:abstractNumId w:val="1"/>
  </w:num>
  <w:num w:numId="10" w16cid:durableId="151992586">
    <w:abstractNumId w:val="0"/>
  </w:num>
  <w:num w:numId="11" w16cid:durableId="1930767046">
    <w:abstractNumId w:val="13"/>
  </w:num>
  <w:num w:numId="12" w16cid:durableId="1159418233">
    <w:abstractNumId w:val="11"/>
  </w:num>
  <w:num w:numId="13" w16cid:durableId="1249732379">
    <w:abstractNumId w:val="34"/>
  </w:num>
  <w:num w:numId="14" w16cid:durableId="1951425870">
    <w:abstractNumId w:val="24"/>
  </w:num>
  <w:num w:numId="15" w16cid:durableId="2089576828">
    <w:abstractNumId w:val="10"/>
  </w:num>
  <w:num w:numId="16" w16cid:durableId="2140107086">
    <w:abstractNumId w:val="16"/>
  </w:num>
  <w:num w:numId="17" w16cid:durableId="184827061">
    <w:abstractNumId w:val="12"/>
  </w:num>
  <w:num w:numId="18" w16cid:durableId="1854953435">
    <w:abstractNumId w:val="35"/>
  </w:num>
  <w:num w:numId="19" w16cid:durableId="7698123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8760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38581798">
    <w:abstractNumId w:val="26"/>
  </w:num>
  <w:num w:numId="22" w16cid:durableId="1133790886">
    <w:abstractNumId w:val="31"/>
  </w:num>
  <w:num w:numId="23" w16cid:durableId="1808665164">
    <w:abstractNumId w:val="28"/>
  </w:num>
  <w:num w:numId="24" w16cid:durableId="256721590">
    <w:abstractNumId w:val="32"/>
  </w:num>
  <w:num w:numId="25" w16cid:durableId="779371424">
    <w:abstractNumId w:val="21"/>
  </w:num>
  <w:num w:numId="26" w16cid:durableId="1858033430">
    <w:abstractNumId w:val="20"/>
  </w:num>
  <w:num w:numId="27" w16cid:durableId="1728141104">
    <w:abstractNumId w:val="15"/>
  </w:num>
  <w:num w:numId="28" w16cid:durableId="1113014012">
    <w:abstractNumId w:val="23"/>
  </w:num>
  <w:num w:numId="29" w16cid:durableId="1578124223">
    <w:abstractNumId w:val="35"/>
    <w:lvlOverride w:ilvl="0">
      <w:startOverride w:val="1"/>
    </w:lvlOverride>
  </w:num>
  <w:num w:numId="30" w16cid:durableId="881135718">
    <w:abstractNumId w:val="33"/>
  </w:num>
  <w:num w:numId="31" w16cid:durableId="713966082">
    <w:abstractNumId w:val="14"/>
  </w:num>
  <w:num w:numId="32" w16cid:durableId="1004480531">
    <w:abstractNumId w:val="25"/>
  </w:num>
  <w:num w:numId="33" w16cid:durableId="1276319">
    <w:abstractNumId w:val="29"/>
  </w:num>
  <w:num w:numId="34" w16cid:durableId="353768889">
    <w:abstractNumId w:val="22"/>
  </w:num>
  <w:num w:numId="35" w16cid:durableId="1834952821">
    <w:abstractNumId w:val="27"/>
  </w:num>
  <w:num w:numId="36" w16cid:durableId="1869487476">
    <w:abstractNumId w:val="35"/>
    <w:lvlOverride w:ilvl="0">
      <w:startOverride w:val="1"/>
    </w:lvlOverride>
  </w:num>
  <w:num w:numId="37" w16cid:durableId="789400432">
    <w:abstractNumId w:val="36"/>
  </w:num>
  <w:num w:numId="38" w16cid:durableId="185949927">
    <w:abstractNumId w:val="35"/>
  </w:num>
  <w:num w:numId="39" w16cid:durableId="953900553">
    <w:abstractNumId w:val="35"/>
  </w:num>
  <w:num w:numId="40" w16cid:durableId="208221977">
    <w:abstractNumId w:val="35"/>
  </w:num>
  <w:num w:numId="41" w16cid:durableId="2068912311">
    <w:abstractNumId w:val="17"/>
  </w:num>
  <w:num w:numId="42" w16cid:durableId="57749629">
    <w:abstractNumId w:val="19"/>
  </w:num>
  <w:num w:numId="43" w16cid:durableId="1140802395">
    <w:abstractNumId w:val="18"/>
  </w:num>
  <w:num w:numId="44" w16cid:durableId="139534770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4A3F"/>
    <w:rsid w:val="00177C0A"/>
    <w:rsid w:val="001875D3"/>
    <w:rsid w:val="001875D7"/>
    <w:rsid w:val="0019430A"/>
    <w:rsid w:val="00194C5C"/>
    <w:rsid w:val="001962C8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4F2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2580"/>
    <w:rsid w:val="0021435E"/>
    <w:rsid w:val="00214D34"/>
    <w:rsid w:val="00214D7B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8FF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46C9C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3994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A25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4C1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1AA5"/>
    <w:rsid w:val="00502572"/>
    <w:rsid w:val="00503F25"/>
    <w:rsid w:val="0050444C"/>
    <w:rsid w:val="005055B9"/>
    <w:rsid w:val="00511C94"/>
    <w:rsid w:val="005165C8"/>
    <w:rsid w:val="00521D12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477FE"/>
    <w:rsid w:val="00551A32"/>
    <w:rsid w:val="00552F57"/>
    <w:rsid w:val="00555874"/>
    <w:rsid w:val="005602D7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86147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14F7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9A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4AAC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4AFA"/>
    <w:rsid w:val="007A610E"/>
    <w:rsid w:val="007A73B4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03FC"/>
    <w:rsid w:val="007E4BD4"/>
    <w:rsid w:val="007E52B0"/>
    <w:rsid w:val="007E5CA5"/>
    <w:rsid w:val="007E7FE3"/>
    <w:rsid w:val="007F0799"/>
    <w:rsid w:val="007F304A"/>
    <w:rsid w:val="007F3298"/>
    <w:rsid w:val="007F39EC"/>
    <w:rsid w:val="007F507E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16C3C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359C"/>
    <w:rsid w:val="009138A7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36D8A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87587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6BC2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65C0"/>
    <w:rsid w:val="00B070BC"/>
    <w:rsid w:val="00B10A4E"/>
    <w:rsid w:val="00B13A31"/>
    <w:rsid w:val="00B151B0"/>
    <w:rsid w:val="00B164C5"/>
    <w:rsid w:val="00B20763"/>
    <w:rsid w:val="00B2139E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B7609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07480"/>
    <w:rsid w:val="00C106A5"/>
    <w:rsid w:val="00C10EE3"/>
    <w:rsid w:val="00C13168"/>
    <w:rsid w:val="00C17717"/>
    <w:rsid w:val="00C24496"/>
    <w:rsid w:val="00C26848"/>
    <w:rsid w:val="00C309F0"/>
    <w:rsid w:val="00C30F0B"/>
    <w:rsid w:val="00C31E1F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2AB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0A25"/>
    <w:rsid w:val="00CB188F"/>
    <w:rsid w:val="00CB2781"/>
    <w:rsid w:val="00CB512D"/>
    <w:rsid w:val="00CB5396"/>
    <w:rsid w:val="00CC192E"/>
    <w:rsid w:val="00CC2363"/>
    <w:rsid w:val="00CC335B"/>
    <w:rsid w:val="00CC67D9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3F49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11D0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204D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343E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4D1F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B58B4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shapeDefaults>
  <w:decimalSymbol w:val="."/>
  <w:listSeparator w:val=","/>
  <w14:docId w14:val="06E6BF1F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  <w:tabs>
        <w:tab w:val="clear" w:pos="1281"/>
        <w:tab w:val="num" w:pos="288"/>
      </w:tabs>
      <w:ind w:left="288"/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46CC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46C9C"/>
    <w:rsid w:val="00354639"/>
    <w:rsid w:val="003B0B38"/>
    <w:rsid w:val="003C684D"/>
    <w:rsid w:val="00494F76"/>
    <w:rsid w:val="004A6927"/>
    <w:rsid w:val="004B10B7"/>
    <w:rsid w:val="004F1069"/>
    <w:rsid w:val="004F2CE5"/>
    <w:rsid w:val="00501AA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068AF"/>
    <w:rsid w:val="00835962"/>
    <w:rsid w:val="008838AA"/>
    <w:rsid w:val="00897E23"/>
    <w:rsid w:val="008C0125"/>
    <w:rsid w:val="008D0F58"/>
    <w:rsid w:val="008D4883"/>
    <w:rsid w:val="008F5F39"/>
    <w:rsid w:val="00900972"/>
    <w:rsid w:val="00975E9A"/>
    <w:rsid w:val="00987587"/>
    <w:rsid w:val="00A17D90"/>
    <w:rsid w:val="00A22811"/>
    <w:rsid w:val="00AA02D5"/>
    <w:rsid w:val="00B355AF"/>
    <w:rsid w:val="00B50A60"/>
    <w:rsid w:val="00BD0BA9"/>
    <w:rsid w:val="00BD79E2"/>
    <w:rsid w:val="00BE4F3B"/>
    <w:rsid w:val="00C27AD8"/>
    <w:rsid w:val="00C6127A"/>
    <w:rsid w:val="00C734A5"/>
    <w:rsid w:val="00CA4928"/>
    <w:rsid w:val="00CA6E46"/>
    <w:rsid w:val="00CA72AF"/>
    <w:rsid w:val="00CB0A25"/>
    <w:rsid w:val="00D26544"/>
    <w:rsid w:val="00D911D0"/>
    <w:rsid w:val="00DB2E9C"/>
    <w:rsid w:val="00DE5665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C4D1F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AF"/>
  </w:style>
  <w:style w:type="paragraph" w:customStyle="1" w:styleId="FC5232C7841E4E078C20D86756B1C33E">
    <w:name w:val="FC5232C7841E4E078C20D86756B1C33E"/>
  </w:style>
  <w:style w:type="paragraph" w:customStyle="1" w:styleId="521B2CFFC3A14C5D86CFF1181DA6707F">
    <w:name w:val="521B2CFFC3A14C5D86CFF1181DA6707F"/>
  </w:style>
  <w:style w:type="paragraph" w:customStyle="1" w:styleId="105D8E0458B14495B60B6F47103D3333">
    <w:name w:val="105D8E0458B14495B60B6F47103D3333"/>
    <w:rsid w:val="00EF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32C49B3-44EA-4056-8207-AFF3D4211E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Modi, Sakshi Mayank</cp:lastModifiedBy>
  <cp:revision>2</cp:revision>
  <cp:lastPrinted>2006-07-04T19:09:00Z</cp:lastPrinted>
  <dcterms:created xsi:type="dcterms:W3CDTF">2024-07-31T03:09:00Z</dcterms:created>
  <dcterms:modified xsi:type="dcterms:W3CDTF">2024-07-31T03:09:00Z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