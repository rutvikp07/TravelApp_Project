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57FBB" w14:textId="77777777" w:rsidR="003F5D1F" w:rsidRDefault="00000000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4E21DC8F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6E2C320E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04173990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0A07F41A" w14:textId="6712B0BD" w:rsidR="00673327" w:rsidRDefault="00CC67D9" w:rsidP="00D138ED">
            <w:pPr>
              <w:pStyle w:val="RIMCell"/>
            </w:pPr>
            <w:r>
              <w:t xml:space="preserve">Capstone Project </w:t>
            </w:r>
          </w:p>
        </w:tc>
      </w:tr>
      <w:tr w:rsidR="00673327" w14:paraId="2ED61656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30892E29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19BCA41A" w14:textId="1F8DC3C8" w:rsidR="00673327" w:rsidRDefault="007F507E" w:rsidP="00292E40">
            <w:pPr>
              <w:pStyle w:val="RIMCell"/>
            </w:pPr>
            <w:r>
              <w:t>Sakshi Modi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74F03EAD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3FA16CC2" w14:textId="0E2E517A" w:rsidR="002F7A76" w:rsidRDefault="00CC67D9" w:rsidP="005A3E2E">
            <w:pPr>
              <w:pStyle w:val="RIMCell"/>
            </w:pPr>
            <w:r>
              <w:t>Team Pixel</w:t>
            </w:r>
          </w:p>
        </w:tc>
      </w:tr>
      <w:tr w:rsidR="004B69B3" w14:paraId="176A0A86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66239C22" w14:textId="77777777" w:rsidR="004B69B3" w:rsidRPr="00013786" w:rsidRDefault="004B69B3" w:rsidP="00423A25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tc>
          <w:tcPr>
            <w:tcW w:w="3120" w:type="dxa"/>
            <w:shd w:val="clear" w:color="auto" w:fill="auto"/>
          </w:tcPr>
          <w:p w14:paraId="7F29BBB5" w14:textId="7D147F60" w:rsidR="004B69B3" w:rsidRPr="0075555C" w:rsidRDefault="006514F7" w:rsidP="00423A2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09/07/</w:t>
            </w:r>
            <w:r w:rsidR="00423A25">
              <w:rPr>
                <w:b w:val="0"/>
              </w:rPr>
              <w:t>2024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7F131C84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1B39E745" w14:textId="6D75912C" w:rsidR="004B69B3" w:rsidRDefault="004B69B3" w:rsidP="00B9336B">
            <w:pPr>
              <w:pStyle w:val="RIMCell"/>
            </w:pPr>
          </w:p>
        </w:tc>
      </w:tr>
      <w:tr w:rsidR="0077634A" w14:paraId="3A19887E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5A2282F5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7906C765" w14:textId="1DCC6DEC" w:rsidR="0077634A" w:rsidRDefault="006514F7" w:rsidP="00CC335B">
            <w:pPr>
              <w:pStyle w:val="RIMCell"/>
            </w:pPr>
            <w:r>
              <w:t>2</w:t>
            </w:r>
            <w:r w:rsidR="00CC67D9">
              <w:t>:00 PM</w:t>
            </w:r>
          </w:p>
        </w:tc>
        <w:tc>
          <w:tcPr>
            <w:tcW w:w="2250" w:type="dxa"/>
            <w:shd w:val="clear" w:color="auto" w:fill="00B050"/>
          </w:tcPr>
          <w:p w14:paraId="141C581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1E6C4180" w14:textId="00BD7ADA" w:rsidR="0077634A" w:rsidRDefault="006514F7" w:rsidP="000C6909">
            <w:pPr>
              <w:pStyle w:val="RIMCell"/>
            </w:pPr>
            <w:r>
              <w:t>College Library</w:t>
            </w:r>
          </w:p>
        </w:tc>
      </w:tr>
      <w:tr w:rsidR="0077634A" w14:paraId="6DDFF08E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00961E12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1A0C5948" w14:textId="073DA19A" w:rsidR="0077634A" w:rsidRDefault="00586147" w:rsidP="00292E40">
            <w:pPr>
              <w:pStyle w:val="RIMCell"/>
            </w:pPr>
            <w:r>
              <w:t>Parth Patel</w:t>
            </w:r>
          </w:p>
        </w:tc>
        <w:tc>
          <w:tcPr>
            <w:tcW w:w="2250" w:type="dxa"/>
            <w:shd w:val="clear" w:color="auto" w:fill="00B050"/>
          </w:tcPr>
          <w:p w14:paraId="66C9D03C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67467229" w14:textId="3469A84A" w:rsidR="0077634A" w:rsidRDefault="0077634A" w:rsidP="00B9336B">
            <w:pPr>
              <w:pStyle w:val="RIMCell"/>
            </w:pPr>
            <w:r w:rsidRPr="00894933">
              <w:rPr>
                <w:b/>
              </w:rPr>
              <w:t>From</w:t>
            </w:r>
            <w:r w:rsidR="00423A25">
              <w:rPr>
                <w:b/>
              </w:rPr>
              <w:t xml:space="preserve">: </w:t>
            </w:r>
            <w:r w:rsidR="006514F7">
              <w:rPr>
                <w:bCs/>
              </w:rPr>
              <w:t>2</w:t>
            </w:r>
            <w:r w:rsidR="00423A25" w:rsidRPr="00423A25">
              <w:rPr>
                <w:bCs/>
              </w:rPr>
              <w:t xml:space="preserve"> pm </w:t>
            </w:r>
          </w:p>
          <w:p w14:paraId="149687AF" w14:textId="7CFDE6C9" w:rsidR="0077634A" w:rsidRDefault="0077634A" w:rsidP="00344FD5">
            <w:pPr>
              <w:pStyle w:val="RIMCell"/>
            </w:pPr>
            <w:r w:rsidRPr="00894933">
              <w:rPr>
                <w:b/>
              </w:rPr>
              <w:t>To:</w:t>
            </w:r>
            <w:r w:rsidR="00894933"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521B2CFFC3A14C5D86CFF1181DA6707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Content>
                <w:r w:rsidR="006514F7">
                  <w:t>5</w:t>
                </w:r>
                <w:r w:rsidR="00423A25">
                  <w:t xml:space="preserve"> pm </w:t>
                </w:r>
              </w:sdtContent>
            </w:sdt>
          </w:p>
        </w:tc>
      </w:tr>
    </w:tbl>
    <w:p w14:paraId="431C6954" w14:textId="77777777" w:rsidR="00673327" w:rsidRDefault="00673327" w:rsidP="005A3E2E">
      <w:pPr>
        <w:pStyle w:val="RIMBody"/>
      </w:pPr>
    </w:p>
    <w:tbl>
      <w:tblPr>
        <w:tblW w:w="9383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47"/>
        <w:gridCol w:w="4536"/>
      </w:tblGrid>
      <w:tr w:rsidR="00F56B89" w:rsidRPr="00013786" w14:paraId="3A44A752" w14:textId="77777777" w:rsidTr="00E8343E">
        <w:trPr>
          <w:trHeight w:val="445"/>
          <w:tblHeader/>
        </w:trPr>
        <w:tc>
          <w:tcPr>
            <w:tcW w:w="9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34018B2A" w14:textId="77777777" w:rsidR="00673327" w:rsidRPr="00E70D14" w:rsidRDefault="00894933" w:rsidP="007858C2">
            <w:pPr>
              <w:pStyle w:val="RIMCellHeading"/>
            </w:pPr>
            <w:r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CC67D9" w:rsidRPr="00013786" w14:paraId="79576626" w14:textId="77777777" w:rsidTr="00E8343E">
        <w:trPr>
          <w:trHeight w:val="370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E6E6E6"/>
          </w:tcPr>
          <w:p w14:paraId="76D3BF31" w14:textId="77777777" w:rsidR="00CC67D9" w:rsidRPr="00F56B89" w:rsidRDefault="00CC67D9" w:rsidP="00E8343E">
            <w:pPr>
              <w:pStyle w:val="RIMCellSubHeading"/>
              <w:jc w:val="center"/>
            </w:pPr>
            <w:r w:rsidRPr="00F56B89">
              <w:t>Invited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E6E6E6"/>
          </w:tcPr>
          <w:p w14:paraId="345AA2CD" w14:textId="77777777" w:rsidR="00CC67D9" w:rsidRPr="00F56B89" w:rsidRDefault="00CC67D9" w:rsidP="00E8343E">
            <w:pPr>
              <w:pStyle w:val="RIMCellSubHeading"/>
              <w:jc w:val="center"/>
            </w:pPr>
            <w:r w:rsidRPr="00F56B89">
              <w:t>Attend</w:t>
            </w:r>
            <w:r>
              <w:t>ed</w:t>
            </w:r>
          </w:p>
        </w:tc>
      </w:tr>
      <w:tr w:rsidR="00CC67D9" w14:paraId="0D0C7D03" w14:textId="77777777" w:rsidTr="00E8343E">
        <w:trPr>
          <w:trHeight w:val="370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auto"/>
          </w:tcPr>
          <w:p w14:paraId="28F6A988" w14:textId="7C7A73E9" w:rsidR="00CC67D9" w:rsidRDefault="00E8343E" w:rsidP="00E8343E">
            <w:pPr>
              <w:pStyle w:val="RIMCell"/>
              <w:jc w:val="center"/>
            </w:pPr>
            <w:r>
              <w:t>Rutvik Patel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19D28546" w14:textId="2E5AC789" w:rsidR="00CC67D9" w:rsidRDefault="00E8343E" w:rsidP="00E8343E">
            <w:pPr>
              <w:pStyle w:val="RIMCell"/>
              <w:jc w:val="center"/>
            </w:pPr>
            <w:r>
              <w:t>Yes</w:t>
            </w:r>
          </w:p>
        </w:tc>
      </w:tr>
      <w:tr w:rsidR="00CC67D9" w14:paraId="690D6137" w14:textId="77777777" w:rsidTr="00E8343E">
        <w:trPr>
          <w:trHeight w:val="386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auto"/>
          </w:tcPr>
          <w:p w14:paraId="3324A6CB" w14:textId="6F6A5403" w:rsidR="00CC67D9" w:rsidRDefault="00E8343E" w:rsidP="00E8343E">
            <w:pPr>
              <w:pStyle w:val="RIMCell"/>
              <w:jc w:val="center"/>
            </w:pPr>
            <w:r>
              <w:t>Parth Patel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201F9742" w14:textId="31829DC9" w:rsidR="00CC67D9" w:rsidRDefault="00E8343E" w:rsidP="00E8343E">
            <w:pPr>
              <w:pStyle w:val="RIMCell"/>
              <w:jc w:val="center"/>
            </w:pPr>
            <w:r>
              <w:t>Yes</w:t>
            </w:r>
          </w:p>
        </w:tc>
      </w:tr>
      <w:tr w:rsidR="00CC67D9" w14:paraId="7DE628AC" w14:textId="77777777" w:rsidTr="00E8343E">
        <w:trPr>
          <w:trHeight w:val="370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auto"/>
          </w:tcPr>
          <w:p w14:paraId="4157799C" w14:textId="1122255D" w:rsidR="00CC67D9" w:rsidRDefault="00E8343E" w:rsidP="00E8343E">
            <w:pPr>
              <w:pStyle w:val="RIMCell"/>
              <w:jc w:val="center"/>
            </w:pPr>
            <w:r>
              <w:t>Vijul Vyas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53E12E76" w14:textId="65ECE73F" w:rsidR="00CC67D9" w:rsidRDefault="00E8343E" w:rsidP="00E8343E">
            <w:pPr>
              <w:pStyle w:val="RIMCell"/>
              <w:jc w:val="center"/>
            </w:pPr>
            <w:r>
              <w:t>Yes</w:t>
            </w:r>
          </w:p>
        </w:tc>
      </w:tr>
      <w:tr w:rsidR="00CC67D9" w14:paraId="50D6A531" w14:textId="77777777" w:rsidTr="00E8343E">
        <w:trPr>
          <w:trHeight w:val="370"/>
        </w:trPr>
        <w:tc>
          <w:tcPr>
            <w:tcW w:w="4847" w:type="dxa"/>
            <w:tcBorders>
              <w:left w:val="single" w:sz="4" w:space="0" w:color="auto"/>
            </w:tcBorders>
            <w:shd w:val="clear" w:color="auto" w:fill="auto"/>
          </w:tcPr>
          <w:p w14:paraId="01B34D0B" w14:textId="59F50676" w:rsidR="00CC67D9" w:rsidRDefault="00E8343E" w:rsidP="00E8343E">
            <w:pPr>
              <w:pStyle w:val="RIMCell"/>
              <w:jc w:val="center"/>
            </w:pPr>
            <w:r>
              <w:t>Sakshi Modi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auto"/>
          </w:tcPr>
          <w:p w14:paraId="569F4A87" w14:textId="2C083F5F" w:rsidR="00CC67D9" w:rsidRPr="00DD1BA1" w:rsidRDefault="00E8343E" w:rsidP="00E8343E">
            <w:pPr>
              <w:pStyle w:val="RIMCell"/>
              <w:jc w:val="center"/>
            </w:pPr>
            <w:r>
              <w:t>Yes</w:t>
            </w:r>
          </w:p>
        </w:tc>
      </w:tr>
    </w:tbl>
    <w:p w14:paraId="787BCA3A" w14:textId="77777777" w:rsidR="00673327" w:rsidRDefault="00673327" w:rsidP="005A3E2E">
      <w:pPr>
        <w:pStyle w:val="RIMBody"/>
      </w:pPr>
    </w:p>
    <w:tbl>
      <w:tblPr>
        <w:tblW w:w="9337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7858C2" w14:paraId="5EF985EF" w14:textId="77777777" w:rsidTr="00FB58B4">
        <w:trPr>
          <w:trHeight w:val="525"/>
          <w:tblHeader/>
        </w:trPr>
        <w:tc>
          <w:tcPr>
            <w:tcW w:w="9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00A1CA4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4659E01D" w14:textId="77777777" w:rsidTr="00FB58B4">
        <w:trPr>
          <w:trHeight w:val="511"/>
        </w:trPr>
        <w:tc>
          <w:tcPr>
            <w:tcW w:w="9337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>
              <w:rPr>
                <w:rFonts w:cs="Times New Roman"/>
                <w:sz w:val="24"/>
                <w:szCs w:val="24"/>
              </w:rPr>
            </w:sdtEndPr>
            <w:sdtContent>
              <w:p w14:paraId="05F6E6C3" w14:textId="55AA42F0" w:rsidR="009138A7" w:rsidRPr="009138A7" w:rsidRDefault="00423A25" w:rsidP="009138A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Distributed work </w:t>
                </w:r>
                <w:r w:rsidR="009138A7" w:rsidRPr="009138A7">
                  <w:rPr>
                    <w:rFonts w:ascii="Arial" w:hAnsi="Arial" w:cs="Arial"/>
                    <w:sz w:val="20"/>
                    <w:szCs w:val="20"/>
                  </w:rPr>
                  <w:t>among Team Members.</w:t>
                </w:r>
              </w:p>
              <w:p w14:paraId="14A71A2F" w14:textId="57999E45" w:rsidR="00FB58B4" w:rsidRPr="009138A7" w:rsidRDefault="009138A7" w:rsidP="009138A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 w:rsidRPr="009138A7">
                  <w:rPr>
                    <w:rFonts w:ascii="Arial" w:hAnsi="Arial" w:cs="Arial"/>
                    <w:sz w:val="20"/>
                    <w:szCs w:val="20"/>
                  </w:rPr>
                  <w:t>Facilitate an Open Exchange of Ideas.</w:t>
                </w:r>
              </w:p>
              <w:p w14:paraId="01D0A3B5" w14:textId="29E00D96" w:rsidR="009138A7" w:rsidRDefault="006514F7" w:rsidP="009138A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Preparing the test cases. </w:t>
                </w:r>
              </w:p>
              <w:p w14:paraId="4E985DF8" w14:textId="348B8C47" w:rsidR="00423A25" w:rsidRPr="006514F7" w:rsidRDefault="006514F7" w:rsidP="006514F7">
                <w:pPr>
                  <w:pStyle w:val="ListParagraph"/>
                  <w:numPr>
                    <w:ilvl w:val="0"/>
                    <w:numId w:val="23"/>
                  </w:num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Preparing the documents required</w:t>
                </w:r>
                <w:r w:rsidR="00423A25">
                  <w:rPr>
                    <w:rFonts w:ascii="Arial" w:hAnsi="Arial" w:cs="Arial"/>
                    <w:sz w:val="20"/>
                    <w:szCs w:val="20"/>
                  </w:rPr>
                  <w:t xml:space="preserve">. </w:t>
                </w:r>
              </w:p>
            </w:sdtContent>
          </w:sdt>
        </w:tc>
      </w:tr>
    </w:tbl>
    <w:p w14:paraId="03D0A6BB" w14:textId="221B6BD0" w:rsidR="00FB58B4" w:rsidRDefault="00FB58B4" w:rsidP="005A3E2E">
      <w:pPr>
        <w:pStyle w:val="RIMBody"/>
        <w:rPr>
          <w:rFonts w:ascii="Arial" w:hAnsi="Arial" w:cs="Arial"/>
          <w:sz w:val="20"/>
          <w:szCs w:val="20"/>
        </w:rPr>
      </w:pPr>
    </w:p>
    <w:p w14:paraId="09306EE8" w14:textId="3152BBE6" w:rsidR="00FB58B4" w:rsidRPr="00300276" w:rsidRDefault="00FB58B4" w:rsidP="00FB58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64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8561"/>
      </w:tblGrid>
      <w:tr w:rsidR="00673327" w:rsidRPr="00300276" w14:paraId="4756282D" w14:textId="77777777" w:rsidTr="00C07480">
        <w:trPr>
          <w:trHeight w:val="356"/>
          <w:tblHeader/>
        </w:trPr>
        <w:tc>
          <w:tcPr>
            <w:tcW w:w="9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365DCB89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lastRenderedPageBreak/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6A1AAC65" w14:textId="77777777" w:rsidTr="00C07480">
        <w:trPr>
          <w:trHeight w:val="308"/>
        </w:trPr>
        <w:tc>
          <w:tcPr>
            <w:tcW w:w="1079" w:type="dxa"/>
            <w:shd w:val="clear" w:color="auto" w:fill="E6E6E6"/>
          </w:tcPr>
          <w:p w14:paraId="4F5030BF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561" w:type="dxa"/>
            <w:shd w:val="clear" w:color="auto" w:fill="E6E6E6"/>
          </w:tcPr>
          <w:p w14:paraId="526AE687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FB58B4" w:rsidRPr="00300276" w14:paraId="3314C3C4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1C54995A" w14:textId="77777777" w:rsidR="00FB58B4" w:rsidRPr="00300276" w:rsidRDefault="00FB58B4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748BD26E" w14:textId="2E72DA09" w:rsidR="00FB58B4" w:rsidRPr="00FB58B4" w:rsidRDefault="00816C3C" w:rsidP="00FB58B4">
            <w:pPr>
              <w:pStyle w:val="ListParagraph"/>
              <w:numPr>
                <w:ilvl w:val="0"/>
                <w:numId w:val="44"/>
              </w:numPr>
            </w:pPr>
            <w:r>
              <w:t>Discussion on</w:t>
            </w:r>
            <w:r w:rsidR="00BB7609">
              <w:t xml:space="preserve"> </w:t>
            </w:r>
            <w:r w:rsidR="006514F7">
              <w:t>test</w:t>
            </w:r>
            <w:r w:rsidR="00BB7609">
              <w:t xml:space="preserve"> cases</w:t>
            </w:r>
            <w:r>
              <w:t>.</w:t>
            </w:r>
          </w:p>
        </w:tc>
      </w:tr>
      <w:tr w:rsidR="00FB58B4" w:rsidRPr="00300276" w14:paraId="61C04DD2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3EA70F25" w14:textId="77777777" w:rsidR="00FB58B4" w:rsidRPr="00300276" w:rsidRDefault="00FB58B4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29FCC939" w14:textId="761619EB" w:rsidR="00FB58B4" w:rsidRPr="00FB58B4" w:rsidRDefault="006514F7" w:rsidP="00FB58B4">
            <w:pPr>
              <w:pStyle w:val="ListParagraph"/>
              <w:numPr>
                <w:ilvl w:val="0"/>
                <w:numId w:val="44"/>
              </w:numPr>
            </w:pPr>
            <w:r>
              <w:t>Documents development (IAD Logs, Status meeting minutes, Weekly status report, Meeting agenda</w:t>
            </w:r>
            <w:r>
              <w:t>)</w:t>
            </w:r>
            <w:r w:rsidR="00816C3C">
              <w:t>.</w:t>
            </w:r>
          </w:p>
        </w:tc>
      </w:tr>
      <w:tr w:rsidR="00FB58B4" w:rsidRPr="00300276" w14:paraId="5B7CC04F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29766162" w14:textId="77777777" w:rsidR="00FB58B4" w:rsidRPr="00300276" w:rsidRDefault="00FB58B4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3D82BC40" w14:textId="147EF25B" w:rsidR="00FB58B4" w:rsidRPr="00FB58B4" w:rsidRDefault="006514F7" w:rsidP="00FB58B4">
            <w:pPr>
              <w:pStyle w:val="ListParagraph"/>
              <w:numPr>
                <w:ilvl w:val="0"/>
                <w:numId w:val="44"/>
              </w:numPr>
            </w:pPr>
            <w:r>
              <w:t>Scheduling time for next meeting.</w:t>
            </w:r>
          </w:p>
        </w:tc>
      </w:tr>
      <w:tr w:rsidR="009138A7" w:rsidRPr="00300276" w14:paraId="18DBFB80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2DB1C7BA" w14:textId="77777777" w:rsidR="009138A7" w:rsidRPr="00300276" w:rsidRDefault="009138A7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1847E2FE" w14:textId="19EF02F3" w:rsidR="009138A7" w:rsidRDefault="009138A7" w:rsidP="00FB58B4">
            <w:pPr>
              <w:pStyle w:val="ListParagraph"/>
              <w:numPr>
                <w:ilvl w:val="0"/>
                <w:numId w:val="44"/>
              </w:numPr>
            </w:pPr>
            <w:r>
              <w:t>Developing WBS.</w:t>
            </w:r>
          </w:p>
        </w:tc>
      </w:tr>
      <w:tr w:rsidR="00816C3C" w:rsidRPr="00300276" w14:paraId="63E0F7B9" w14:textId="77777777" w:rsidTr="00C07480">
        <w:trPr>
          <w:trHeight w:val="346"/>
        </w:trPr>
        <w:tc>
          <w:tcPr>
            <w:tcW w:w="1079" w:type="dxa"/>
            <w:shd w:val="clear" w:color="auto" w:fill="auto"/>
          </w:tcPr>
          <w:p w14:paraId="5AE6CFC1" w14:textId="77777777" w:rsidR="00816C3C" w:rsidRPr="00300276" w:rsidRDefault="00816C3C" w:rsidP="00FB58B4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561" w:type="dxa"/>
            <w:shd w:val="clear" w:color="auto" w:fill="auto"/>
          </w:tcPr>
          <w:p w14:paraId="63BCFA73" w14:textId="032DB488" w:rsidR="00816C3C" w:rsidRDefault="006514F7" w:rsidP="00FB58B4">
            <w:pPr>
              <w:pStyle w:val="ListParagraph"/>
              <w:numPr>
                <w:ilvl w:val="0"/>
                <w:numId w:val="44"/>
              </w:numPr>
            </w:pPr>
            <w:r>
              <w:t xml:space="preserve">Allocating the task among members. </w:t>
            </w:r>
          </w:p>
        </w:tc>
      </w:tr>
    </w:tbl>
    <w:p w14:paraId="1D3278E8" w14:textId="77777777" w:rsidR="00673327" w:rsidRDefault="00673327" w:rsidP="005A3E2E">
      <w:pPr>
        <w:pStyle w:val="RIMBody"/>
      </w:pPr>
    </w:p>
    <w:tbl>
      <w:tblPr>
        <w:tblW w:w="982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1477"/>
        <w:gridCol w:w="2686"/>
        <w:gridCol w:w="1264"/>
        <w:gridCol w:w="2187"/>
        <w:gridCol w:w="1701"/>
      </w:tblGrid>
      <w:tr w:rsidR="00673327" w14:paraId="3F8F2889" w14:textId="77777777" w:rsidTr="00521D12">
        <w:trPr>
          <w:trHeight w:val="583"/>
          <w:tblHeader/>
        </w:trPr>
        <w:tc>
          <w:tcPr>
            <w:tcW w:w="98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3455183A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5CE9A41B" w14:textId="77777777" w:rsidTr="00521D12">
        <w:trPr>
          <w:trHeight w:val="479"/>
        </w:trPr>
        <w:tc>
          <w:tcPr>
            <w:tcW w:w="505" w:type="dxa"/>
            <w:shd w:val="clear" w:color="auto" w:fill="E6E6E6"/>
          </w:tcPr>
          <w:p w14:paraId="7212E3D6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77" w:type="dxa"/>
            <w:shd w:val="clear" w:color="auto" w:fill="E6E6E6"/>
          </w:tcPr>
          <w:p w14:paraId="59BB814D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686" w:type="dxa"/>
            <w:shd w:val="clear" w:color="auto" w:fill="E6E6E6"/>
          </w:tcPr>
          <w:p w14:paraId="095C4ADB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64" w:type="dxa"/>
            <w:shd w:val="clear" w:color="auto" w:fill="E6E6E6"/>
          </w:tcPr>
          <w:p w14:paraId="34B06BE8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187" w:type="dxa"/>
            <w:shd w:val="clear" w:color="auto" w:fill="E6E6E6"/>
          </w:tcPr>
          <w:p w14:paraId="6F286D88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99" w:type="dxa"/>
            <w:shd w:val="clear" w:color="auto" w:fill="E6E6E6"/>
          </w:tcPr>
          <w:p w14:paraId="7CFEFAD4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7F0799" w:rsidRPr="00B9336B" w14:paraId="0C60CBEE" w14:textId="77777777" w:rsidTr="00521D12">
        <w:trPr>
          <w:trHeight w:val="566"/>
        </w:trPr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97ADA" w14:textId="77777777" w:rsidR="007F0799" w:rsidRPr="0069000D" w:rsidRDefault="007F0799" w:rsidP="0059005D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AA4E8" w14:textId="0FB4465E" w:rsidR="007F0799" w:rsidRPr="00C07480" w:rsidRDefault="006514F7" w:rsidP="0059005D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09</w:t>
            </w:r>
            <w:r w:rsidR="00C07480" w:rsidRPr="00C07480">
              <w:rPr>
                <w:b w:val="0"/>
                <w:color w:val="808080"/>
                <w:sz w:val="18"/>
                <w:szCs w:val="18"/>
              </w:rPr>
              <w:t>-0</w:t>
            </w:r>
            <w:r>
              <w:rPr>
                <w:b w:val="0"/>
                <w:color w:val="808080"/>
                <w:sz w:val="18"/>
                <w:szCs w:val="18"/>
              </w:rPr>
              <w:t>7</w:t>
            </w:r>
            <w:r w:rsidR="00C07480" w:rsidRPr="00C07480">
              <w:rPr>
                <w:b w:val="0"/>
                <w:color w:val="808080"/>
                <w:sz w:val="18"/>
                <w:szCs w:val="18"/>
              </w:rPr>
              <w:t>-2024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53C77" w14:textId="6F18CBF9" w:rsidR="007F0799" w:rsidRPr="00C07480" w:rsidRDefault="006514F7" w:rsidP="007F0799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Discussing the test cases</w:t>
            </w:r>
            <w:r w:rsidR="00BB7609">
              <w:rPr>
                <w:szCs w:val="18"/>
              </w:rPr>
              <w:t xml:space="preserve">. 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D4F16" w14:textId="53126DBF" w:rsidR="007F0799" w:rsidRPr="00C07480" w:rsidRDefault="005602D7" w:rsidP="007F0799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Sakshi Modi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FDF21" w14:textId="041C9F02" w:rsidR="007F0799" w:rsidRPr="00C07480" w:rsidRDefault="006514F7" w:rsidP="00D148E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14-07-2024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EFAA30" w14:textId="1AA55356" w:rsidR="007F0799" w:rsidRPr="00C07480" w:rsidRDefault="00C07480" w:rsidP="0059005D">
            <w:pPr>
              <w:pStyle w:val="RIMCell"/>
              <w:rPr>
                <w:szCs w:val="18"/>
              </w:rPr>
            </w:pPr>
            <w:r w:rsidRPr="00C07480">
              <w:rPr>
                <w:szCs w:val="18"/>
              </w:rPr>
              <w:t>Done.</w:t>
            </w:r>
          </w:p>
        </w:tc>
      </w:tr>
      <w:tr w:rsidR="00C74C7A" w:rsidRPr="00B9336B" w14:paraId="5BCD6FC3" w14:textId="77777777" w:rsidTr="00521D12">
        <w:trPr>
          <w:trHeight w:val="566"/>
        </w:trPr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C30CA" w14:textId="77777777" w:rsidR="00C74C7A" w:rsidRPr="0069000D" w:rsidRDefault="00C74C7A" w:rsidP="007834D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8B296" w14:textId="7D76D68F" w:rsidR="00C74C7A" w:rsidRPr="00B9336B" w:rsidRDefault="006514F7" w:rsidP="007834D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10-07-2024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81269" w14:textId="4217B3CC" w:rsidR="00C74C7A" w:rsidRPr="00B9336B" w:rsidRDefault="00C07480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Creating WBS in MS-Project.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731E5" w14:textId="20487789" w:rsidR="00C74C7A" w:rsidRPr="00B9336B" w:rsidRDefault="006B09A1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1D976" w14:textId="0836E8F4" w:rsidR="00C74C7A" w:rsidRPr="00B9336B" w:rsidRDefault="006514F7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14-07-2024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D05158" w14:textId="5B79A358" w:rsidR="00C74C7A" w:rsidRPr="00B9336B" w:rsidRDefault="006B09A1" w:rsidP="007834DA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D8729F" w:rsidRPr="00B9336B" w14:paraId="4ED705DB" w14:textId="77777777" w:rsidTr="00521D12">
        <w:trPr>
          <w:trHeight w:val="566"/>
        </w:trPr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58106" w14:textId="77777777" w:rsidR="00D8729F" w:rsidRPr="0069000D" w:rsidRDefault="00D8729F" w:rsidP="000909F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3C6AE" w14:textId="5DE05672" w:rsidR="00D8729F" w:rsidRPr="00B9336B" w:rsidRDefault="006514F7" w:rsidP="000909F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10-07-2024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9D2A9" w14:textId="0DD84CC4" w:rsidR="00D8729F" w:rsidRPr="00B9336B" w:rsidRDefault="00C07480" w:rsidP="00D8729F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Preparing documents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61E0" w14:textId="6C1C1C3D" w:rsidR="00D8729F" w:rsidRPr="00B9336B" w:rsidRDefault="00C07480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ECF53" w14:textId="7D986954" w:rsidR="00D8729F" w:rsidRPr="00B9336B" w:rsidRDefault="006514F7" w:rsidP="00815D6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14-07-2024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A49439" w14:textId="4E26CE78" w:rsidR="00D8729F" w:rsidRPr="00B9336B" w:rsidRDefault="00C07480" w:rsidP="000909FB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Open.</w:t>
            </w:r>
          </w:p>
        </w:tc>
      </w:tr>
      <w:tr w:rsidR="00C07480" w:rsidRPr="00B9336B" w14:paraId="27BFF57F" w14:textId="77777777" w:rsidTr="00521D12">
        <w:trPr>
          <w:trHeight w:val="566"/>
        </w:trPr>
        <w:tc>
          <w:tcPr>
            <w:tcW w:w="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87069" w14:textId="77777777" w:rsidR="00C07480" w:rsidRPr="0069000D" w:rsidRDefault="00C07480" w:rsidP="00C07480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D3B6C" w14:textId="09599CAF" w:rsidR="00C07480" w:rsidRPr="00B9336B" w:rsidRDefault="006514F7" w:rsidP="00C07480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11-07-2024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D5873" w14:textId="38CB1AA3" w:rsidR="00C07480" w:rsidRPr="00B9336B" w:rsidRDefault="002E78FF" w:rsidP="00C07480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Finalizing time for next meeting.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3927" w14:textId="6C3D2FAC" w:rsidR="00C07480" w:rsidRPr="00B9336B" w:rsidRDefault="006B09A1" w:rsidP="00C07480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Parth Patel 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84CF0" w14:textId="26F10518" w:rsidR="00C07480" w:rsidRPr="00B9336B" w:rsidRDefault="006514F7" w:rsidP="00C07480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14-07-2024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FC3668" w14:textId="1C2A3E40" w:rsidR="00C07480" w:rsidRPr="00B9336B" w:rsidRDefault="00C07480" w:rsidP="00C07480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Done.</w:t>
            </w:r>
          </w:p>
        </w:tc>
      </w:tr>
    </w:tbl>
    <w:p w14:paraId="77C0030D" w14:textId="6F3004FE" w:rsidR="00C07480" w:rsidRDefault="00C07480" w:rsidP="005A3E2E">
      <w:pPr>
        <w:pStyle w:val="RIMBody"/>
      </w:pPr>
    </w:p>
    <w:p w14:paraId="07414CE8" w14:textId="2CACEE5F" w:rsidR="0075555C" w:rsidRPr="00C07480" w:rsidRDefault="0075555C" w:rsidP="00C07480">
      <w:pPr>
        <w:rPr>
          <w:rFonts w:ascii="Palatino Linotype" w:hAnsi="Palatino Linotype"/>
          <w:sz w:val="22"/>
        </w:rPr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28BDC64D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C41F0C0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72483838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136D3591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5FACBAFD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008E6869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326D1EC6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57A19F66" w14:textId="3EA3B7E7" w:rsidR="0075555C" w:rsidRPr="0075555C" w:rsidRDefault="006514F7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12-07-2024</w:t>
            </w:r>
          </w:p>
        </w:tc>
        <w:tc>
          <w:tcPr>
            <w:tcW w:w="2835" w:type="dxa"/>
            <w:shd w:val="clear" w:color="auto" w:fill="auto"/>
          </w:tcPr>
          <w:p w14:paraId="6E6CF660" w14:textId="29111B73" w:rsidR="0075555C" w:rsidRPr="0075555C" w:rsidRDefault="006514F7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 xml:space="preserve">Zoom Meeting </w:t>
            </w:r>
          </w:p>
        </w:tc>
        <w:tc>
          <w:tcPr>
            <w:tcW w:w="4680" w:type="dxa"/>
            <w:shd w:val="clear" w:color="auto" w:fill="auto"/>
          </w:tcPr>
          <w:p w14:paraId="6534B769" w14:textId="0B79C97C" w:rsidR="0075555C" w:rsidRPr="0075555C" w:rsidRDefault="006514F7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2</w:t>
            </w:r>
            <w:r w:rsidR="00C07480">
              <w:rPr>
                <w:b w:val="0"/>
              </w:rPr>
              <w:t xml:space="preserve"> Hours.</w:t>
            </w:r>
          </w:p>
        </w:tc>
      </w:tr>
    </w:tbl>
    <w:p w14:paraId="1F424D6D" w14:textId="3CD190B5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432FE2A7" w14:textId="61338616" w:rsidR="00C07480" w:rsidRPr="00C07480" w:rsidRDefault="00C07480" w:rsidP="00C07480">
      <w:pPr>
        <w:pStyle w:val="HTMLBeginExpandingSection"/>
        <w:tabs>
          <w:tab w:val="left" w:pos="5240"/>
        </w:tabs>
      </w:pPr>
    </w:p>
    <w:sectPr w:rsidR="00C07480" w:rsidRPr="00C07480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576C8" w14:textId="77777777" w:rsidR="0091359C" w:rsidRDefault="0091359C">
      <w:r>
        <w:separator/>
      </w:r>
    </w:p>
  </w:endnote>
  <w:endnote w:type="continuationSeparator" w:id="0">
    <w:p w14:paraId="205A8A88" w14:textId="77777777" w:rsidR="0091359C" w:rsidRDefault="0091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5910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75787627" w14:textId="098872BD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6514F7">
      <w:rPr>
        <w:noProof/>
      </w:rPr>
      <w:t>30-Jun-2024</w:t>
    </w:r>
    <w:r>
      <w:rPr>
        <w:noProof/>
      </w:rPr>
      <w:fldChar w:fldCharType="end"/>
    </w:r>
  </w:p>
  <w:p w14:paraId="2959B0FA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69EF9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2A0D9475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3E03C" w14:textId="77777777" w:rsidR="0091359C" w:rsidRDefault="0091359C">
      <w:r>
        <w:separator/>
      </w:r>
    </w:p>
  </w:footnote>
  <w:footnote w:type="continuationSeparator" w:id="0">
    <w:p w14:paraId="71244764" w14:textId="77777777" w:rsidR="0091359C" w:rsidRDefault="00913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7209B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6DFF0548" wp14:editId="6B7A89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9" name="Picture 9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val="en-CA" w:eastAsia="en-CA"/>
      </w:rPr>
      <w:pict w14:anchorId="570C08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1045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107A9" w14:textId="77777777" w:rsidR="0063295B" w:rsidRDefault="0063295B">
    <w:pPr>
      <w:pStyle w:val="RIMHeaderLogo"/>
    </w:pPr>
  </w:p>
  <w:p w14:paraId="0C7FCDD1" w14:textId="56A3AF59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6514F7">
      <w:rPr>
        <w:noProof/>
      </w:rPr>
      <w:t>INFO-6068 Status Meeting Minutes</w:t>
    </w:r>
    <w:r>
      <w:rPr>
        <w:noProof/>
      </w:rPr>
      <w:fldChar w:fldCharType="end"/>
    </w:r>
  </w:p>
  <w:p w14:paraId="1E07824D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F834" w14:textId="77777777" w:rsidR="0063295B" w:rsidRDefault="0063295B">
    <w:pPr>
      <w:pStyle w:val="RIMHeaderLogo"/>
    </w:pPr>
  </w:p>
  <w:p w14:paraId="0084DEE7" w14:textId="77777777" w:rsidR="0063295B" w:rsidRDefault="0063295B">
    <w:pPr>
      <w:pStyle w:val="RIMHeaderLogo"/>
    </w:pPr>
  </w:p>
  <w:p w14:paraId="0467E8B6" w14:textId="77777777" w:rsidR="0063295B" w:rsidRDefault="0063295B">
    <w:pPr>
      <w:pStyle w:val="RIMHeaderLogo"/>
    </w:pPr>
  </w:p>
  <w:p w14:paraId="215748B7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E2E8A"/>
    <w:multiLevelType w:val="hybridMultilevel"/>
    <w:tmpl w:val="45F6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43EAC"/>
    <w:multiLevelType w:val="hybridMultilevel"/>
    <w:tmpl w:val="11F08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1281"/>
        </w:tabs>
        <w:ind w:left="1281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17889">
    <w:abstractNumId w:val="9"/>
  </w:num>
  <w:num w:numId="2" w16cid:durableId="1989480666">
    <w:abstractNumId w:val="7"/>
  </w:num>
  <w:num w:numId="3" w16cid:durableId="873882345">
    <w:abstractNumId w:val="6"/>
  </w:num>
  <w:num w:numId="4" w16cid:durableId="799884641">
    <w:abstractNumId w:val="5"/>
  </w:num>
  <w:num w:numId="5" w16cid:durableId="1571114510">
    <w:abstractNumId w:val="4"/>
  </w:num>
  <w:num w:numId="6" w16cid:durableId="723456187">
    <w:abstractNumId w:val="8"/>
  </w:num>
  <w:num w:numId="7" w16cid:durableId="857546934">
    <w:abstractNumId w:val="3"/>
  </w:num>
  <w:num w:numId="8" w16cid:durableId="297565591">
    <w:abstractNumId w:val="2"/>
  </w:num>
  <w:num w:numId="9" w16cid:durableId="612784137">
    <w:abstractNumId w:val="1"/>
  </w:num>
  <w:num w:numId="10" w16cid:durableId="151992586">
    <w:abstractNumId w:val="0"/>
  </w:num>
  <w:num w:numId="11" w16cid:durableId="1930767046">
    <w:abstractNumId w:val="13"/>
  </w:num>
  <w:num w:numId="12" w16cid:durableId="1159418233">
    <w:abstractNumId w:val="11"/>
  </w:num>
  <w:num w:numId="13" w16cid:durableId="1249732379">
    <w:abstractNumId w:val="34"/>
  </w:num>
  <w:num w:numId="14" w16cid:durableId="1951425870">
    <w:abstractNumId w:val="24"/>
  </w:num>
  <w:num w:numId="15" w16cid:durableId="2089576828">
    <w:abstractNumId w:val="10"/>
  </w:num>
  <w:num w:numId="16" w16cid:durableId="2140107086">
    <w:abstractNumId w:val="16"/>
  </w:num>
  <w:num w:numId="17" w16cid:durableId="184827061">
    <w:abstractNumId w:val="12"/>
  </w:num>
  <w:num w:numId="18" w16cid:durableId="1854953435">
    <w:abstractNumId w:val="35"/>
  </w:num>
  <w:num w:numId="19" w16cid:durableId="76981235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8760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38581798">
    <w:abstractNumId w:val="26"/>
  </w:num>
  <w:num w:numId="22" w16cid:durableId="1133790886">
    <w:abstractNumId w:val="31"/>
  </w:num>
  <w:num w:numId="23" w16cid:durableId="1808665164">
    <w:abstractNumId w:val="28"/>
  </w:num>
  <w:num w:numId="24" w16cid:durableId="256721590">
    <w:abstractNumId w:val="32"/>
  </w:num>
  <w:num w:numId="25" w16cid:durableId="779371424">
    <w:abstractNumId w:val="21"/>
  </w:num>
  <w:num w:numId="26" w16cid:durableId="1858033430">
    <w:abstractNumId w:val="20"/>
  </w:num>
  <w:num w:numId="27" w16cid:durableId="1728141104">
    <w:abstractNumId w:val="15"/>
  </w:num>
  <w:num w:numId="28" w16cid:durableId="1113014012">
    <w:abstractNumId w:val="23"/>
  </w:num>
  <w:num w:numId="29" w16cid:durableId="1578124223">
    <w:abstractNumId w:val="35"/>
    <w:lvlOverride w:ilvl="0">
      <w:startOverride w:val="1"/>
    </w:lvlOverride>
  </w:num>
  <w:num w:numId="30" w16cid:durableId="881135718">
    <w:abstractNumId w:val="33"/>
  </w:num>
  <w:num w:numId="31" w16cid:durableId="713966082">
    <w:abstractNumId w:val="14"/>
  </w:num>
  <w:num w:numId="32" w16cid:durableId="1004480531">
    <w:abstractNumId w:val="25"/>
  </w:num>
  <w:num w:numId="33" w16cid:durableId="1276319">
    <w:abstractNumId w:val="29"/>
  </w:num>
  <w:num w:numId="34" w16cid:durableId="353768889">
    <w:abstractNumId w:val="22"/>
  </w:num>
  <w:num w:numId="35" w16cid:durableId="1834952821">
    <w:abstractNumId w:val="27"/>
  </w:num>
  <w:num w:numId="36" w16cid:durableId="1869487476">
    <w:abstractNumId w:val="35"/>
    <w:lvlOverride w:ilvl="0">
      <w:startOverride w:val="1"/>
    </w:lvlOverride>
  </w:num>
  <w:num w:numId="37" w16cid:durableId="789400432">
    <w:abstractNumId w:val="36"/>
  </w:num>
  <w:num w:numId="38" w16cid:durableId="185949927">
    <w:abstractNumId w:val="35"/>
  </w:num>
  <w:num w:numId="39" w16cid:durableId="953900553">
    <w:abstractNumId w:val="35"/>
  </w:num>
  <w:num w:numId="40" w16cid:durableId="208221977">
    <w:abstractNumId w:val="35"/>
  </w:num>
  <w:num w:numId="41" w16cid:durableId="2068912311">
    <w:abstractNumId w:val="17"/>
  </w:num>
  <w:num w:numId="42" w16cid:durableId="57749629">
    <w:abstractNumId w:val="19"/>
  </w:num>
  <w:num w:numId="43" w16cid:durableId="1140802395">
    <w:abstractNumId w:val="18"/>
  </w:num>
  <w:num w:numId="44" w16cid:durableId="1395347708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5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4A3F"/>
    <w:rsid w:val="00177C0A"/>
    <w:rsid w:val="001875D3"/>
    <w:rsid w:val="001875D7"/>
    <w:rsid w:val="0019430A"/>
    <w:rsid w:val="00194C5C"/>
    <w:rsid w:val="001962C8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2580"/>
    <w:rsid w:val="0021435E"/>
    <w:rsid w:val="00214D34"/>
    <w:rsid w:val="00214D7B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8FF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46C9C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3994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B26"/>
    <w:rsid w:val="00420951"/>
    <w:rsid w:val="00420C13"/>
    <w:rsid w:val="00423A25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4C1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1D12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477FE"/>
    <w:rsid w:val="00551A32"/>
    <w:rsid w:val="00552F57"/>
    <w:rsid w:val="00555874"/>
    <w:rsid w:val="005602D7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86147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14F7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9A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4AAC"/>
    <w:rsid w:val="00735C14"/>
    <w:rsid w:val="00740474"/>
    <w:rsid w:val="007404E5"/>
    <w:rsid w:val="00741DF1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4AFA"/>
    <w:rsid w:val="007A610E"/>
    <w:rsid w:val="007A73B4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03FC"/>
    <w:rsid w:val="007E4BD4"/>
    <w:rsid w:val="007E52B0"/>
    <w:rsid w:val="007E5CA5"/>
    <w:rsid w:val="007E7FE3"/>
    <w:rsid w:val="007F0799"/>
    <w:rsid w:val="007F304A"/>
    <w:rsid w:val="007F3298"/>
    <w:rsid w:val="007F39EC"/>
    <w:rsid w:val="007F507E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16C3C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359C"/>
    <w:rsid w:val="009138A7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36D8A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87587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6BC2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65C0"/>
    <w:rsid w:val="00B070BC"/>
    <w:rsid w:val="00B10A4E"/>
    <w:rsid w:val="00B13A31"/>
    <w:rsid w:val="00B151B0"/>
    <w:rsid w:val="00B164C5"/>
    <w:rsid w:val="00B20763"/>
    <w:rsid w:val="00B2139E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B7609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07480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2AB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B0A25"/>
    <w:rsid w:val="00CB188F"/>
    <w:rsid w:val="00CB2781"/>
    <w:rsid w:val="00CB512D"/>
    <w:rsid w:val="00CB5396"/>
    <w:rsid w:val="00CC192E"/>
    <w:rsid w:val="00CC2363"/>
    <w:rsid w:val="00CC335B"/>
    <w:rsid w:val="00CC67D9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11D0"/>
    <w:rsid w:val="00D93B75"/>
    <w:rsid w:val="00D93CE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204D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343E"/>
    <w:rsid w:val="00E84EE7"/>
    <w:rsid w:val="00E86D13"/>
    <w:rsid w:val="00E87519"/>
    <w:rsid w:val="00E87D4E"/>
    <w:rsid w:val="00E953F2"/>
    <w:rsid w:val="00E95AC6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4D1F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B58B4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shapeDefaults>
  <w:decimalSymbol w:val="."/>
  <w:listSeparator w:val=","/>
  <w14:docId w14:val="06E6BF1F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  <w:tabs>
        <w:tab w:val="clear" w:pos="1281"/>
        <w:tab w:val="num" w:pos="288"/>
      </w:tabs>
      <w:ind w:left="288"/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521B2CFFC3A14C5D86CFF1181DA67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B7C2-9355-4795-A1A7-B2F611B09AF0}"/>
      </w:docPartPr>
      <w:docPartBody>
        <w:p w:rsidR="00CA72AF" w:rsidRDefault="00E77FD9">
          <w:pPr>
            <w:pStyle w:val="521B2CFFC3A14C5D86CFF1181DA6707F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127E79"/>
    <w:rsid w:val="00156CE4"/>
    <w:rsid w:val="00170E26"/>
    <w:rsid w:val="001746CC"/>
    <w:rsid w:val="00175A0B"/>
    <w:rsid w:val="00196EBF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46C9C"/>
    <w:rsid w:val="00354639"/>
    <w:rsid w:val="003B0B38"/>
    <w:rsid w:val="003C684D"/>
    <w:rsid w:val="00494F76"/>
    <w:rsid w:val="004A6927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31D2E"/>
    <w:rsid w:val="007407E5"/>
    <w:rsid w:val="00763D1D"/>
    <w:rsid w:val="00780245"/>
    <w:rsid w:val="007A391C"/>
    <w:rsid w:val="008068AF"/>
    <w:rsid w:val="00835962"/>
    <w:rsid w:val="008838AA"/>
    <w:rsid w:val="00897E23"/>
    <w:rsid w:val="008C0125"/>
    <w:rsid w:val="008D0F58"/>
    <w:rsid w:val="008D4883"/>
    <w:rsid w:val="008F5F39"/>
    <w:rsid w:val="00900972"/>
    <w:rsid w:val="00975E9A"/>
    <w:rsid w:val="00987587"/>
    <w:rsid w:val="00A22811"/>
    <w:rsid w:val="00AA02D5"/>
    <w:rsid w:val="00B355AF"/>
    <w:rsid w:val="00B50A60"/>
    <w:rsid w:val="00BD0BA9"/>
    <w:rsid w:val="00BD79E2"/>
    <w:rsid w:val="00BE4F3B"/>
    <w:rsid w:val="00C27AD8"/>
    <w:rsid w:val="00C6127A"/>
    <w:rsid w:val="00C734A5"/>
    <w:rsid w:val="00CA4928"/>
    <w:rsid w:val="00CA6E46"/>
    <w:rsid w:val="00CA72AF"/>
    <w:rsid w:val="00CB0A25"/>
    <w:rsid w:val="00D26544"/>
    <w:rsid w:val="00D911D0"/>
    <w:rsid w:val="00DB2E9C"/>
    <w:rsid w:val="00DE5665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C4D1F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8AF"/>
  </w:style>
  <w:style w:type="paragraph" w:customStyle="1" w:styleId="FC5232C7841E4E078C20D86756B1C33E">
    <w:name w:val="FC5232C7841E4E078C20D86756B1C33E"/>
  </w:style>
  <w:style w:type="paragraph" w:customStyle="1" w:styleId="521B2CFFC3A14C5D86CFF1181DA6707F">
    <w:name w:val="521B2CFFC3A14C5D86CFF1181DA6707F"/>
  </w:style>
  <w:style w:type="paragraph" w:customStyle="1" w:styleId="105D8E0458B14495B60B6F47103D3333">
    <w:name w:val="105D8E0458B14495B60B6F47103D3333"/>
    <w:rsid w:val="00EF0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C49B3-44EA-4056-8207-AFF3D4211E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Template.dotm</Template>
  <TotalTime>0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Modi, Sakshi Mayank</cp:lastModifiedBy>
  <cp:revision>2</cp:revision>
  <cp:lastPrinted>2006-07-04T19:09:00Z</cp:lastPrinted>
  <dcterms:created xsi:type="dcterms:W3CDTF">2024-07-14T04:19:00Z</dcterms:created>
  <dcterms:modified xsi:type="dcterms:W3CDTF">2024-07-14T04:19:00Z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