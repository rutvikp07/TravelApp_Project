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E93F" w14:textId="77777777" w:rsidR="003F5D1F" w:rsidRDefault="00643B2B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69FDBB0D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6F1718C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45FDCAA8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345473F6" w14:textId="5573F3CA" w:rsidR="00673327" w:rsidRDefault="00E9699A" w:rsidP="00D138ED">
            <w:pPr>
              <w:pStyle w:val="RIMCell"/>
            </w:pPr>
            <w:r>
              <w:t xml:space="preserve">Capstone Project </w:t>
            </w:r>
          </w:p>
        </w:tc>
      </w:tr>
      <w:tr w:rsidR="00673327" w14:paraId="35208CE2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79DBEC9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19ACDDF8" w14:textId="71A1323D" w:rsidR="00673327" w:rsidRDefault="00E9699A" w:rsidP="00292E40">
            <w:pPr>
              <w:pStyle w:val="RIMCell"/>
            </w:pPr>
            <w:r>
              <w:t>Rutvik Patel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17CC285F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0E357D9C" w14:textId="2A7F7702" w:rsidR="002F7A76" w:rsidRDefault="00FA4AE0" w:rsidP="005A3E2E">
            <w:pPr>
              <w:pStyle w:val="RIMCell"/>
            </w:pPr>
            <w:r>
              <w:t>Team Pixel</w:t>
            </w:r>
          </w:p>
        </w:tc>
      </w:tr>
      <w:tr w:rsidR="004B69B3" w14:paraId="020E9B8A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CC99152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24-05-22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BD8BAC0" w14:textId="25AE222A" w:rsidR="004B69B3" w:rsidRPr="0075555C" w:rsidRDefault="00E9699A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22-May-2024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648127EC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49E57036" w14:textId="12EA639D" w:rsidR="004B69B3" w:rsidRDefault="001A265E" w:rsidP="00B9336B">
            <w:pPr>
              <w:pStyle w:val="RIMCell"/>
            </w:pPr>
            <w:r>
              <w:t>Initiation</w:t>
            </w:r>
          </w:p>
        </w:tc>
      </w:tr>
      <w:tr w:rsidR="0077634A" w14:paraId="4F1D8FB3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0571C165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78150560" w14:textId="34704825" w:rsidR="0077634A" w:rsidRDefault="00E9699A" w:rsidP="00CC335B">
            <w:pPr>
              <w:pStyle w:val="RIMCell"/>
            </w:pPr>
            <w:r>
              <w:t xml:space="preserve">2:15 pm </w:t>
            </w:r>
          </w:p>
        </w:tc>
        <w:tc>
          <w:tcPr>
            <w:tcW w:w="2250" w:type="dxa"/>
            <w:shd w:val="clear" w:color="auto" w:fill="00B050"/>
          </w:tcPr>
          <w:p w14:paraId="597C21D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0A2BD881" w14:textId="133AEBF5" w:rsidR="0077634A" w:rsidRDefault="00E9699A" w:rsidP="000C6909">
            <w:pPr>
              <w:pStyle w:val="RIMCell"/>
            </w:pPr>
            <w:r>
              <w:t xml:space="preserve">College Library </w:t>
            </w:r>
          </w:p>
        </w:tc>
      </w:tr>
      <w:tr w:rsidR="0077634A" w14:paraId="5D156A2A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3C1EA0C4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7E0A57C4" w14:textId="098ED431" w:rsidR="0077634A" w:rsidRDefault="00E9699A" w:rsidP="00292E40">
            <w:pPr>
              <w:pStyle w:val="RIMCell"/>
            </w:pPr>
            <w:r>
              <w:t xml:space="preserve">Sakshi Modi </w:t>
            </w:r>
          </w:p>
        </w:tc>
        <w:tc>
          <w:tcPr>
            <w:tcW w:w="2250" w:type="dxa"/>
            <w:shd w:val="clear" w:color="auto" w:fill="00B050"/>
          </w:tcPr>
          <w:p w14:paraId="6DD5EEDD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43398D72" w14:textId="77777777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From:</w:t>
            </w:r>
            <w:r w:rsidR="00894933">
              <w:t xml:space="preserve"> </w:t>
            </w:r>
            <w:sdt>
              <w:sdt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CC335B">
                  <w:t>10:00am</w:t>
                </w:r>
              </w:sdtContent>
            </w:sdt>
          </w:p>
          <w:p w14:paraId="11F41D51" w14:textId="77777777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CC335B">
                  <w:t>11:00am</w:t>
                </w:r>
              </w:sdtContent>
            </w:sdt>
          </w:p>
        </w:tc>
      </w:tr>
    </w:tbl>
    <w:tbl>
      <w:tblPr>
        <w:tblpPr w:leftFromText="180" w:rightFromText="180" w:vertAnchor="text" w:horzAnchor="margin" w:tblpY="309"/>
        <w:tblW w:w="95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5019"/>
        <w:gridCol w:w="4513"/>
        <w:gridCol w:w="23"/>
      </w:tblGrid>
      <w:tr w:rsidR="00E9699A" w:rsidRPr="00E70D14" w14:paraId="6C113F0E" w14:textId="77777777" w:rsidTr="00B14E9C">
        <w:trPr>
          <w:gridAfter w:val="1"/>
          <w:wAfter w:w="23" w:type="dxa"/>
          <w:trHeight w:val="483"/>
          <w:tblHeader/>
        </w:trPr>
        <w:tc>
          <w:tcPr>
            <w:tcW w:w="9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B093A60" w14:textId="77777777" w:rsidR="00E9699A" w:rsidRPr="00E70D14" w:rsidRDefault="00E9699A" w:rsidP="00B14E9C">
            <w:pPr>
              <w:pStyle w:val="RIMCellHeading"/>
            </w:pPr>
            <w:r>
              <w:t>Attendees (Present, Absent)</w:t>
            </w:r>
          </w:p>
        </w:tc>
      </w:tr>
      <w:tr w:rsidR="00E9699A" w:rsidRPr="00F56B89" w14:paraId="79FB3F4D" w14:textId="77777777" w:rsidTr="00B14E9C">
        <w:trPr>
          <w:trHeight w:val="370"/>
        </w:trPr>
        <w:tc>
          <w:tcPr>
            <w:tcW w:w="5019" w:type="dxa"/>
            <w:tcBorders>
              <w:left w:val="single" w:sz="4" w:space="0" w:color="auto"/>
            </w:tcBorders>
            <w:shd w:val="clear" w:color="auto" w:fill="E6E6E6"/>
          </w:tcPr>
          <w:p w14:paraId="6CACE62F" w14:textId="77777777" w:rsidR="00E9699A" w:rsidRPr="00F56B89" w:rsidRDefault="00E9699A" w:rsidP="00B14E9C">
            <w:pPr>
              <w:pStyle w:val="RIMCellSubHeading"/>
              <w:jc w:val="center"/>
            </w:pPr>
            <w:r w:rsidRPr="00F56B89">
              <w:t>Invited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  <w:shd w:val="clear" w:color="auto" w:fill="E6E6E6"/>
          </w:tcPr>
          <w:p w14:paraId="40077AB5" w14:textId="77777777" w:rsidR="00E9699A" w:rsidRPr="00F56B89" w:rsidRDefault="00E9699A" w:rsidP="00B14E9C">
            <w:pPr>
              <w:pStyle w:val="RIMCellSubHeading"/>
              <w:jc w:val="center"/>
            </w:pPr>
            <w:r w:rsidRPr="00F56B89">
              <w:t>Attend</w:t>
            </w:r>
            <w:r>
              <w:t>ed</w:t>
            </w:r>
          </w:p>
        </w:tc>
      </w:tr>
      <w:tr w:rsidR="00E9699A" w14:paraId="5C8ED40E" w14:textId="77777777" w:rsidTr="00B14E9C">
        <w:trPr>
          <w:trHeight w:val="370"/>
        </w:trPr>
        <w:tc>
          <w:tcPr>
            <w:tcW w:w="5019" w:type="dxa"/>
            <w:tcBorders>
              <w:left w:val="single" w:sz="4" w:space="0" w:color="auto"/>
            </w:tcBorders>
            <w:shd w:val="clear" w:color="auto" w:fill="auto"/>
          </w:tcPr>
          <w:p w14:paraId="36B86D1A" w14:textId="77777777" w:rsidR="00E9699A" w:rsidRDefault="00E9699A" w:rsidP="00B14E9C">
            <w:pPr>
              <w:pStyle w:val="RIMCell"/>
              <w:jc w:val="center"/>
            </w:pPr>
            <w:r>
              <w:t>Rutvik Patel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C3E494C" w14:textId="72230E22" w:rsidR="00E9699A" w:rsidRDefault="00282499" w:rsidP="00B14E9C">
            <w:pPr>
              <w:pStyle w:val="RIMCell"/>
              <w:jc w:val="center"/>
            </w:pPr>
            <w:r>
              <w:t>Yes</w:t>
            </w:r>
          </w:p>
        </w:tc>
      </w:tr>
      <w:tr w:rsidR="00E9699A" w14:paraId="5CB77F7F" w14:textId="77777777" w:rsidTr="00B14E9C">
        <w:trPr>
          <w:trHeight w:val="386"/>
        </w:trPr>
        <w:tc>
          <w:tcPr>
            <w:tcW w:w="5019" w:type="dxa"/>
            <w:tcBorders>
              <w:left w:val="single" w:sz="4" w:space="0" w:color="auto"/>
            </w:tcBorders>
            <w:shd w:val="clear" w:color="auto" w:fill="auto"/>
          </w:tcPr>
          <w:p w14:paraId="6E6A090E" w14:textId="77777777" w:rsidR="00E9699A" w:rsidRDefault="00E9699A" w:rsidP="00B14E9C">
            <w:pPr>
              <w:pStyle w:val="RIMCell"/>
              <w:jc w:val="center"/>
            </w:pPr>
            <w:r>
              <w:t>Parth Patel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EA5478" w14:textId="77777777" w:rsidR="00E9699A" w:rsidRDefault="00E9699A" w:rsidP="00B14E9C">
            <w:pPr>
              <w:pStyle w:val="RIMCell"/>
              <w:jc w:val="center"/>
            </w:pPr>
            <w:r>
              <w:t>Yes</w:t>
            </w:r>
          </w:p>
        </w:tc>
      </w:tr>
      <w:tr w:rsidR="00E9699A" w14:paraId="47D343AA" w14:textId="77777777" w:rsidTr="00B14E9C">
        <w:trPr>
          <w:trHeight w:val="370"/>
        </w:trPr>
        <w:tc>
          <w:tcPr>
            <w:tcW w:w="5019" w:type="dxa"/>
            <w:tcBorders>
              <w:left w:val="single" w:sz="4" w:space="0" w:color="auto"/>
            </w:tcBorders>
            <w:shd w:val="clear" w:color="auto" w:fill="auto"/>
          </w:tcPr>
          <w:p w14:paraId="06A30761" w14:textId="77777777" w:rsidR="00E9699A" w:rsidRDefault="00E9699A" w:rsidP="00B14E9C">
            <w:pPr>
              <w:pStyle w:val="RIMCell"/>
              <w:jc w:val="center"/>
            </w:pPr>
            <w:r>
              <w:t>Vijul Vyas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75EB85B" w14:textId="77777777" w:rsidR="00E9699A" w:rsidRDefault="00E9699A" w:rsidP="00B14E9C">
            <w:pPr>
              <w:pStyle w:val="RIMCell"/>
              <w:jc w:val="center"/>
            </w:pPr>
            <w:r>
              <w:t>Yes</w:t>
            </w:r>
          </w:p>
        </w:tc>
      </w:tr>
      <w:tr w:rsidR="00E9699A" w:rsidRPr="00DD1BA1" w14:paraId="22A38575" w14:textId="77777777" w:rsidTr="00B14E9C">
        <w:trPr>
          <w:trHeight w:val="370"/>
        </w:trPr>
        <w:tc>
          <w:tcPr>
            <w:tcW w:w="5019" w:type="dxa"/>
            <w:tcBorders>
              <w:left w:val="single" w:sz="4" w:space="0" w:color="auto"/>
            </w:tcBorders>
            <w:shd w:val="clear" w:color="auto" w:fill="auto"/>
          </w:tcPr>
          <w:p w14:paraId="0ED7AAFA" w14:textId="77777777" w:rsidR="00E9699A" w:rsidRDefault="00E9699A" w:rsidP="00B14E9C">
            <w:pPr>
              <w:pStyle w:val="RIMCell"/>
              <w:jc w:val="center"/>
            </w:pPr>
            <w:r>
              <w:t>Sakshi Modi</w:t>
            </w:r>
          </w:p>
        </w:tc>
        <w:tc>
          <w:tcPr>
            <w:tcW w:w="453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C6E09C" w14:textId="77777777" w:rsidR="00E9699A" w:rsidRPr="00DD1BA1" w:rsidRDefault="00E9699A" w:rsidP="00B14E9C">
            <w:pPr>
              <w:pStyle w:val="RIMCell"/>
              <w:jc w:val="center"/>
            </w:pPr>
            <w:r>
              <w:t>Yes</w:t>
            </w:r>
          </w:p>
        </w:tc>
      </w:tr>
    </w:tbl>
    <w:p w14:paraId="63523F1D" w14:textId="77777777" w:rsidR="00E9699A" w:rsidRDefault="00E9699A" w:rsidP="005A3E2E">
      <w:pPr>
        <w:pStyle w:val="RIMBody"/>
      </w:pPr>
    </w:p>
    <w:tbl>
      <w:tblPr>
        <w:tblpPr w:leftFromText="180" w:rightFromText="180" w:vertAnchor="text" w:horzAnchor="margin" w:tblpY="309"/>
        <w:tblW w:w="95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E9699A" w:rsidRPr="0073361A" w14:paraId="60EE80D1" w14:textId="77777777" w:rsidTr="004E218E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649D1FA" w14:textId="77777777" w:rsidR="00E9699A" w:rsidRPr="00E9699A" w:rsidRDefault="00E9699A" w:rsidP="004E218E">
            <w:pPr>
              <w:pStyle w:val="RIMCell"/>
            </w:pPr>
          </w:p>
          <w:p w14:paraId="290932CC" w14:textId="77777777" w:rsidR="00E9699A" w:rsidRPr="0073361A" w:rsidRDefault="00E9699A" w:rsidP="004E218E">
            <w:pPr>
              <w:pStyle w:val="RIMCellHeading"/>
            </w:pPr>
            <w:r>
              <w:t>Objective(s):</w:t>
            </w:r>
          </w:p>
        </w:tc>
      </w:tr>
      <w:tr w:rsidR="00E9699A" w:rsidRPr="00300276" w14:paraId="74244106" w14:textId="77777777" w:rsidTr="004E218E">
        <w:trPr>
          <w:trHeight w:val="469"/>
        </w:trPr>
        <w:tc>
          <w:tcPr>
            <w:tcW w:w="9360" w:type="dxa"/>
            <w:shd w:val="clear" w:color="auto" w:fill="auto"/>
          </w:tcPr>
          <w:p w14:paraId="5DF3D760" w14:textId="77777777" w:rsidR="00E9699A" w:rsidRDefault="00282499" w:rsidP="004E218E">
            <w:pPr>
              <w:pStyle w:val="RIMCell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Allocating task among team members.</w:t>
            </w:r>
          </w:p>
          <w:p w14:paraId="113E75D1" w14:textId="5C5B9706" w:rsidR="00282499" w:rsidRDefault="00282499" w:rsidP="00282499">
            <w:pPr>
              <w:pStyle w:val="RIMCell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Setting of the test environment.</w:t>
            </w:r>
          </w:p>
          <w:p w14:paraId="07DB528E" w14:textId="77777777" w:rsidR="00282499" w:rsidRDefault="00282499" w:rsidP="00282499">
            <w:pPr>
              <w:pStyle w:val="RIMCell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Facilitate an open Exchange of Ideas.</w:t>
            </w:r>
          </w:p>
          <w:p w14:paraId="71BDDEC3" w14:textId="77777777" w:rsidR="00282499" w:rsidRDefault="00282499" w:rsidP="00282499">
            <w:pPr>
              <w:pStyle w:val="RIMCell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Discussion for the test strategy.</w:t>
            </w:r>
          </w:p>
          <w:p w14:paraId="7934A82A" w14:textId="4F34B235" w:rsidR="009A151D" w:rsidRPr="009A151D" w:rsidRDefault="00282499" w:rsidP="009A151D">
            <w:pPr>
              <w:pStyle w:val="RIMCell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Overview of the w</w:t>
            </w:r>
            <w:r w:rsidR="009A151D">
              <w:rPr>
                <w:rFonts w:cs="Arial"/>
                <w:sz w:val="20"/>
                <w:szCs w:val="20"/>
              </w:rPr>
              <w:t>ork completed and issues occurred.</w:t>
            </w:r>
          </w:p>
        </w:tc>
      </w:tr>
    </w:tbl>
    <w:p w14:paraId="5E5B9F05" w14:textId="77777777" w:rsidR="00E9699A" w:rsidRDefault="00E9699A" w:rsidP="005A3E2E">
      <w:pPr>
        <w:pStyle w:val="RIMBody"/>
      </w:pPr>
    </w:p>
    <w:p w14:paraId="5086BA89" w14:textId="77777777" w:rsidR="00E9699A" w:rsidRDefault="00E9699A" w:rsidP="005A3E2E">
      <w:pPr>
        <w:pStyle w:val="RIMBody"/>
      </w:pPr>
    </w:p>
    <w:p w14:paraId="027FF174" w14:textId="77777777" w:rsidR="007858C2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p w14:paraId="4C5D6338" w14:textId="77777777" w:rsidR="00E9699A" w:rsidRDefault="00E9699A" w:rsidP="005A3E2E">
      <w:pPr>
        <w:pStyle w:val="RIMBody"/>
        <w:rPr>
          <w:rFonts w:ascii="Arial" w:hAnsi="Arial" w:cs="Arial"/>
          <w:sz w:val="20"/>
          <w:szCs w:val="20"/>
        </w:rPr>
      </w:pPr>
    </w:p>
    <w:p w14:paraId="6445FBD3" w14:textId="77777777" w:rsidR="00E9699A" w:rsidRPr="00300276" w:rsidRDefault="00E9699A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28E45E4E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15EB221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56A598CD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5C02974B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6A72F172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673327" w:rsidRPr="00300276" w14:paraId="2EA1CE20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29E3CA03" w14:textId="77777777" w:rsidR="00673327" w:rsidRPr="00300276" w:rsidRDefault="00673327" w:rsidP="005A3E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C9B141" w14:textId="45CB515E" w:rsidR="00B40A18" w:rsidRPr="00FA4AE0" w:rsidRDefault="00224E3E" w:rsidP="00FA4AE0">
            <w:pPr>
              <w:pStyle w:val="RIMCell"/>
              <w:numPr>
                <w:ilvl w:val="0"/>
                <w:numId w:val="44"/>
              </w:numPr>
              <w:spacing w:before="0" w:after="0"/>
              <w:rPr>
                <w:rFonts w:cs="Arial"/>
                <w:szCs w:val="18"/>
              </w:rPr>
            </w:pPr>
            <w:r w:rsidRPr="00FA4AE0">
              <w:rPr>
                <w:rFonts w:cs="Arial"/>
                <w:szCs w:val="18"/>
              </w:rPr>
              <w:t>Each Project task distributed.</w:t>
            </w:r>
          </w:p>
        </w:tc>
      </w:tr>
      <w:tr w:rsidR="005A731E" w:rsidRPr="00300276" w14:paraId="1E97F57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106D6E5B" w14:textId="77777777" w:rsidR="005A731E" w:rsidRPr="00300276" w:rsidRDefault="005A731E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12F4C89" w14:textId="2C2943D2" w:rsidR="00FA5582" w:rsidRPr="00FA4AE0" w:rsidRDefault="00224E3E" w:rsidP="00FA4AE0">
            <w:pPr>
              <w:pStyle w:val="RIMCell"/>
              <w:numPr>
                <w:ilvl w:val="0"/>
                <w:numId w:val="44"/>
              </w:numPr>
              <w:rPr>
                <w:rFonts w:cs="Arial"/>
                <w:szCs w:val="18"/>
              </w:rPr>
            </w:pPr>
            <w:r w:rsidRPr="00FA4AE0">
              <w:rPr>
                <w:rFonts w:cs="Arial"/>
                <w:szCs w:val="18"/>
              </w:rPr>
              <w:t>Installing and setting up the environment.</w:t>
            </w:r>
          </w:p>
        </w:tc>
      </w:tr>
      <w:tr w:rsidR="00965F98" w:rsidRPr="00300276" w14:paraId="1D5CE98C" w14:textId="77777777" w:rsidTr="00FA4AE0">
        <w:trPr>
          <w:trHeight w:val="311"/>
        </w:trPr>
        <w:tc>
          <w:tcPr>
            <w:tcW w:w="1048" w:type="dxa"/>
            <w:shd w:val="clear" w:color="auto" w:fill="auto"/>
          </w:tcPr>
          <w:p w14:paraId="46AFC971" w14:textId="77777777" w:rsidR="00965F98" w:rsidRPr="00300276" w:rsidRDefault="00965F98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0CFC246" w14:textId="39E397E9" w:rsidR="00B72904" w:rsidRPr="00FA4AE0" w:rsidRDefault="00224E3E" w:rsidP="00FA4AE0">
            <w:pPr>
              <w:pStyle w:val="ListParagraph"/>
              <w:numPr>
                <w:ilvl w:val="0"/>
                <w:numId w:val="44"/>
              </w:numPr>
              <w:kinsoku w:val="0"/>
              <w:overflowPunct w:val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FA4AE0">
              <w:rPr>
                <w:rFonts w:ascii="Arial" w:hAnsi="Arial" w:cs="Arial"/>
                <w:sz w:val="18"/>
                <w:szCs w:val="18"/>
              </w:rPr>
              <w:t>Note every update.</w:t>
            </w:r>
          </w:p>
        </w:tc>
      </w:tr>
      <w:tr w:rsidR="00BF6795" w:rsidRPr="00300276" w14:paraId="50EFBBA5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86BD7" w14:textId="77777777" w:rsidR="00BF6795" w:rsidRPr="00300276" w:rsidRDefault="00BF6795" w:rsidP="00DA543A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CDD19F" w14:textId="794ABF0E" w:rsidR="00F329BA" w:rsidRPr="00FA4AE0" w:rsidRDefault="00224E3E" w:rsidP="00FA4AE0">
            <w:pPr>
              <w:pStyle w:val="RIMCell"/>
              <w:numPr>
                <w:ilvl w:val="0"/>
                <w:numId w:val="44"/>
              </w:numPr>
              <w:rPr>
                <w:rFonts w:cs="Arial"/>
                <w:szCs w:val="18"/>
              </w:rPr>
            </w:pPr>
            <w:r w:rsidRPr="00FA4AE0">
              <w:rPr>
                <w:rFonts w:cs="Arial"/>
                <w:szCs w:val="18"/>
              </w:rPr>
              <w:t>Discussion for the test strategy.</w:t>
            </w:r>
          </w:p>
        </w:tc>
      </w:tr>
      <w:tr w:rsidR="00300276" w:rsidRPr="00300276" w14:paraId="6F07BA07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17FE7E96" w14:textId="77777777" w:rsidR="00300276" w:rsidRPr="00300276" w:rsidRDefault="00300276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94B0B93" w14:textId="10B23EB5" w:rsidR="00EF4619" w:rsidRPr="00FA4AE0" w:rsidRDefault="00224E3E" w:rsidP="00FA4AE0">
            <w:pPr>
              <w:pStyle w:val="RIMCell"/>
              <w:numPr>
                <w:ilvl w:val="0"/>
                <w:numId w:val="44"/>
              </w:numPr>
              <w:rPr>
                <w:rFonts w:cs="Arial"/>
                <w:szCs w:val="18"/>
              </w:rPr>
            </w:pPr>
            <w:r w:rsidRPr="00FA4AE0">
              <w:rPr>
                <w:rFonts w:cs="Arial"/>
                <w:szCs w:val="18"/>
              </w:rPr>
              <w:t>Making the IAD Log.</w:t>
            </w:r>
          </w:p>
        </w:tc>
      </w:tr>
      <w:tr w:rsidR="00F343DF" w:rsidRPr="00300276" w14:paraId="51974566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16787E28" w14:textId="77777777" w:rsidR="00F343DF" w:rsidRPr="00300276" w:rsidRDefault="00F343DF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78C6F51" w14:textId="22EC65E2" w:rsidR="003D4BFE" w:rsidRPr="00FA4AE0" w:rsidRDefault="00224E3E" w:rsidP="00FA4AE0">
            <w:pPr>
              <w:pStyle w:val="RIMCell"/>
              <w:numPr>
                <w:ilvl w:val="0"/>
                <w:numId w:val="44"/>
              </w:numPr>
              <w:rPr>
                <w:rFonts w:cs="Arial"/>
                <w:szCs w:val="18"/>
              </w:rPr>
            </w:pPr>
            <w:r w:rsidRPr="00FA4AE0">
              <w:rPr>
                <w:rFonts w:cs="Arial"/>
                <w:szCs w:val="18"/>
              </w:rPr>
              <w:t xml:space="preserve">Have a discussion on </w:t>
            </w:r>
            <w:r w:rsidR="00FA4AE0" w:rsidRPr="00FA4AE0">
              <w:rPr>
                <w:rFonts w:cs="Arial"/>
                <w:szCs w:val="18"/>
              </w:rPr>
              <w:t>professor’s</w:t>
            </w:r>
            <w:r w:rsidRPr="00FA4AE0">
              <w:rPr>
                <w:rFonts w:cs="Arial"/>
                <w:szCs w:val="18"/>
              </w:rPr>
              <w:t xml:space="preserve"> feedback.</w:t>
            </w:r>
          </w:p>
        </w:tc>
      </w:tr>
      <w:tr w:rsidR="00730F64" w:rsidRPr="00300276" w14:paraId="13B249D9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0F8B5FB" w14:textId="77777777" w:rsidR="00730F64" w:rsidRPr="00300276" w:rsidRDefault="00730F64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06A28F6" w14:textId="2C2B319C" w:rsidR="00730F64" w:rsidRPr="00FA4AE0" w:rsidRDefault="00730F64" w:rsidP="00FA4AE0">
            <w:pPr>
              <w:pStyle w:val="RIMCell"/>
              <w:numPr>
                <w:ilvl w:val="0"/>
                <w:numId w:val="4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Preparing test strategy draft document.</w:t>
            </w:r>
          </w:p>
        </w:tc>
      </w:tr>
    </w:tbl>
    <w:p w14:paraId="334E4521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1EA97F88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5CBECC1E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052E58D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678E35B5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5AF4E86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4164487D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3F3DCD22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40F37681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571614F1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7F0799" w:rsidRPr="00B9336B" w14:paraId="7C1F5F63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2EA2C" w14:textId="77777777" w:rsidR="007F0799" w:rsidRPr="0069000D" w:rsidRDefault="007F0799" w:rsidP="0059005D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E916C" w14:textId="1B40D8B5" w:rsidR="007F0799" w:rsidRPr="00B9336B" w:rsidRDefault="00224E3E" w:rsidP="0059005D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20-05-2024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DA43E" w14:textId="47BE383E" w:rsidR="007F0799" w:rsidRPr="00B9336B" w:rsidRDefault="00224E3E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Application Setup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75B" w14:textId="321E898B" w:rsidR="007F0799" w:rsidRPr="00B9336B" w:rsidRDefault="00224E3E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Team Members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B16D1" w14:textId="4BAFF99C" w:rsidR="007F0799" w:rsidRPr="00B9336B" w:rsidRDefault="00224E3E" w:rsidP="00D148E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22-05-2024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6711B7" w14:textId="0AE898D7" w:rsidR="007F0799" w:rsidRPr="00B9336B" w:rsidRDefault="0070482E" w:rsidP="0059005D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224E3E" w:rsidRPr="00B9336B" w14:paraId="5AFD8183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7E81" w14:textId="77777777" w:rsidR="00224E3E" w:rsidRPr="0069000D" w:rsidRDefault="00224E3E" w:rsidP="007834D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AD89B" w14:textId="4C5AE616" w:rsidR="00224E3E" w:rsidRDefault="00224E3E" w:rsidP="007834D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22-05-2024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47F8E" w14:textId="094182AF" w:rsidR="00224E3E" w:rsidRDefault="00224E3E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Plan the meeting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7534" w14:textId="5B228E1E" w:rsidR="00224E3E" w:rsidRDefault="00224E3E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Rutvik Patel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273A" w14:textId="2FD7A3C0" w:rsidR="00224E3E" w:rsidRDefault="00224E3E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22-05-2024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14C604" w14:textId="47E60CD0" w:rsidR="00224E3E" w:rsidRDefault="00224E3E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Done </w:t>
            </w:r>
          </w:p>
        </w:tc>
      </w:tr>
      <w:tr w:rsidR="00C74C7A" w:rsidRPr="00B9336B" w14:paraId="09D14397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B44DC" w14:textId="77777777" w:rsidR="00C74C7A" w:rsidRPr="0069000D" w:rsidRDefault="00C74C7A" w:rsidP="007834D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9B58" w14:textId="4A0193CD" w:rsidR="00C74C7A" w:rsidRPr="00B9336B" w:rsidRDefault="00224E3E" w:rsidP="007834D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22-05-2024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3644" w14:textId="3E075AF1" w:rsidR="00C74C7A" w:rsidRPr="00B9336B" w:rsidRDefault="00224E3E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Preparing the meeting agenda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AA7D" w14:textId="43EE2ED9" w:rsidR="00C74C7A" w:rsidRPr="00B9336B" w:rsidRDefault="00224E3E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Sakshi Modi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46ACE" w14:textId="3A720C3E" w:rsidR="00C74C7A" w:rsidRPr="00B9336B" w:rsidRDefault="00224E3E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22-05-2024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A2422B" w14:textId="42AF7389" w:rsidR="00C74C7A" w:rsidRPr="00B9336B" w:rsidRDefault="00224E3E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Done </w:t>
            </w:r>
          </w:p>
        </w:tc>
      </w:tr>
      <w:tr w:rsidR="00D8729F" w:rsidRPr="00B9336B" w14:paraId="658F3ACA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AB4C6" w14:textId="77777777" w:rsidR="00D8729F" w:rsidRPr="0069000D" w:rsidRDefault="00D8729F" w:rsidP="000909F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DD41" w14:textId="47663329" w:rsidR="00D8729F" w:rsidRPr="00B9336B" w:rsidRDefault="00224E3E" w:rsidP="000909F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22-05-2024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F1D5" w14:textId="6D191540" w:rsidR="00D8729F" w:rsidRPr="00B9336B" w:rsidRDefault="00224E3E" w:rsidP="00D8729F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Preparing the meeting minutes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75CF" w14:textId="04C13F46" w:rsidR="00D8729F" w:rsidRPr="00B9336B" w:rsidRDefault="00224E3E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Sakshi Modi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62BC" w14:textId="640291F9" w:rsidR="00D8729F" w:rsidRPr="00B9336B" w:rsidRDefault="00224E3E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22-05-2024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FFACA6" w14:textId="120A6AC2" w:rsidR="00D8729F" w:rsidRPr="00B9336B" w:rsidRDefault="00224E3E" w:rsidP="000909F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Done </w:t>
            </w:r>
          </w:p>
        </w:tc>
      </w:tr>
      <w:tr w:rsidR="00A2710D" w:rsidRPr="00B9336B" w14:paraId="0DB0EAAD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F3318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80626" w14:textId="5DFDA203" w:rsidR="00A2710D" w:rsidRPr="00B9336B" w:rsidRDefault="00224E3E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22-05-2024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09EE5" w14:textId="31E76A87" w:rsidR="00A2710D" w:rsidRPr="00B9336B" w:rsidRDefault="00730F64" w:rsidP="00A2710D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Preparing t</w:t>
            </w:r>
            <w:r w:rsidR="00224E3E">
              <w:rPr>
                <w:szCs w:val="18"/>
              </w:rPr>
              <w:t xml:space="preserve">he test strategy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C8EC9" w14:textId="288DC65F" w:rsidR="00A2710D" w:rsidRPr="00B9336B" w:rsidRDefault="00224E3E" w:rsidP="00A2710D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7575" w14:textId="6131D7CE" w:rsidR="00A2710D" w:rsidRPr="00B9336B" w:rsidRDefault="00224E3E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26-05-2024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0CEB6F" w14:textId="6FB230D6" w:rsidR="00A2710D" w:rsidRPr="00B9336B" w:rsidRDefault="0070482E" w:rsidP="008B0DFF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A2710D" w:rsidRPr="00B9336B" w14:paraId="0DC0F0F0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7B128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4238" w14:textId="639FFCCA" w:rsidR="00A2710D" w:rsidRPr="00B9336B" w:rsidRDefault="00224E3E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22-05-2024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2D66" w14:textId="0B132C88" w:rsidR="00A2710D" w:rsidRPr="00B9336B" w:rsidRDefault="00224E3E" w:rsidP="00FA558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Identified the issue and discovered the solution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3475F" w14:textId="155F0C65" w:rsidR="00A2710D" w:rsidRPr="00B9336B" w:rsidRDefault="00224E3E" w:rsidP="00FA558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Parth Patel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CC86" w14:textId="17E58E03" w:rsidR="00A2710D" w:rsidRPr="00B9336B" w:rsidRDefault="00224E3E" w:rsidP="00FA5582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26-05-2024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C3EF53" w14:textId="1CA03CE8" w:rsidR="00A2710D" w:rsidRPr="00B9336B" w:rsidRDefault="0070482E" w:rsidP="008B0DFF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FA5582" w:rsidRPr="00B9336B" w14:paraId="1629BDE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7D9FD" w14:textId="77777777" w:rsidR="00FA5582" w:rsidRPr="0069000D" w:rsidRDefault="00FA5582" w:rsidP="00970C7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29E99" w14:textId="27925584" w:rsidR="00FA5582" w:rsidRPr="00B9336B" w:rsidRDefault="00224E3E" w:rsidP="00970C7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22-05-2024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0556" w14:textId="236E10BE" w:rsidR="00FA5582" w:rsidRPr="00B9336B" w:rsidRDefault="00224E3E" w:rsidP="00006F9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Making IAD Log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7F19" w14:textId="09F16BB5" w:rsidR="00FA5582" w:rsidRPr="00B9336B" w:rsidRDefault="00224E3E" w:rsidP="00006F9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Vijul Vyas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0BE2B" w14:textId="69282706" w:rsidR="00FA5582" w:rsidRPr="00B9336B" w:rsidRDefault="00224E3E" w:rsidP="00006F9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26-05-2024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5A87" w14:textId="5D68760E" w:rsidR="00FA5582" w:rsidRPr="00B9336B" w:rsidRDefault="0070482E" w:rsidP="00970C7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Done</w:t>
            </w:r>
          </w:p>
        </w:tc>
      </w:tr>
      <w:tr w:rsidR="00006F9A" w:rsidRPr="00B9336B" w14:paraId="03642D2D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6AD4B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2EB71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F15AE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FA6ED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3AF76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2F01C9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57D3AFD6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D0D2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8D37B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5B8F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A79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35B4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1ED9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4769519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D8EC3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ACFD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54965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D882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C04B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3D0F08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E7ED855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CF34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3BFA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D3C1E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836CB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B102B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F8165D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13453C2F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E19F6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A731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8DECF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8AD8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DC8C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3DA08D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62228D65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61E4266D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2974FFA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6E1AA5E2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08A30010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70461ED5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4D19B3FC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335FFAF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0F5AB90E" w14:textId="4DBE8005" w:rsidR="0075555C" w:rsidRPr="0075555C" w:rsidRDefault="005B65FE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23-05-2024</w:t>
            </w:r>
          </w:p>
        </w:tc>
        <w:tc>
          <w:tcPr>
            <w:tcW w:w="2835" w:type="dxa"/>
            <w:shd w:val="clear" w:color="auto" w:fill="auto"/>
          </w:tcPr>
          <w:p w14:paraId="2679FB92" w14:textId="717BA7DB" w:rsidR="0075555C" w:rsidRPr="0075555C" w:rsidRDefault="005B65FE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Google Meet</w:t>
            </w:r>
          </w:p>
        </w:tc>
        <w:tc>
          <w:tcPr>
            <w:tcW w:w="4680" w:type="dxa"/>
            <w:shd w:val="clear" w:color="auto" w:fill="auto"/>
          </w:tcPr>
          <w:p w14:paraId="30B4CD55" w14:textId="5404EB2C" w:rsidR="0075555C" w:rsidRPr="0075555C" w:rsidRDefault="005B65FE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 xml:space="preserve">1 hour 30 minutes </w:t>
            </w:r>
          </w:p>
        </w:tc>
      </w:tr>
    </w:tbl>
    <w:p w14:paraId="699EB33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084D37BF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1AC8" w14:textId="77777777" w:rsidR="00643B2B" w:rsidRDefault="00643B2B">
      <w:r>
        <w:separator/>
      </w:r>
    </w:p>
  </w:endnote>
  <w:endnote w:type="continuationSeparator" w:id="0">
    <w:p w14:paraId="37208493" w14:textId="77777777" w:rsidR="00643B2B" w:rsidRDefault="0064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232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99FF1D" w14:textId="65364058" w:rsidR="00015A85" w:rsidRDefault="00015A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E95833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035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B6B2D2" w14:textId="6CE9BC75" w:rsidR="00015A85" w:rsidRDefault="00015A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CFEB64" w14:textId="169DEC55" w:rsidR="0063295B" w:rsidRDefault="0063295B" w:rsidP="0025080B">
    <w:pPr>
      <w:pStyle w:val="RIMFooterRevisedDa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5D9E" w14:textId="77777777" w:rsidR="00643B2B" w:rsidRDefault="00643B2B">
      <w:r>
        <w:separator/>
      </w:r>
    </w:p>
  </w:footnote>
  <w:footnote w:type="continuationSeparator" w:id="0">
    <w:p w14:paraId="513BD509" w14:textId="77777777" w:rsidR="00643B2B" w:rsidRDefault="00643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5B05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0B585E65" wp14:editId="5829F42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3B2B">
      <w:rPr>
        <w:noProof/>
        <w:lang w:val="en-CA" w:eastAsia="en-CA"/>
      </w:rPr>
      <w:pict w14:anchorId="5C883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9D01" w14:textId="77777777" w:rsidR="0063295B" w:rsidRDefault="0063295B">
    <w:pPr>
      <w:pStyle w:val="RIMHeaderLogo"/>
    </w:pPr>
  </w:p>
  <w:p w14:paraId="4D1D0694" w14:textId="639A85A5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70482E">
      <w:rPr>
        <w:noProof/>
      </w:rPr>
      <w:t>INFO-6068 Status Meeting Minutes</w:t>
    </w:r>
    <w:r>
      <w:rPr>
        <w:noProof/>
      </w:rPr>
      <w:fldChar w:fldCharType="end"/>
    </w:r>
  </w:p>
  <w:p w14:paraId="6D924616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E50C" w14:textId="77777777" w:rsidR="0063295B" w:rsidRDefault="0063295B">
    <w:pPr>
      <w:pStyle w:val="RIMHeaderLogo"/>
    </w:pPr>
  </w:p>
  <w:p w14:paraId="1687D2C8" w14:textId="77777777" w:rsidR="0063295B" w:rsidRDefault="0063295B">
    <w:pPr>
      <w:pStyle w:val="RIMHeaderLogo"/>
    </w:pPr>
  </w:p>
  <w:p w14:paraId="73ADF8D4" w14:textId="77777777" w:rsidR="0063295B" w:rsidRDefault="0063295B">
    <w:pPr>
      <w:pStyle w:val="RIMHeaderLogo"/>
    </w:pPr>
  </w:p>
  <w:p w14:paraId="742FC35D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4D1"/>
    <w:multiLevelType w:val="hybridMultilevel"/>
    <w:tmpl w:val="75E42E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97F4A"/>
    <w:multiLevelType w:val="hybridMultilevel"/>
    <w:tmpl w:val="3CCA7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4"/>
  </w:num>
  <w:num w:numId="14">
    <w:abstractNumId w:val="25"/>
  </w:num>
  <w:num w:numId="15">
    <w:abstractNumId w:val="10"/>
  </w:num>
  <w:num w:numId="16">
    <w:abstractNumId w:val="17"/>
  </w:num>
  <w:num w:numId="17">
    <w:abstractNumId w:val="12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31"/>
  </w:num>
  <w:num w:numId="23">
    <w:abstractNumId w:val="29"/>
  </w:num>
  <w:num w:numId="24">
    <w:abstractNumId w:val="32"/>
  </w:num>
  <w:num w:numId="25">
    <w:abstractNumId w:val="21"/>
  </w:num>
  <w:num w:numId="26">
    <w:abstractNumId w:val="20"/>
  </w:num>
  <w:num w:numId="27">
    <w:abstractNumId w:val="16"/>
  </w:num>
  <w:num w:numId="28">
    <w:abstractNumId w:val="24"/>
  </w:num>
  <w:num w:numId="29">
    <w:abstractNumId w:val="35"/>
    <w:lvlOverride w:ilvl="0">
      <w:startOverride w:val="1"/>
    </w:lvlOverride>
  </w:num>
  <w:num w:numId="30">
    <w:abstractNumId w:val="33"/>
  </w:num>
  <w:num w:numId="31">
    <w:abstractNumId w:val="14"/>
  </w:num>
  <w:num w:numId="32">
    <w:abstractNumId w:val="26"/>
  </w:num>
  <w:num w:numId="33">
    <w:abstractNumId w:val="30"/>
  </w:num>
  <w:num w:numId="34">
    <w:abstractNumId w:val="23"/>
  </w:num>
  <w:num w:numId="35">
    <w:abstractNumId w:val="28"/>
  </w:num>
  <w:num w:numId="36">
    <w:abstractNumId w:val="35"/>
    <w:lvlOverride w:ilvl="0">
      <w:startOverride w:val="1"/>
    </w:lvlOverride>
  </w:num>
  <w:num w:numId="37">
    <w:abstractNumId w:val="36"/>
  </w:num>
  <w:num w:numId="38">
    <w:abstractNumId w:val="35"/>
  </w:num>
  <w:num w:numId="39">
    <w:abstractNumId w:val="35"/>
  </w:num>
  <w:num w:numId="40">
    <w:abstractNumId w:val="35"/>
  </w:num>
  <w:num w:numId="41">
    <w:abstractNumId w:val="18"/>
  </w:num>
  <w:num w:numId="42">
    <w:abstractNumId w:val="19"/>
  </w:num>
  <w:num w:numId="43">
    <w:abstractNumId w:val="22"/>
  </w:num>
  <w:num w:numId="44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4096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15A85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265E"/>
    <w:rsid w:val="001A4849"/>
    <w:rsid w:val="001A606F"/>
    <w:rsid w:val="001A7C95"/>
    <w:rsid w:val="001B17A7"/>
    <w:rsid w:val="001B3E0D"/>
    <w:rsid w:val="001C4C91"/>
    <w:rsid w:val="001C5A42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4E3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2499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16FE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B65FE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B2B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57FBD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482E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0F64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436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0F18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3F09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51D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4E9C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99A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7D2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457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4AE0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5CB67665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link w:val="HeaderChar"/>
    <w:uiPriority w:val="99"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  <w:style w:type="character" w:customStyle="1" w:styleId="FooterChar">
    <w:name w:val="Footer Char"/>
    <w:basedOn w:val="DefaultParagraphFont"/>
    <w:link w:val="Footer"/>
    <w:uiPriority w:val="99"/>
    <w:rsid w:val="00F057D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057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5A42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85ED4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838AA"/>
    <w:rsid w:val="008966E3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27334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D4"/>
    <w:rPr>
      <w:color w:val="808080"/>
    </w:rPr>
  </w:style>
  <w:style w:type="paragraph" w:customStyle="1" w:styleId="FC5232C7841E4E078C20D86756B1C33E">
    <w:name w:val="FC5232C7841E4E078C20D86756B1C33E"/>
  </w:style>
  <w:style w:type="paragraph" w:customStyle="1" w:styleId="1E361215E6344CAABB447EC30ADA7285">
    <w:name w:val="1E361215E6344CAABB447EC30ADA728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2C49B3-44EA-4056-8207-AFF3D4211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</Template>
  <TotalTime>34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Pmb_8000113293 parth12008002</cp:lastModifiedBy>
  <cp:revision>18</cp:revision>
  <cp:lastPrinted>2006-07-04T19:09:00Z</cp:lastPrinted>
  <dcterms:created xsi:type="dcterms:W3CDTF">2019-01-16T23:04:00Z</dcterms:created>
  <dcterms:modified xsi:type="dcterms:W3CDTF">2024-05-26T17:39:00Z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