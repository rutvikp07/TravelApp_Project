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57FBB" w14:textId="77777777" w:rsidR="003F5D1F" w:rsidRDefault="00000000" w:rsidP="005A3E2E">
      <w:pPr>
        <w:pStyle w:val="RIMHeadingTitle"/>
      </w:pPr>
      <w:sdt>
        <w:sdtPr>
          <w:id w:val="3264397"/>
          <w:placeholder>
            <w:docPart w:val="FC5232C7841E4E078C20D86756B1C33E"/>
          </w:placeholder>
        </w:sdtPr>
        <w:sdtContent>
          <w:r w:rsidR="00E114C0">
            <w:t>INFO-6068</w:t>
          </w:r>
        </w:sdtContent>
      </w:sdt>
      <w:r w:rsidR="00965F98">
        <w:t xml:space="preserve"> </w:t>
      </w:r>
      <w:r w:rsidR="00344FD5">
        <w:t xml:space="preserve">Status </w:t>
      </w:r>
      <w:r w:rsidR="000561D5">
        <w:t>Meeting Minutes</w:t>
      </w:r>
    </w:p>
    <w:p w14:paraId="4E21DC8F" w14:textId="77777777" w:rsidR="0069000D" w:rsidRPr="00F56B89" w:rsidRDefault="0069000D" w:rsidP="00F56B89">
      <w:pPr>
        <w:pStyle w:val="RIMBody"/>
      </w:pPr>
    </w:p>
    <w:tbl>
      <w:tblPr>
        <w:tblW w:w="936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3120"/>
        <w:gridCol w:w="2250"/>
        <w:gridCol w:w="2070"/>
      </w:tblGrid>
      <w:tr w:rsidR="00673327" w14:paraId="6E2C320E" w14:textId="77777777" w:rsidTr="00511C94">
        <w:trPr>
          <w:trHeight w:val="286"/>
        </w:trPr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00B050"/>
          </w:tcPr>
          <w:p w14:paraId="04173990" w14:textId="77777777" w:rsidR="00673327" w:rsidRPr="0077634A" w:rsidRDefault="00DC13A6" w:rsidP="00013786">
            <w:pPr>
              <w:pStyle w:val="RIMCellHeading"/>
              <w:rPr>
                <w:sz w:val="18"/>
                <w:szCs w:val="18"/>
              </w:rPr>
            </w:pPr>
            <w:r w:rsidRPr="0077634A">
              <w:rPr>
                <w:sz w:val="18"/>
                <w:szCs w:val="18"/>
              </w:rPr>
              <w:t>Project</w:t>
            </w:r>
            <w:r w:rsidR="0077634A" w:rsidRPr="0077634A">
              <w:rPr>
                <w:sz w:val="18"/>
                <w:szCs w:val="18"/>
              </w:rPr>
              <w:t>:</w:t>
            </w:r>
          </w:p>
        </w:tc>
        <w:tc>
          <w:tcPr>
            <w:tcW w:w="7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  <w:tl2br w:val="nil"/>
              <w:tr2bl w:val="nil"/>
            </w:tcBorders>
            <w:shd w:val="clear" w:color="auto" w:fill="auto"/>
          </w:tcPr>
          <w:p w14:paraId="0A07F41A" w14:textId="6712B0BD" w:rsidR="00673327" w:rsidRDefault="00CC67D9" w:rsidP="00D138ED">
            <w:pPr>
              <w:pStyle w:val="RIMCell"/>
            </w:pPr>
            <w:r>
              <w:t xml:space="preserve">Capstone Project </w:t>
            </w:r>
          </w:p>
        </w:tc>
      </w:tr>
      <w:tr w:rsidR="00673327" w14:paraId="2ED61656" w14:textId="77777777" w:rsidTr="00285577">
        <w:trPr>
          <w:trHeight w:val="329"/>
        </w:trPr>
        <w:tc>
          <w:tcPr>
            <w:tcW w:w="1920" w:type="dxa"/>
            <w:tcBorders>
              <w:bottom w:val="single" w:sz="4" w:space="0" w:color="auto"/>
            </w:tcBorders>
            <w:shd w:val="clear" w:color="auto" w:fill="00B050"/>
          </w:tcPr>
          <w:p w14:paraId="30892E29" w14:textId="77777777" w:rsidR="00673327" w:rsidRPr="0077634A" w:rsidRDefault="002F7A76" w:rsidP="002F7A76">
            <w:pPr>
              <w:pStyle w:val="RIMCell"/>
              <w:rPr>
                <w:b/>
                <w:color w:val="FFFFFF"/>
                <w:szCs w:val="18"/>
              </w:rPr>
            </w:pPr>
            <w:r w:rsidRPr="0077634A">
              <w:rPr>
                <w:b/>
                <w:color w:val="FFFFFF"/>
                <w:szCs w:val="18"/>
              </w:rPr>
              <w:t>Project Manager:</w:t>
            </w:r>
          </w:p>
        </w:tc>
        <w:tc>
          <w:tcPr>
            <w:tcW w:w="3120" w:type="dxa"/>
            <w:shd w:val="clear" w:color="auto" w:fill="auto"/>
          </w:tcPr>
          <w:p w14:paraId="19BCA41A" w14:textId="1F8DC3C8" w:rsidR="00673327" w:rsidRDefault="007F507E" w:rsidP="00292E40">
            <w:pPr>
              <w:pStyle w:val="RIMCell"/>
            </w:pPr>
            <w:r>
              <w:t>Sakshi Modi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00B050"/>
          </w:tcPr>
          <w:p w14:paraId="74F03EAD" w14:textId="77777777" w:rsidR="00673327" w:rsidRPr="00467F9D" w:rsidRDefault="00DE13C6" w:rsidP="005A3E2E">
            <w:pPr>
              <w:pStyle w:val="RIMCell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Business </w:t>
            </w:r>
            <w:r w:rsidR="002F7A76" w:rsidRPr="00467F9D">
              <w:rPr>
                <w:b/>
                <w:color w:val="FFFFFF"/>
              </w:rPr>
              <w:t>Responsible</w:t>
            </w:r>
            <w:r w:rsidR="002F7A76">
              <w:rPr>
                <w:b/>
                <w:color w:val="FFFFFF"/>
              </w:rPr>
              <w:t>:</w:t>
            </w:r>
          </w:p>
        </w:tc>
        <w:tc>
          <w:tcPr>
            <w:tcW w:w="2070" w:type="dxa"/>
            <w:shd w:val="clear" w:color="auto" w:fill="auto"/>
          </w:tcPr>
          <w:p w14:paraId="3FA16CC2" w14:textId="0E2E517A" w:rsidR="002F7A76" w:rsidRDefault="00CC67D9" w:rsidP="005A3E2E">
            <w:pPr>
              <w:pStyle w:val="RIMCell"/>
            </w:pPr>
            <w:r>
              <w:t>Team Pixel</w:t>
            </w:r>
          </w:p>
        </w:tc>
      </w:tr>
      <w:tr w:rsidR="004B69B3" w14:paraId="176A0A86" w14:textId="77777777" w:rsidTr="00285577">
        <w:trPr>
          <w:trHeight w:val="329"/>
        </w:trPr>
        <w:tc>
          <w:tcPr>
            <w:tcW w:w="1920" w:type="dxa"/>
            <w:tcBorders>
              <w:bottom w:val="single" w:sz="4" w:space="0" w:color="auto"/>
            </w:tcBorders>
            <w:shd w:val="clear" w:color="auto" w:fill="00B050"/>
          </w:tcPr>
          <w:p w14:paraId="66239C22" w14:textId="77777777" w:rsidR="004B69B3" w:rsidRPr="00013786" w:rsidRDefault="004B69B3" w:rsidP="00423A25">
            <w:pPr>
              <w:pStyle w:val="RIMCell"/>
              <w:rPr>
                <w:color w:val="FFFFFF"/>
              </w:rPr>
            </w:pPr>
            <w:r w:rsidRPr="00013786">
              <w:rPr>
                <w:rStyle w:val="RIMBold"/>
                <w:color w:val="FFFFFF"/>
              </w:rPr>
              <w:t>Date:</w:t>
            </w:r>
          </w:p>
        </w:tc>
        <w:tc>
          <w:tcPr>
            <w:tcW w:w="3120" w:type="dxa"/>
            <w:shd w:val="clear" w:color="auto" w:fill="auto"/>
          </w:tcPr>
          <w:p w14:paraId="7F29BBB5" w14:textId="41FA7D53" w:rsidR="004B69B3" w:rsidRPr="0075555C" w:rsidRDefault="00423A25" w:rsidP="00423A25">
            <w:pPr>
              <w:pStyle w:val="RIMCellSubHeading"/>
              <w:rPr>
                <w:b w:val="0"/>
              </w:rPr>
            </w:pPr>
            <w:r>
              <w:rPr>
                <w:b w:val="0"/>
              </w:rPr>
              <w:t>24/06/2024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00B050"/>
          </w:tcPr>
          <w:p w14:paraId="7F131C84" w14:textId="77777777" w:rsidR="004B69B3" w:rsidRPr="00467F9D" w:rsidRDefault="004B69B3" w:rsidP="00B9336B">
            <w:pPr>
              <w:pStyle w:val="RIMCell"/>
              <w:rPr>
                <w:b/>
                <w:color w:val="FFFFFF"/>
              </w:rPr>
            </w:pPr>
            <w:r w:rsidRPr="00467F9D">
              <w:rPr>
                <w:b/>
                <w:color w:val="FFFFFF"/>
              </w:rPr>
              <w:t>Phase</w:t>
            </w:r>
            <w:r>
              <w:rPr>
                <w:b/>
                <w:color w:val="FFFFFF"/>
              </w:rPr>
              <w:t>:</w:t>
            </w:r>
          </w:p>
        </w:tc>
        <w:tc>
          <w:tcPr>
            <w:tcW w:w="2070" w:type="dxa"/>
            <w:shd w:val="clear" w:color="auto" w:fill="auto"/>
          </w:tcPr>
          <w:p w14:paraId="1B39E745" w14:textId="6D75912C" w:rsidR="004B69B3" w:rsidRDefault="004B69B3" w:rsidP="00B9336B">
            <w:pPr>
              <w:pStyle w:val="RIMCell"/>
            </w:pPr>
          </w:p>
        </w:tc>
      </w:tr>
      <w:tr w:rsidR="0077634A" w14:paraId="3A19887E" w14:textId="77777777" w:rsidTr="00285577">
        <w:trPr>
          <w:trHeight w:val="281"/>
        </w:trPr>
        <w:tc>
          <w:tcPr>
            <w:tcW w:w="1920" w:type="dxa"/>
            <w:shd w:val="clear" w:color="auto" w:fill="00B050"/>
          </w:tcPr>
          <w:p w14:paraId="5A2282F5" w14:textId="77777777" w:rsidR="0077634A" w:rsidRPr="00013786" w:rsidRDefault="0077634A" w:rsidP="00B9336B">
            <w:pPr>
              <w:pStyle w:val="RIMCell"/>
              <w:rPr>
                <w:color w:val="FFFFFF"/>
              </w:rPr>
            </w:pPr>
            <w:r w:rsidRPr="00013786">
              <w:rPr>
                <w:rStyle w:val="RIMBold"/>
                <w:color w:val="FFFFFF"/>
              </w:rPr>
              <w:t>Time:</w:t>
            </w:r>
          </w:p>
        </w:tc>
        <w:tc>
          <w:tcPr>
            <w:tcW w:w="3120" w:type="dxa"/>
            <w:shd w:val="clear" w:color="auto" w:fill="auto"/>
          </w:tcPr>
          <w:p w14:paraId="7906C765" w14:textId="115EEC1C" w:rsidR="0077634A" w:rsidRDefault="00423A25" w:rsidP="00CC335B">
            <w:pPr>
              <w:pStyle w:val="RIMCell"/>
            </w:pPr>
            <w:r>
              <w:t>5</w:t>
            </w:r>
            <w:r w:rsidR="00CC67D9">
              <w:t>:00 PM</w:t>
            </w:r>
          </w:p>
        </w:tc>
        <w:tc>
          <w:tcPr>
            <w:tcW w:w="2250" w:type="dxa"/>
            <w:shd w:val="clear" w:color="auto" w:fill="00B050"/>
          </w:tcPr>
          <w:p w14:paraId="141C5818" w14:textId="77777777" w:rsidR="0077634A" w:rsidRPr="00013786" w:rsidRDefault="0077634A" w:rsidP="00B9336B">
            <w:pPr>
              <w:pStyle w:val="RIMCell"/>
              <w:rPr>
                <w:color w:val="FFFFFF"/>
              </w:rPr>
            </w:pPr>
            <w:r w:rsidRPr="00013786">
              <w:rPr>
                <w:rStyle w:val="RIMBold"/>
                <w:color w:val="FFFFFF"/>
              </w:rPr>
              <w:t>Location:</w:t>
            </w:r>
          </w:p>
        </w:tc>
        <w:tc>
          <w:tcPr>
            <w:tcW w:w="2070" w:type="dxa"/>
            <w:shd w:val="clear" w:color="auto" w:fill="auto"/>
          </w:tcPr>
          <w:p w14:paraId="1E6C4180" w14:textId="0F77C58F" w:rsidR="0077634A" w:rsidRDefault="00423A25" w:rsidP="000C6909">
            <w:pPr>
              <w:pStyle w:val="RIMCell"/>
            </w:pPr>
            <w:r>
              <w:t>Starbucks</w:t>
            </w:r>
          </w:p>
        </w:tc>
      </w:tr>
      <w:tr w:rsidR="0077634A" w14:paraId="6DDFF08E" w14:textId="77777777" w:rsidTr="00285577">
        <w:trPr>
          <w:trHeight w:val="281"/>
        </w:trPr>
        <w:tc>
          <w:tcPr>
            <w:tcW w:w="1920" w:type="dxa"/>
            <w:shd w:val="clear" w:color="auto" w:fill="00B050"/>
          </w:tcPr>
          <w:p w14:paraId="00961E12" w14:textId="77777777" w:rsidR="0077634A" w:rsidRPr="00013786" w:rsidRDefault="0077634A" w:rsidP="00B9336B">
            <w:pPr>
              <w:pStyle w:val="RIMCell"/>
              <w:rPr>
                <w:color w:val="FFFFFF"/>
              </w:rPr>
            </w:pPr>
            <w:r w:rsidRPr="00013786">
              <w:rPr>
                <w:rStyle w:val="RIMBold"/>
                <w:color w:val="FFFFFF"/>
              </w:rPr>
              <w:t>Prepared by:</w:t>
            </w:r>
          </w:p>
        </w:tc>
        <w:tc>
          <w:tcPr>
            <w:tcW w:w="3120" w:type="dxa"/>
            <w:shd w:val="clear" w:color="auto" w:fill="auto"/>
          </w:tcPr>
          <w:p w14:paraId="1A0C5948" w14:textId="073DA19A" w:rsidR="0077634A" w:rsidRDefault="00586147" w:rsidP="00292E40">
            <w:pPr>
              <w:pStyle w:val="RIMCell"/>
            </w:pPr>
            <w:r>
              <w:t>Parth Patel</w:t>
            </w:r>
          </w:p>
        </w:tc>
        <w:tc>
          <w:tcPr>
            <w:tcW w:w="2250" w:type="dxa"/>
            <w:shd w:val="clear" w:color="auto" w:fill="00B050"/>
          </w:tcPr>
          <w:p w14:paraId="66C9D03C" w14:textId="77777777" w:rsidR="0077634A" w:rsidRPr="00013786" w:rsidRDefault="0077634A" w:rsidP="00B9336B">
            <w:pPr>
              <w:pStyle w:val="RIMCell"/>
              <w:rPr>
                <w:color w:val="FFFFFF"/>
              </w:rPr>
            </w:pPr>
            <w:r>
              <w:rPr>
                <w:rStyle w:val="RIMBold"/>
                <w:color w:val="FFFFFF"/>
              </w:rPr>
              <w:t>Schedule:</w:t>
            </w:r>
          </w:p>
        </w:tc>
        <w:tc>
          <w:tcPr>
            <w:tcW w:w="2070" w:type="dxa"/>
            <w:shd w:val="clear" w:color="auto" w:fill="auto"/>
          </w:tcPr>
          <w:p w14:paraId="67467229" w14:textId="0E9898E4" w:rsidR="0077634A" w:rsidRDefault="0077634A" w:rsidP="00B9336B">
            <w:pPr>
              <w:pStyle w:val="RIMCell"/>
            </w:pPr>
            <w:r w:rsidRPr="00894933">
              <w:rPr>
                <w:b/>
              </w:rPr>
              <w:t>From</w:t>
            </w:r>
            <w:r w:rsidR="00423A25">
              <w:rPr>
                <w:b/>
              </w:rPr>
              <w:t xml:space="preserve">: </w:t>
            </w:r>
            <w:r w:rsidR="00423A25" w:rsidRPr="00423A25">
              <w:rPr>
                <w:bCs/>
              </w:rPr>
              <w:t xml:space="preserve">5 pm </w:t>
            </w:r>
          </w:p>
          <w:p w14:paraId="149687AF" w14:textId="6AA6D815" w:rsidR="0077634A" w:rsidRDefault="0077634A" w:rsidP="00344FD5">
            <w:pPr>
              <w:pStyle w:val="RIMCell"/>
            </w:pPr>
            <w:r w:rsidRPr="00894933">
              <w:rPr>
                <w:b/>
              </w:rPr>
              <w:t>To:</w:t>
            </w:r>
            <w:r w:rsidR="00894933">
              <w:rPr>
                <w:b/>
              </w:rPr>
              <w:t xml:space="preserve"> </w:t>
            </w:r>
            <w:sdt>
              <w:sdtPr>
                <w:id w:val="14402814"/>
                <w:placeholder>
                  <w:docPart w:val="521B2CFFC3A14C5D86CFF1181DA6707F"/>
                </w:placeholder>
                <w:comboBox>
                  <w:listItem w:value="Choose an item."/>
                  <w:listItem w:displayText="6:00am" w:value="6:00am"/>
                  <w:listItem w:displayText="6:30am" w:value="6:30am"/>
                  <w:listItem w:displayText="7:00am" w:value="7:00am"/>
                  <w:listItem w:displayText="7:30am" w:value="7:30am"/>
                  <w:listItem w:displayText="08:00am" w:value="08:00am"/>
                  <w:listItem w:displayText="08:30am" w:value="08:30am"/>
                  <w:listItem w:displayText="09:00am" w:value="09:00am"/>
                  <w:listItem w:displayText="09:30am" w:value="09:30am"/>
                  <w:listItem w:displayText="10:00am" w:value="10:00am"/>
                  <w:listItem w:displayText="10:30am" w:value="10:30am"/>
                  <w:listItem w:displayText="11:00am" w:value="11:00am"/>
                  <w:listItem w:displayText="11:30am" w:value="11:30am"/>
                  <w:listItem w:displayText="12:00pm" w:value="12:00pm"/>
                  <w:listItem w:displayText="12:30pm" w:value="12:30pm"/>
                  <w:listItem w:displayText="1:00pm" w:value="1:00pm"/>
                  <w:listItem w:displayText="1:30pm" w:value="1:30pm"/>
                  <w:listItem w:displayText="2:00" w:value="2:00"/>
                  <w:listItem w:displayText="2:30pm" w:value="2:30pm"/>
                  <w:listItem w:displayText="3:00pm" w:value="3:00pm"/>
                  <w:listItem w:displayText="3:30pm" w:value="3:30pm"/>
                  <w:listItem w:displayText="4:00pm" w:value="4:00pm"/>
                  <w:listItem w:displayText="4:30pm" w:value="4:30pm"/>
                  <w:listItem w:displayText="5:00pm" w:value="5:00pm"/>
                  <w:listItem w:displayText="5:30pm" w:value="5:30pm"/>
                  <w:listItem w:displayText="6:00pm" w:value="6:00pm"/>
                  <w:listItem w:displayText="6:30pm" w:value="6:30pm"/>
                  <w:listItem w:displayText="7:00pm" w:value="7:00pm"/>
                  <w:listItem w:displayText="7:30pm" w:value="7:30pm"/>
                  <w:listItem w:displayText="8:00pm" w:value="8:00pm"/>
                  <w:listItem w:displayText="8:30pm" w:value="8:30pm"/>
                  <w:listItem w:displayText="9:00pm" w:value="9:00pm"/>
                  <w:listItem w:displayText="9:30pm" w:value="9:30pm"/>
                  <w:listItem w:displayText="10:00pm" w:value="10:00pm"/>
                  <w:listItem w:displayText="10:30pm" w:value="10:30pm"/>
                  <w:listItem w:displayText="11:00pm" w:value="11:00pm"/>
                  <w:listItem w:displayText="11:30pm" w:value="11:30pm"/>
                  <w:listItem w:displayText="12:00am" w:value="12:00am"/>
                </w:comboBox>
              </w:sdtPr>
              <w:sdtContent>
                <w:r w:rsidR="00423A25">
                  <w:t xml:space="preserve">7 pm </w:t>
                </w:r>
              </w:sdtContent>
            </w:sdt>
          </w:p>
        </w:tc>
      </w:tr>
    </w:tbl>
    <w:p w14:paraId="431C6954" w14:textId="77777777" w:rsidR="00673327" w:rsidRDefault="00673327" w:rsidP="005A3E2E">
      <w:pPr>
        <w:pStyle w:val="RIMBody"/>
      </w:pPr>
    </w:p>
    <w:tbl>
      <w:tblPr>
        <w:tblW w:w="9383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4847"/>
        <w:gridCol w:w="4536"/>
      </w:tblGrid>
      <w:tr w:rsidR="00F56B89" w:rsidRPr="00013786" w14:paraId="3A44A752" w14:textId="77777777" w:rsidTr="00E8343E">
        <w:trPr>
          <w:trHeight w:val="445"/>
          <w:tblHeader/>
        </w:trPr>
        <w:tc>
          <w:tcPr>
            <w:tcW w:w="93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34018B2A" w14:textId="77777777" w:rsidR="00673327" w:rsidRPr="00E70D14" w:rsidRDefault="00894933" w:rsidP="007858C2">
            <w:pPr>
              <w:pStyle w:val="RIMCellHeading"/>
            </w:pPr>
            <w:r>
              <w:t>Attendees</w:t>
            </w:r>
            <w:r w:rsidR="0069000D">
              <w:t xml:space="preserve"> (Present</w:t>
            </w:r>
            <w:r w:rsidR="00F262FC">
              <w:t xml:space="preserve">, </w:t>
            </w:r>
            <w:r w:rsidR="007858C2">
              <w:t>Absent</w:t>
            </w:r>
            <w:r w:rsidR="0069000D">
              <w:t>)</w:t>
            </w:r>
          </w:p>
        </w:tc>
      </w:tr>
      <w:tr w:rsidR="00CC67D9" w:rsidRPr="00013786" w14:paraId="79576626" w14:textId="77777777" w:rsidTr="00E8343E">
        <w:trPr>
          <w:trHeight w:val="370"/>
        </w:trPr>
        <w:tc>
          <w:tcPr>
            <w:tcW w:w="4847" w:type="dxa"/>
            <w:tcBorders>
              <w:left w:val="single" w:sz="4" w:space="0" w:color="auto"/>
            </w:tcBorders>
            <w:shd w:val="clear" w:color="auto" w:fill="E6E6E6"/>
          </w:tcPr>
          <w:p w14:paraId="76D3BF31" w14:textId="77777777" w:rsidR="00CC67D9" w:rsidRPr="00F56B89" w:rsidRDefault="00CC67D9" w:rsidP="00E8343E">
            <w:pPr>
              <w:pStyle w:val="RIMCellSubHeading"/>
              <w:jc w:val="center"/>
            </w:pPr>
            <w:r w:rsidRPr="00F56B89">
              <w:t>Invited</w:t>
            </w:r>
          </w:p>
        </w:tc>
        <w:tc>
          <w:tcPr>
            <w:tcW w:w="4536" w:type="dxa"/>
            <w:tcBorders>
              <w:right w:val="single" w:sz="4" w:space="0" w:color="auto"/>
            </w:tcBorders>
            <w:shd w:val="clear" w:color="auto" w:fill="E6E6E6"/>
          </w:tcPr>
          <w:p w14:paraId="345AA2CD" w14:textId="77777777" w:rsidR="00CC67D9" w:rsidRPr="00F56B89" w:rsidRDefault="00CC67D9" w:rsidP="00E8343E">
            <w:pPr>
              <w:pStyle w:val="RIMCellSubHeading"/>
              <w:jc w:val="center"/>
            </w:pPr>
            <w:r w:rsidRPr="00F56B89">
              <w:t>Attend</w:t>
            </w:r>
            <w:r>
              <w:t>ed</w:t>
            </w:r>
          </w:p>
        </w:tc>
      </w:tr>
      <w:tr w:rsidR="00CC67D9" w14:paraId="0D0C7D03" w14:textId="77777777" w:rsidTr="00E8343E">
        <w:trPr>
          <w:trHeight w:val="370"/>
        </w:trPr>
        <w:tc>
          <w:tcPr>
            <w:tcW w:w="4847" w:type="dxa"/>
            <w:tcBorders>
              <w:left w:val="single" w:sz="4" w:space="0" w:color="auto"/>
            </w:tcBorders>
            <w:shd w:val="clear" w:color="auto" w:fill="auto"/>
          </w:tcPr>
          <w:p w14:paraId="28F6A988" w14:textId="7C7A73E9" w:rsidR="00CC67D9" w:rsidRDefault="00E8343E" w:rsidP="00E8343E">
            <w:pPr>
              <w:pStyle w:val="RIMCell"/>
              <w:jc w:val="center"/>
            </w:pPr>
            <w:r>
              <w:t>Rutvik Patel</w:t>
            </w:r>
          </w:p>
        </w:tc>
        <w:tc>
          <w:tcPr>
            <w:tcW w:w="4536" w:type="dxa"/>
            <w:tcBorders>
              <w:right w:val="single" w:sz="4" w:space="0" w:color="auto"/>
            </w:tcBorders>
            <w:shd w:val="clear" w:color="auto" w:fill="auto"/>
          </w:tcPr>
          <w:p w14:paraId="19D28546" w14:textId="2E5AC789" w:rsidR="00CC67D9" w:rsidRDefault="00E8343E" w:rsidP="00E8343E">
            <w:pPr>
              <w:pStyle w:val="RIMCell"/>
              <w:jc w:val="center"/>
            </w:pPr>
            <w:r>
              <w:t>Yes</w:t>
            </w:r>
          </w:p>
        </w:tc>
      </w:tr>
      <w:tr w:rsidR="00CC67D9" w14:paraId="690D6137" w14:textId="77777777" w:rsidTr="00E8343E">
        <w:trPr>
          <w:trHeight w:val="386"/>
        </w:trPr>
        <w:tc>
          <w:tcPr>
            <w:tcW w:w="4847" w:type="dxa"/>
            <w:tcBorders>
              <w:left w:val="single" w:sz="4" w:space="0" w:color="auto"/>
            </w:tcBorders>
            <w:shd w:val="clear" w:color="auto" w:fill="auto"/>
          </w:tcPr>
          <w:p w14:paraId="3324A6CB" w14:textId="6F6A5403" w:rsidR="00CC67D9" w:rsidRDefault="00E8343E" w:rsidP="00E8343E">
            <w:pPr>
              <w:pStyle w:val="RIMCell"/>
              <w:jc w:val="center"/>
            </w:pPr>
            <w:r>
              <w:t>Parth Patel</w:t>
            </w:r>
          </w:p>
        </w:tc>
        <w:tc>
          <w:tcPr>
            <w:tcW w:w="4536" w:type="dxa"/>
            <w:tcBorders>
              <w:right w:val="single" w:sz="4" w:space="0" w:color="auto"/>
            </w:tcBorders>
            <w:shd w:val="clear" w:color="auto" w:fill="auto"/>
          </w:tcPr>
          <w:p w14:paraId="201F9742" w14:textId="31829DC9" w:rsidR="00CC67D9" w:rsidRDefault="00E8343E" w:rsidP="00E8343E">
            <w:pPr>
              <w:pStyle w:val="RIMCell"/>
              <w:jc w:val="center"/>
            </w:pPr>
            <w:r>
              <w:t>Yes</w:t>
            </w:r>
          </w:p>
        </w:tc>
      </w:tr>
      <w:tr w:rsidR="00CC67D9" w14:paraId="7DE628AC" w14:textId="77777777" w:rsidTr="00E8343E">
        <w:trPr>
          <w:trHeight w:val="370"/>
        </w:trPr>
        <w:tc>
          <w:tcPr>
            <w:tcW w:w="4847" w:type="dxa"/>
            <w:tcBorders>
              <w:left w:val="single" w:sz="4" w:space="0" w:color="auto"/>
            </w:tcBorders>
            <w:shd w:val="clear" w:color="auto" w:fill="auto"/>
          </w:tcPr>
          <w:p w14:paraId="4157799C" w14:textId="1122255D" w:rsidR="00CC67D9" w:rsidRDefault="00E8343E" w:rsidP="00E8343E">
            <w:pPr>
              <w:pStyle w:val="RIMCell"/>
              <w:jc w:val="center"/>
            </w:pPr>
            <w:r>
              <w:t>Vijul Vyas</w:t>
            </w:r>
          </w:p>
        </w:tc>
        <w:tc>
          <w:tcPr>
            <w:tcW w:w="4536" w:type="dxa"/>
            <w:tcBorders>
              <w:right w:val="single" w:sz="4" w:space="0" w:color="auto"/>
            </w:tcBorders>
            <w:shd w:val="clear" w:color="auto" w:fill="auto"/>
          </w:tcPr>
          <w:p w14:paraId="53E12E76" w14:textId="65ECE73F" w:rsidR="00CC67D9" w:rsidRDefault="00E8343E" w:rsidP="00E8343E">
            <w:pPr>
              <w:pStyle w:val="RIMCell"/>
              <w:jc w:val="center"/>
            </w:pPr>
            <w:r>
              <w:t>Yes</w:t>
            </w:r>
          </w:p>
        </w:tc>
      </w:tr>
      <w:tr w:rsidR="00CC67D9" w14:paraId="50D6A531" w14:textId="77777777" w:rsidTr="00E8343E">
        <w:trPr>
          <w:trHeight w:val="370"/>
        </w:trPr>
        <w:tc>
          <w:tcPr>
            <w:tcW w:w="4847" w:type="dxa"/>
            <w:tcBorders>
              <w:left w:val="single" w:sz="4" w:space="0" w:color="auto"/>
            </w:tcBorders>
            <w:shd w:val="clear" w:color="auto" w:fill="auto"/>
          </w:tcPr>
          <w:p w14:paraId="01B34D0B" w14:textId="59F50676" w:rsidR="00CC67D9" w:rsidRDefault="00E8343E" w:rsidP="00E8343E">
            <w:pPr>
              <w:pStyle w:val="RIMCell"/>
              <w:jc w:val="center"/>
            </w:pPr>
            <w:r>
              <w:t>Sakshi Modi</w:t>
            </w:r>
          </w:p>
        </w:tc>
        <w:tc>
          <w:tcPr>
            <w:tcW w:w="4536" w:type="dxa"/>
            <w:tcBorders>
              <w:right w:val="single" w:sz="4" w:space="0" w:color="auto"/>
            </w:tcBorders>
            <w:shd w:val="clear" w:color="auto" w:fill="auto"/>
          </w:tcPr>
          <w:p w14:paraId="569F4A87" w14:textId="2C083F5F" w:rsidR="00CC67D9" w:rsidRPr="00DD1BA1" w:rsidRDefault="00E8343E" w:rsidP="00E8343E">
            <w:pPr>
              <w:pStyle w:val="RIMCell"/>
              <w:jc w:val="center"/>
            </w:pPr>
            <w:r>
              <w:t>Yes</w:t>
            </w:r>
          </w:p>
        </w:tc>
      </w:tr>
    </w:tbl>
    <w:p w14:paraId="787BCA3A" w14:textId="77777777" w:rsidR="00673327" w:rsidRDefault="00673327" w:rsidP="005A3E2E">
      <w:pPr>
        <w:pStyle w:val="RIMBody"/>
      </w:pPr>
    </w:p>
    <w:tbl>
      <w:tblPr>
        <w:tblW w:w="9337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9337"/>
      </w:tblGrid>
      <w:tr w:rsidR="007858C2" w14:paraId="5EF985EF" w14:textId="77777777" w:rsidTr="00FB58B4">
        <w:trPr>
          <w:trHeight w:val="525"/>
          <w:tblHeader/>
        </w:trPr>
        <w:tc>
          <w:tcPr>
            <w:tcW w:w="9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400A1CA4" w14:textId="77777777" w:rsidR="007858C2" w:rsidRPr="0073361A" w:rsidRDefault="007858C2" w:rsidP="007858C2">
            <w:pPr>
              <w:pStyle w:val="RIMCellHeading"/>
            </w:pPr>
            <w:r>
              <w:t>Objective</w:t>
            </w:r>
            <w:r w:rsidR="00AA093D">
              <w:t>(</w:t>
            </w:r>
            <w:r>
              <w:t>s</w:t>
            </w:r>
            <w:r w:rsidR="00AA093D">
              <w:t>)</w:t>
            </w:r>
            <w:r>
              <w:t>:</w:t>
            </w:r>
          </w:p>
        </w:tc>
      </w:tr>
      <w:tr w:rsidR="007858C2" w:rsidRPr="00300276" w14:paraId="4659E01D" w14:textId="77777777" w:rsidTr="00FB58B4">
        <w:trPr>
          <w:trHeight w:val="511"/>
        </w:trPr>
        <w:tc>
          <w:tcPr>
            <w:tcW w:w="9337" w:type="dxa"/>
            <w:shd w:val="clear" w:color="auto" w:fill="auto"/>
          </w:tcPr>
          <w:sdt>
            <w:sdtPr>
              <w:rPr>
                <w:rFonts w:cs="Arial"/>
                <w:sz w:val="20"/>
                <w:szCs w:val="20"/>
              </w:rPr>
              <w:id w:val="-177895106"/>
              <w:placeholder>
                <w:docPart w:val="105D8E0458B14495B60B6F47103D3333"/>
              </w:placeholder>
            </w:sdtPr>
            <w:sdtEndPr>
              <w:rPr>
                <w:rFonts w:cs="Times New Roman"/>
                <w:sz w:val="24"/>
                <w:szCs w:val="24"/>
              </w:rPr>
            </w:sdtEndPr>
            <w:sdtContent>
              <w:p w14:paraId="05F6E6C3" w14:textId="55AA42F0" w:rsidR="009138A7" w:rsidRPr="009138A7" w:rsidRDefault="00423A25" w:rsidP="009138A7">
                <w:pPr>
                  <w:pStyle w:val="ListParagraph"/>
                  <w:numPr>
                    <w:ilvl w:val="0"/>
                    <w:numId w:val="23"/>
                  </w:num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 xml:space="preserve">Distributed work </w:t>
                </w:r>
                <w:r w:rsidR="009138A7" w:rsidRPr="009138A7">
                  <w:rPr>
                    <w:rFonts w:ascii="Arial" w:hAnsi="Arial" w:cs="Arial"/>
                    <w:sz w:val="20"/>
                    <w:szCs w:val="20"/>
                  </w:rPr>
                  <w:t>among Team Members.</w:t>
                </w:r>
              </w:p>
              <w:p w14:paraId="14A71A2F" w14:textId="57999E45" w:rsidR="00FB58B4" w:rsidRPr="009138A7" w:rsidRDefault="009138A7" w:rsidP="009138A7">
                <w:pPr>
                  <w:pStyle w:val="ListParagraph"/>
                  <w:numPr>
                    <w:ilvl w:val="0"/>
                    <w:numId w:val="23"/>
                  </w:numPr>
                  <w:rPr>
                    <w:rFonts w:ascii="Arial" w:hAnsi="Arial" w:cs="Arial"/>
                    <w:sz w:val="20"/>
                    <w:szCs w:val="20"/>
                  </w:rPr>
                </w:pPr>
                <w:r w:rsidRPr="009138A7">
                  <w:rPr>
                    <w:rFonts w:ascii="Arial" w:hAnsi="Arial" w:cs="Arial"/>
                    <w:sz w:val="20"/>
                    <w:szCs w:val="20"/>
                  </w:rPr>
                  <w:t>Facilitate an Open Exchange of Ideas.</w:t>
                </w:r>
              </w:p>
              <w:p w14:paraId="01D0A3B5" w14:textId="5220B179" w:rsidR="009138A7" w:rsidRDefault="009138A7" w:rsidP="009138A7">
                <w:pPr>
                  <w:pStyle w:val="ListParagraph"/>
                  <w:numPr>
                    <w:ilvl w:val="0"/>
                    <w:numId w:val="23"/>
                  </w:numPr>
                  <w:rPr>
                    <w:rFonts w:ascii="Arial" w:hAnsi="Arial" w:cs="Arial"/>
                    <w:sz w:val="20"/>
                    <w:szCs w:val="20"/>
                  </w:rPr>
                </w:pPr>
                <w:r w:rsidRPr="009138A7">
                  <w:rPr>
                    <w:rFonts w:ascii="Arial" w:hAnsi="Arial" w:cs="Arial"/>
                    <w:sz w:val="20"/>
                    <w:szCs w:val="20"/>
                  </w:rPr>
                  <w:t>Set Up the</w:t>
                </w:r>
                <w:r w:rsidR="00423A25">
                  <w:rPr>
                    <w:rFonts w:ascii="Arial" w:hAnsi="Arial" w:cs="Arial"/>
                    <w:sz w:val="20"/>
                    <w:szCs w:val="20"/>
                  </w:rPr>
                  <w:t xml:space="preserve"> application</w:t>
                </w:r>
                <w:r w:rsidRPr="009138A7">
                  <w:rPr>
                    <w:rFonts w:ascii="Arial" w:hAnsi="Arial" w:cs="Arial"/>
                    <w:sz w:val="20"/>
                    <w:szCs w:val="20"/>
                  </w:rPr>
                  <w:t>.</w:t>
                </w:r>
              </w:p>
              <w:p w14:paraId="26ED8C56" w14:textId="3B3E17CB" w:rsidR="00423A25" w:rsidRPr="009138A7" w:rsidRDefault="00423A25" w:rsidP="009138A7">
                <w:pPr>
                  <w:pStyle w:val="ListParagraph"/>
                  <w:numPr>
                    <w:ilvl w:val="0"/>
                    <w:numId w:val="23"/>
                  </w:num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 xml:space="preserve">Solving the Issues. </w:t>
                </w:r>
              </w:p>
              <w:p w14:paraId="4E985DF8" w14:textId="7E8F6D24" w:rsidR="00423A25" w:rsidRPr="00423A25" w:rsidRDefault="007F507E" w:rsidP="00423A25">
                <w:pPr>
                  <w:pStyle w:val="ListParagraph"/>
                  <w:numPr>
                    <w:ilvl w:val="0"/>
                    <w:numId w:val="23"/>
                  </w:num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Preparing the</w:t>
                </w:r>
                <w:r w:rsidR="00423A25">
                  <w:rPr>
                    <w:rFonts w:ascii="Arial" w:hAnsi="Arial" w:cs="Arial"/>
                    <w:sz w:val="20"/>
                    <w:szCs w:val="20"/>
                  </w:rPr>
                  <w:t xml:space="preserve"> use cases</w:t>
                </w:r>
                <w:r w:rsidR="00FB58B4">
                  <w:rPr>
                    <w:rFonts w:ascii="Arial" w:hAnsi="Arial" w:cs="Arial"/>
                    <w:sz w:val="20"/>
                    <w:szCs w:val="20"/>
                  </w:rPr>
                  <w:t>.</w:t>
                </w:r>
              </w:p>
            </w:sdtContent>
          </w:sdt>
        </w:tc>
      </w:tr>
    </w:tbl>
    <w:p w14:paraId="03D0A6BB" w14:textId="221B6BD0" w:rsidR="00FB58B4" w:rsidRDefault="00FB58B4" w:rsidP="005A3E2E">
      <w:pPr>
        <w:pStyle w:val="RIMBody"/>
        <w:rPr>
          <w:rFonts w:ascii="Arial" w:hAnsi="Arial" w:cs="Arial"/>
          <w:sz w:val="20"/>
          <w:szCs w:val="20"/>
        </w:rPr>
      </w:pPr>
    </w:p>
    <w:p w14:paraId="09306EE8" w14:textId="3152BBE6" w:rsidR="00FB58B4" w:rsidRPr="00300276" w:rsidRDefault="00FB58B4" w:rsidP="00FB58B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64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1079"/>
        <w:gridCol w:w="8561"/>
      </w:tblGrid>
      <w:tr w:rsidR="00673327" w:rsidRPr="00300276" w14:paraId="4756282D" w14:textId="77777777" w:rsidTr="00C07480">
        <w:trPr>
          <w:trHeight w:val="356"/>
          <w:tblHeader/>
        </w:trPr>
        <w:tc>
          <w:tcPr>
            <w:tcW w:w="9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365DCB89" w14:textId="77777777" w:rsidR="00673327" w:rsidRPr="00300276" w:rsidRDefault="009B7AC9" w:rsidP="000A56A9">
            <w:pPr>
              <w:pStyle w:val="RIMCellHeading"/>
              <w:rPr>
                <w:rFonts w:cs="Arial"/>
                <w:szCs w:val="20"/>
              </w:rPr>
            </w:pPr>
            <w:r w:rsidRPr="00300276">
              <w:rPr>
                <w:rFonts w:cs="Arial"/>
                <w:szCs w:val="20"/>
              </w:rPr>
              <w:lastRenderedPageBreak/>
              <w:t>Agenda/</w:t>
            </w:r>
            <w:r w:rsidR="00770129" w:rsidRPr="00300276">
              <w:rPr>
                <w:rFonts w:cs="Arial"/>
                <w:szCs w:val="20"/>
              </w:rPr>
              <w:t>Meeting Highlights</w:t>
            </w:r>
          </w:p>
        </w:tc>
      </w:tr>
      <w:tr w:rsidR="00673327" w:rsidRPr="00300276" w14:paraId="6A1AAC65" w14:textId="77777777" w:rsidTr="00C07480">
        <w:trPr>
          <w:trHeight w:val="308"/>
        </w:trPr>
        <w:tc>
          <w:tcPr>
            <w:tcW w:w="1079" w:type="dxa"/>
            <w:shd w:val="clear" w:color="auto" w:fill="E6E6E6"/>
          </w:tcPr>
          <w:p w14:paraId="4F5030BF" w14:textId="77777777" w:rsidR="00673327" w:rsidRPr="00300276" w:rsidRDefault="00673327" w:rsidP="00F56B89">
            <w:pPr>
              <w:pStyle w:val="RIMCellSubHeading"/>
              <w:rPr>
                <w:rFonts w:cs="Arial"/>
                <w:szCs w:val="20"/>
              </w:rPr>
            </w:pPr>
            <w:r w:rsidRPr="00300276">
              <w:rPr>
                <w:rFonts w:cs="Arial"/>
                <w:szCs w:val="20"/>
              </w:rPr>
              <w:t>Topic #</w:t>
            </w:r>
          </w:p>
        </w:tc>
        <w:tc>
          <w:tcPr>
            <w:tcW w:w="8561" w:type="dxa"/>
            <w:shd w:val="clear" w:color="auto" w:fill="E6E6E6"/>
          </w:tcPr>
          <w:p w14:paraId="526AE687" w14:textId="77777777" w:rsidR="00673327" w:rsidRPr="00300276" w:rsidRDefault="009B7AC9" w:rsidP="00F56B89">
            <w:pPr>
              <w:pStyle w:val="RIMCellSubHeading"/>
              <w:rPr>
                <w:rFonts w:cs="Arial"/>
                <w:szCs w:val="20"/>
              </w:rPr>
            </w:pPr>
            <w:r w:rsidRPr="00300276">
              <w:rPr>
                <w:rFonts w:cs="Arial"/>
                <w:szCs w:val="20"/>
              </w:rPr>
              <w:t>Agenda/Meeting Highlights</w:t>
            </w:r>
            <w:r w:rsidR="00673327" w:rsidRPr="00300276">
              <w:rPr>
                <w:rFonts w:cs="Arial"/>
                <w:szCs w:val="20"/>
              </w:rPr>
              <w:t>:</w:t>
            </w:r>
          </w:p>
        </w:tc>
      </w:tr>
      <w:tr w:rsidR="00FB58B4" w:rsidRPr="00300276" w14:paraId="3314C3C4" w14:textId="77777777" w:rsidTr="00C07480">
        <w:trPr>
          <w:trHeight w:val="346"/>
        </w:trPr>
        <w:tc>
          <w:tcPr>
            <w:tcW w:w="1079" w:type="dxa"/>
            <w:shd w:val="clear" w:color="auto" w:fill="auto"/>
          </w:tcPr>
          <w:p w14:paraId="1C54995A" w14:textId="77777777" w:rsidR="00FB58B4" w:rsidRPr="00300276" w:rsidRDefault="00FB58B4" w:rsidP="00FB58B4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561" w:type="dxa"/>
            <w:shd w:val="clear" w:color="auto" w:fill="auto"/>
          </w:tcPr>
          <w:p w14:paraId="748BD26E" w14:textId="3018EBE1" w:rsidR="00FB58B4" w:rsidRPr="00FB58B4" w:rsidRDefault="00816C3C" w:rsidP="00FB58B4">
            <w:pPr>
              <w:pStyle w:val="ListParagraph"/>
              <w:numPr>
                <w:ilvl w:val="0"/>
                <w:numId w:val="44"/>
              </w:numPr>
            </w:pPr>
            <w:r>
              <w:t>Discussion on</w:t>
            </w:r>
            <w:r w:rsidR="00BB7609">
              <w:t xml:space="preserve"> use cases</w:t>
            </w:r>
            <w:r>
              <w:t>.</w:t>
            </w:r>
          </w:p>
        </w:tc>
      </w:tr>
      <w:tr w:rsidR="00FB58B4" w:rsidRPr="00300276" w14:paraId="61C04DD2" w14:textId="77777777" w:rsidTr="00C07480">
        <w:trPr>
          <w:trHeight w:val="346"/>
        </w:trPr>
        <w:tc>
          <w:tcPr>
            <w:tcW w:w="1079" w:type="dxa"/>
            <w:shd w:val="clear" w:color="auto" w:fill="auto"/>
          </w:tcPr>
          <w:p w14:paraId="3EA70F25" w14:textId="77777777" w:rsidR="00FB58B4" w:rsidRPr="00300276" w:rsidRDefault="00FB58B4" w:rsidP="00FB58B4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561" w:type="dxa"/>
            <w:shd w:val="clear" w:color="auto" w:fill="auto"/>
          </w:tcPr>
          <w:p w14:paraId="29FCC939" w14:textId="6C583E84" w:rsidR="00FB58B4" w:rsidRPr="00FB58B4" w:rsidRDefault="00816C3C" w:rsidP="00FB58B4">
            <w:pPr>
              <w:pStyle w:val="ListParagraph"/>
              <w:numPr>
                <w:ilvl w:val="0"/>
                <w:numId w:val="44"/>
              </w:numPr>
            </w:pPr>
            <w:r>
              <w:t>Creating draft version of</w:t>
            </w:r>
            <w:r w:rsidR="00BB7609">
              <w:t xml:space="preserve"> diagrams</w:t>
            </w:r>
            <w:r>
              <w:t>.</w:t>
            </w:r>
          </w:p>
        </w:tc>
      </w:tr>
      <w:tr w:rsidR="00FB58B4" w:rsidRPr="00300276" w14:paraId="5B7CC04F" w14:textId="77777777" w:rsidTr="00C07480">
        <w:trPr>
          <w:trHeight w:val="346"/>
        </w:trPr>
        <w:tc>
          <w:tcPr>
            <w:tcW w:w="1079" w:type="dxa"/>
            <w:shd w:val="clear" w:color="auto" w:fill="auto"/>
          </w:tcPr>
          <w:p w14:paraId="29766162" w14:textId="77777777" w:rsidR="00FB58B4" w:rsidRPr="00300276" w:rsidRDefault="00FB58B4" w:rsidP="00FB58B4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561" w:type="dxa"/>
            <w:shd w:val="clear" w:color="auto" w:fill="auto"/>
          </w:tcPr>
          <w:p w14:paraId="3D82BC40" w14:textId="59F77672" w:rsidR="00FB58B4" w:rsidRPr="00FB58B4" w:rsidRDefault="00816C3C" w:rsidP="00FB58B4">
            <w:pPr>
              <w:pStyle w:val="ListParagraph"/>
              <w:numPr>
                <w:ilvl w:val="0"/>
                <w:numId w:val="44"/>
              </w:numPr>
            </w:pPr>
            <w:r>
              <w:t>Documents development (IAD Logs, Status meeting minutes, Weekly status report, Meeting agenda)</w:t>
            </w:r>
          </w:p>
        </w:tc>
      </w:tr>
      <w:tr w:rsidR="009138A7" w:rsidRPr="00300276" w14:paraId="18DBFB80" w14:textId="77777777" w:rsidTr="00C07480">
        <w:trPr>
          <w:trHeight w:val="346"/>
        </w:trPr>
        <w:tc>
          <w:tcPr>
            <w:tcW w:w="1079" w:type="dxa"/>
            <w:shd w:val="clear" w:color="auto" w:fill="auto"/>
          </w:tcPr>
          <w:p w14:paraId="2DB1C7BA" w14:textId="77777777" w:rsidR="009138A7" w:rsidRPr="00300276" w:rsidRDefault="009138A7" w:rsidP="00FB58B4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561" w:type="dxa"/>
            <w:shd w:val="clear" w:color="auto" w:fill="auto"/>
          </w:tcPr>
          <w:p w14:paraId="1847E2FE" w14:textId="19EF02F3" w:rsidR="009138A7" w:rsidRDefault="009138A7" w:rsidP="00FB58B4">
            <w:pPr>
              <w:pStyle w:val="ListParagraph"/>
              <w:numPr>
                <w:ilvl w:val="0"/>
                <w:numId w:val="44"/>
              </w:numPr>
            </w:pPr>
            <w:r>
              <w:t>Developing WBS.</w:t>
            </w:r>
          </w:p>
        </w:tc>
      </w:tr>
      <w:tr w:rsidR="00816C3C" w:rsidRPr="00300276" w14:paraId="63E0F7B9" w14:textId="77777777" w:rsidTr="00C07480">
        <w:trPr>
          <w:trHeight w:val="346"/>
        </w:trPr>
        <w:tc>
          <w:tcPr>
            <w:tcW w:w="1079" w:type="dxa"/>
            <w:shd w:val="clear" w:color="auto" w:fill="auto"/>
          </w:tcPr>
          <w:p w14:paraId="5AE6CFC1" w14:textId="77777777" w:rsidR="00816C3C" w:rsidRPr="00300276" w:rsidRDefault="00816C3C" w:rsidP="00FB58B4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561" w:type="dxa"/>
            <w:shd w:val="clear" w:color="auto" w:fill="auto"/>
          </w:tcPr>
          <w:p w14:paraId="63BCFA73" w14:textId="2820AB73" w:rsidR="00816C3C" w:rsidRDefault="00816C3C" w:rsidP="00FB58B4">
            <w:pPr>
              <w:pStyle w:val="ListParagraph"/>
              <w:numPr>
                <w:ilvl w:val="0"/>
                <w:numId w:val="44"/>
              </w:numPr>
            </w:pPr>
            <w:r>
              <w:t>Scheduling time for next meeting.</w:t>
            </w:r>
          </w:p>
        </w:tc>
      </w:tr>
      <w:tr w:rsidR="00816C3C" w:rsidRPr="00300276" w14:paraId="4F003F77" w14:textId="77777777" w:rsidTr="00C07480">
        <w:trPr>
          <w:trHeight w:val="346"/>
        </w:trPr>
        <w:tc>
          <w:tcPr>
            <w:tcW w:w="1079" w:type="dxa"/>
            <w:shd w:val="clear" w:color="auto" w:fill="auto"/>
          </w:tcPr>
          <w:p w14:paraId="39F4EA19" w14:textId="77777777" w:rsidR="00816C3C" w:rsidRPr="00300276" w:rsidRDefault="00816C3C" w:rsidP="00FB58B4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561" w:type="dxa"/>
            <w:shd w:val="clear" w:color="auto" w:fill="auto"/>
          </w:tcPr>
          <w:p w14:paraId="03C59C0D" w14:textId="64CECED2" w:rsidR="00816C3C" w:rsidRDefault="00BB7609" w:rsidP="00FB58B4">
            <w:pPr>
              <w:pStyle w:val="ListParagraph"/>
              <w:numPr>
                <w:ilvl w:val="0"/>
                <w:numId w:val="44"/>
              </w:numPr>
            </w:pPr>
            <w:r>
              <w:t>Setting up the application required</w:t>
            </w:r>
            <w:r w:rsidR="00816C3C">
              <w:t>.</w:t>
            </w:r>
          </w:p>
        </w:tc>
      </w:tr>
    </w:tbl>
    <w:p w14:paraId="1D3278E8" w14:textId="77777777" w:rsidR="00673327" w:rsidRDefault="00673327" w:rsidP="005A3E2E">
      <w:pPr>
        <w:pStyle w:val="RIMBody"/>
      </w:pPr>
    </w:p>
    <w:tbl>
      <w:tblPr>
        <w:tblW w:w="982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505"/>
        <w:gridCol w:w="1477"/>
        <w:gridCol w:w="2686"/>
        <w:gridCol w:w="1264"/>
        <w:gridCol w:w="2187"/>
        <w:gridCol w:w="1701"/>
      </w:tblGrid>
      <w:tr w:rsidR="00673327" w14:paraId="3F8F2889" w14:textId="77777777" w:rsidTr="00521D12">
        <w:trPr>
          <w:trHeight w:val="583"/>
          <w:tblHeader/>
        </w:trPr>
        <w:tc>
          <w:tcPr>
            <w:tcW w:w="98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3455183A" w14:textId="77777777" w:rsidR="00673327" w:rsidRPr="0073361A" w:rsidRDefault="00673327" w:rsidP="005A3E2E">
            <w:pPr>
              <w:pStyle w:val="RIMCellHeading"/>
            </w:pPr>
            <w:r w:rsidRPr="0073361A">
              <w:t>Action/Issues</w:t>
            </w:r>
            <w:r w:rsidR="00DB5094">
              <w:t xml:space="preserve"> List</w:t>
            </w:r>
          </w:p>
        </w:tc>
      </w:tr>
      <w:tr w:rsidR="00673327" w:rsidRPr="00F56B89" w14:paraId="5CE9A41B" w14:textId="77777777" w:rsidTr="00521D12">
        <w:trPr>
          <w:trHeight w:val="479"/>
        </w:trPr>
        <w:tc>
          <w:tcPr>
            <w:tcW w:w="505" w:type="dxa"/>
            <w:shd w:val="clear" w:color="auto" w:fill="E6E6E6"/>
          </w:tcPr>
          <w:p w14:paraId="7212E3D6" w14:textId="77777777" w:rsidR="00673327" w:rsidRPr="00F56B89" w:rsidRDefault="00673327" w:rsidP="00F56B89">
            <w:pPr>
              <w:pStyle w:val="RIMCellSubHeading"/>
            </w:pPr>
            <w:r w:rsidRPr="00F56B89">
              <w:t>#</w:t>
            </w:r>
          </w:p>
        </w:tc>
        <w:tc>
          <w:tcPr>
            <w:tcW w:w="1477" w:type="dxa"/>
            <w:shd w:val="clear" w:color="auto" w:fill="E6E6E6"/>
          </w:tcPr>
          <w:p w14:paraId="59BB814D" w14:textId="77777777" w:rsidR="00673327" w:rsidRPr="00F56B89" w:rsidRDefault="00673327" w:rsidP="00F56B89">
            <w:pPr>
              <w:pStyle w:val="RIMCellSubHeading"/>
            </w:pPr>
            <w:r w:rsidRPr="00F56B89">
              <w:t>Date</w:t>
            </w:r>
          </w:p>
        </w:tc>
        <w:tc>
          <w:tcPr>
            <w:tcW w:w="2686" w:type="dxa"/>
            <w:shd w:val="clear" w:color="auto" w:fill="E6E6E6"/>
          </w:tcPr>
          <w:p w14:paraId="095C4ADB" w14:textId="77777777" w:rsidR="00673327" w:rsidRPr="00F56B89" w:rsidRDefault="00673327" w:rsidP="00F56B89">
            <w:pPr>
              <w:pStyle w:val="RIMCellSubHeading"/>
            </w:pPr>
            <w:r w:rsidRPr="00F56B89">
              <w:t>Actions</w:t>
            </w:r>
          </w:p>
        </w:tc>
        <w:tc>
          <w:tcPr>
            <w:tcW w:w="1264" w:type="dxa"/>
            <w:shd w:val="clear" w:color="auto" w:fill="E6E6E6"/>
          </w:tcPr>
          <w:p w14:paraId="34B06BE8" w14:textId="77777777" w:rsidR="00673327" w:rsidRPr="00F56B89" w:rsidRDefault="00673327" w:rsidP="00F56B89">
            <w:pPr>
              <w:pStyle w:val="RIMCellSubHeading"/>
            </w:pPr>
            <w:r w:rsidRPr="00F56B89">
              <w:t>Owner</w:t>
            </w:r>
          </w:p>
        </w:tc>
        <w:tc>
          <w:tcPr>
            <w:tcW w:w="2187" w:type="dxa"/>
            <w:shd w:val="clear" w:color="auto" w:fill="E6E6E6"/>
          </w:tcPr>
          <w:p w14:paraId="6F286D88" w14:textId="77777777" w:rsidR="00673327" w:rsidRPr="00F56B89" w:rsidRDefault="00673327" w:rsidP="00F56B89">
            <w:pPr>
              <w:pStyle w:val="RIMCellSubHeading"/>
            </w:pPr>
            <w:r w:rsidRPr="00F56B89">
              <w:t>Target Date</w:t>
            </w:r>
          </w:p>
        </w:tc>
        <w:tc>
          <w:tcPr>
            <w:tcW w:w="1699" w:type="dxa"/>
            <w:shd w:val="clear" w:color="auto" w:fill="E6E6E6"/>
          </w:tcPr>
          <w:p w14:paraId="7CFEFAD4" w14:textId="77777777" w:rsidR="00673327" w:rsidRPr="00F56B89" w:rsidRDefault="00673327" w:rsidP="00F56B89">
            <w:pPr>
              <w:pStyle w:val="RIMCellSubHeading"/>
            </w:pPr>
            <w:r w:rsidRPr="00F56B89">
              <w:t>Action Status</w:t>
            </w:r>
          </w:p>
        </w:tc>
      </w:tr>
      <w:tr w:rsidR="007F0799" w:rsidRPr="00B9336B" w14:paraId="0C60CBEE" w14:textId="77777777" w:rsidTr="00521D12">
        <w:trPr>
          <w:trHeight w:val="566"/>
        </w:trPr>
        <w:tc>
          <w:tcPr>
            <w:tcW w:w="5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97ADA" w14:textId="77777777" w:rsidR="007F0799" w:rsidRPr="0069000D" w:rsidRDefault="007F0799" w:rsidP="0059005D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FAA4E8" w14:textId="58D56703" w:rsidR="007F0799" w:rsidRPr="00C07480" w:rsidRDefault="00BB7609" w:rsidP="0059005D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  <w:r>
              <w:rPr>
                <w:b w:val="0"/>
                <w:color w:val="808080"/>
                <w:sz w:val="18"/>
                <w:szCs w:val="18"/>
              </w:rPr>
              <w:t>24</w:t>
            </w:r>
            <w:r w:rsidR="00C07480" w:rsidRPr="00C07480">
              <w:rPr>
                <w:b w:val="0"/>
                <w:color w:val="808080"/>
                <w:sz w:val="18"/>
                <w:szCs w:val="18"/>
              </w:rPr>
              <w:t>-0</w:t>
            </w:r>
            <w:r w:rsidR="005602D7">
              <w:rPr>
                <w:b w:val="0"/>
                <w:color w:val="808080"/>
                <w:sz w:val="18"/>
                <w:szCs w:val="18"/>
              </w:rPr>
              <w:t>6</w:t>
            </w:r>
            <w:r w:rsidR="00C07480" w:rsidRPr="00C07480">
              <w:rPr>
                <w:b w:val="0"/>
                <w:color w:val="808080"/>
                <w:sz w:val="18"/>
                <w:szCs w:val="18"/>
              </w:rPr>
              <w:t>-2024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953C77" w14:textId="7E000630" w:rsidR="007F0799" w:rsidRPr="00C07480" w:rsidRDefault="005602D7" w:rsidP="007F0799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 xml:space="preserve">Initiating and setting up </w:t>
            </w:r>
            <w:r w:rsidR="00BB7609">
              <w:rPr>
                <w:szCs w:val="18"/>
              </w:rPr>
              <w:t xml:space="preserve">application. 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3D4F16" w14:textId="53126DBF" w:rsidR="007F0799" w:rsidRPr="00C07480" w:rsidRDefault="005602D7" w:rsidP="007F0799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Sakshi Modi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FDF21" w14:textId="3C86BF69" w:rsidR="007F0799" w:rsidRPr="00C07480" w:rsidRDefault="00BB7609" w:rsidP="00D148E1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30</w:t>
            </w:r>
            <w:r w:rsidR="00C07480" w:rsidRPr="00C07480">
              <w:rPr>
                <w:szCs w:val="18"/>
              </w:rPr>
              <w:t>-0</w:t>
            </w:r>
            <w:r w:rsidR="005602D7">
              <w:rPr>
                <w:szCs w:val="18"/>
              </w:rPr>
              <w:t>6</w:t>
            </w:r>
            <w:r w:rsidR="00C07480" w:rsidRPr="00C07480">
              <w:rPr>
                <w:szCs w:val="18"/>
              </w:rPr>
              <w:t>-2024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3EFAA30" w14:textId="1AA55356" w:rsidR="007F0799" w:rsidRPr="00C07480" w:rsidRDefault="00C07480" w:rsidP="0059005D">
            <w:pPr>
              <w:pStyle w:val="RIMCell"/>
              <w:rPr>
                <w:szCs w:val="18"/>
              </w:rPr>
            </w:pPr>
            <w:r w:rsidRPr="00C07480">
              <w:rPr>
                <w:szCs w:val="18"/>
              </w:rPr>
              <w:t>Done.</w:t>
            </w:r>
          </w:p>
        </w:tc>
      </w:tr>
      <w:tr w:rsidR="00C74C7A" w:rsidRPr="00B9336B" w14:paraId="5BCD6FC3" w14:textId="77777777" w:rsidTr="00521D12">
        <w:trPr>
          <w:trHeight w:val="566"/>
        </w:trPr>
        <w:tc>
          <w:tcPr>
            <w:tcW w:w="5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C30CA" w14:textId="77777777" w:rsidR="00C74C7A" w:rsidRPr="0069000D" w:rsidRDefault="00C74C7A" w:rsidP="007834DA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68B296" w14:textId="5D8103A1" w:rsidR="00C74C7A" w:rsidRPr="00B9336B" w:rsidRDefault="00BB7609" w:rsidP="007834DA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  <w:r>
              <w:rPr>
                <w:b w:val="0"/>
                <w:color w:val="808080"/>
                <w:sz w:val="18"/>
                <w:szCs w:val="18"/>
              </w:rPr>
              <w:t>25</w:t>
            </w:r>
            <w:r w:rsidR="00C07480">
              <w:rPr>
                <w:b w:val="0"/>
                <w:color w:val="808080"/>
                <w:sz w:val="18"/>
                <w:szCs w:val="18"/>
              </w:rPr>
              <w:t>-0</w:t>
            </w:r>
            <w:r w:rsidR="005602D7">
              <w:rPr>
                <w:b w:val="0"/>
                <w:color w:val="808080"/>
                <w:sz w:val="18"/>
                <w:szCs w:val="18"/>
              </w:rPr>
              <w:t>6</w:t>
            </w:r>
            <w:r w:rsidR="00C07480">
              <w:rPr>
                <w:b w:val="0"/>
                <w:color w:val="808080"/>
                <w:sz w:val="18"/>
                <w:szCs w:val="18"/>
              </w:rPr>
              <w:t>-2024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81269" w14:textId="4217B3CC" w:rsidR="00C74C7A" w:rsidRPr="00B9336B" w:rsidRDefault="00C07480" w:rsidP="007834DA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Creating WBS in MS-Project.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0731E5" w14:textId="20487789" w:rsidR="00C74C7A" w:rsidRPr="00B9336B" w:rsidRDefault="006B09A1" w:rsidP="007834DA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Team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11D976" w14:textId="5800F239" w:rsidR="00C74C7A" w:rsidRPr="00B9336B" w:rsidRDefault="00BB7609" w:rsidP="00815D6B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30</w:t>
            </w:r>
            <w:r w:rsidR="00C07480">
              <w:rPr>
                <w:szCs w:val="18"/>
              </w:rPr>
              <w:t>-0</w:t>
            </w:r>
            <w:r w:rsidR="005602D7">
              <w:rPr>
                <w:szCs w:val="18"/>
              </w:rPr>
              <w:t>6</w:t>
            </w:r>
            <w:r w:rsidR="00C07480">
              <w:rPr>
                <w:szCs w:val="18"/>
              </w:rPr>
              <w:t>-2024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DD05158" w14:textId="5B79A358" w:rsidR="00C74C7A" w:rsidRPr="00B9336B" w:rsidRDefault="006B09A1" w:rsidP="007834DA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Open</w:t>
            </w:r>
          </w:p>
        </w:tc>
      </w:tr>
      <w:tr w:rsidR="00D8729F" w:rsidRPr="00B9336B" w14:paraId="4ED705DB" w14:textId="77777777" w:rsidTr="00521D12">
        <w:trPr>
          <w:trHeight w:val="566"/>
        </w:trPr>
        <w:tc>
          <w:tcPr>
            <w:tcW w:w="5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458106" w14:textId="77777777" w:rsidR="00D8729F" w:rsidRPr="0069000D" w:rsidRDefault="00D8729F" w:rsidP="000909FB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73C6AE" w14:textId="4D2BC85F" w:rsidR="00D8729F" w:rsidRPr="00B9336B" w:rsidRDefault="00BB7609" w:rsidP="000909FB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  <w:r>
              <w:rPr>
                <w:b w:val="0"/>
                <w:color w:val="808080"/>
                <w:sz w:val="18"/>
                <w:szCs w:val="18"/>
              </w:rPr>
              <w:t>25</w:t>
            </w:r>
            <w:r w:rsidR="00C07480">
              <w:rPr>
                <w:b w:val="0"/>
                <w:color w:val="808080"/>
                <w:sz w:val="18"/>
                <w:szCs w:val="18"/>
              </w:rPr>
              <w:t>-0</w:t>
            </w:r>
            <w:r w:rsidR="005602D7">
              <w:rPr>
                <w:b w:val="0"/>
                <w:color w:val="808080"/>
                <w:sz w:val="18"/>
                <w:szCs w:val="18"/>
              </w:rPr>
              <w:t>6</w:t>
            </w:r>
            <w:r w:rsidR="00C07480">
              <w:rPr>
                <w:b w:val="0"/>
                <w:color w:val="808080"/>
                <w:sz w:val="18"/>
                <w:szCs w:val="18"/>
              </w:rPr>
              <w:t>-2024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9D2A9" w14:textId="0DD84CC4" w:rsidR="00D8729F" w:rsidRPr="00B9336B" w:rsidRDefault="00C07480" w:rsidP="00D8729F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Preparing documents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361E0" w14:textId="6C1C1C3D" w:rsidR="00D8729F" w:rsidRPr="00B9336B" w:rsidRDefault="00C07480" w:rsidP="00815D6B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Team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3ECF53" w14:textId="17EC23FF" w:rsidR="00D8729F" w:rsidRPr="00B9336B" w:rsidRDefault="00BB7609" w:rsidP="00815D6B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30</w:t>
            </w:r>
            <w:r w:rsidR="00C07480">
              <w:rPr>
                <w:szCs w:val="18"/>
              </w:rPr>
              <w:t>-0</w:t>
            </w:r>
            <w:r w:rsidR="005602D7">
              <w:rPr>
                <w:szCs w:val="18"/>
              </w:rPr>
              <w:t>6</w:t>
            </w:r>
            <w:r w:rsidR="00C07480">
              <w:rPr>
                <w:szCs w:val="18"/>
              </w:rPr>
              <w:t>-2024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2A49439" w14:textId="4E26CE78" w:rsidR="00D8729F" w:rsidRPr="00B9336B" w:rsidRDefault="00C07480" w:rsidP="000909FB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Open.</w:t>
            </w:r>
          </w:p>
        </w:tc>
      </w:tr>
      <w:tr w:rsidR="00C07480" w:rsidRPr="00B9336B" w14:paraId="27BFF57F" w14:textId="77777777" w:rsidTr="00521D12">
        <w:trPr>
          <w:trHeight w:val="566"/>
        </w:trPr>
        <w:tc>
          <w:tcPr>
            <w:tcW w:w="5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87069" w14:textId="77777777" w:rsidR="00C07480" w:rsidRPr="0069000D" w:rsidRDefault="00C07480" w:rsidP="00C07480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CD3B6C" w14:textId="7C8FECB5" w:rsidR="00C07480" w:rsidRPr="00B9336B" w:rsidRDefault="00BB7609" w:rsidP="00C07480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  <w:r>
              <w:rPr>
                <w:b w:val="0"/>
                <w:color w:val="808080"/>
                <w:sz w:val="18"/>
                <w:szCs w:val="18"/>
              </w:rPr>
              <w:t>21</w:t>
            </w:r>
            <w:r w:rsidR="00C07480">
              <w:rPr>
                <w:b w:val="0"/>
                <w:color w:val="808080"/>
                <w:sz w:val="18"/>
                <w:szCs w:val="18"/>
              </w:rPr>
              <w:t>-0</w:t>
            </w:r>
            <w:r w:rsidR="002E78FF">
              <w:rPr>
                <w:b w:val="0"/>
                <w:color w:val="808080"/>
                <w:sz w:val="18"/>
                <w:szCs w:val="18"/>
              </w:rPr>
              <w:t>6</w:t>
            </w:r>
            <w:r w:rsidR="00C07480">
              <w:rPr>
                <w:b w:val="0"/>
                <w:color w:val="808080"/>
                <w:sz w:val="18"/>
                <w:szCs w:val="18"/>
              </w:rPr>
              <w:t>-2024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D5873" w14:textId="38CB1AA3" w:rsidR="00C07480" w:rsidRPr="00B9336B" w:rsidRDefault="002E78FF" w:rsidP="00C07480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Finalizing time for next meeting.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73927" w14:textId="6C3D2FAC" w:rsidR="00C07480" w:rsidRPr="00B9336B" w:rsidRDefault="006B09A1" w:rsidP="00C07480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 xml:space="preserve">Parth Patel 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84CF0" w14:textId="2DE82820" w:rsidR="00C07480" w:rsidRPr="00B9336B" w:rsidRDefault="00BB7609" w:rsidP="00C07480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30</w:t>
            </w:r>
            <w:r w:rsidR="00C07480">
              <w:rPr>
                <w:szCs w:val="18"/>
              </w:rPr>
              <w:t>-0</w:t>
            </w:r>
            <w:r w:rsidR="002E78FF">
              <w:rPr>
                <w:szCs w:val="18"/>
              </w:rPr>
              <w:t>6</w:t>
            </w:r>
            <w:r w:rsidR="00C07480">
              <w:rPr>
                <w:szCs w:val="18"/>
              </w:rPr>
              <w:t>-2024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5FC3668" w14:textId="1C2A3E40" w:rsidR="00C07480" w:rsidRPr="00B9336B" w:rsidRDefault="00C07480" w:rsidP="00C07480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Done.</w:t>
            </w:r>
          </w:p>
        </w:tc>
      </w:tr>
    </w:tbl>
    <w:p w14:paraId="77C0030D" w14:textId="6F3004FE" w:rsidR="00C07480" w:rsidRDefault="00C07480" w:rsidP="005A3E2E">
      <w:pPr>
        <w:pStyle w:val="RIMBody"/>
      </w:pPr>
    </w:p>
    <w:p w14:paraId="07414CE8" w14:textId="2CACEE5F" w:rsidR="0075555C" w:rsidRPr="00C07480" w:rsidRDefault="0075555C" w:rsidP="00C07480">
      <w:pPr>
        <w:rPr>
          <w:rFonts w:ascii="Palatino Linotype" w:hAnsi="Palatino Linotype"/>
          <w:sz w:val="22"/>
        </w:rPr>
      </w:pPr>
    </w:p>
    <w:tbl>
      <w:tblPr>
        <w:tblW w:w="9495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2835"/>
        <w:gridCol w:w="4680"/>
      </w:tblGrid>
      <w:tr w:rsidR="0075555C" w:rsidRPr="0073361A" w14:paraId="28BDC64D" w14:textId="77777777" w:rsidTr="00511C94">
        <w:trPr>
          <w:trHeight w:val="483"/>
          <w:tblHeader/>
        </w:trPr>
        <w:tc>
          <w:tcPr>
            <w:tcW w:w="94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1C41F0C0" w14:textId="77777777" w:rsidR="0075555C" w:rsidRPr="0073361A" w:rsidRDefault="0075555C" w:rsidP="00B9336B">
            <w:pPr>
              <w:pStyle w:val="RIMCellHeading"/>
            </w:pPr>
            <w:r>
              <w:t>Next Meeting</w:t>
            </w:r>
          </w:p>
        </w:tc>
      </w:tr>
      <w:tr w:rsidR="0075555C" w:rsidRPr="00F56B89" w14:paraId="72483838" w14:textId="77777777" w:rsidTr="004B69B3">
        <w:trPr>
          <w:trHeight w:val="418"/>
        </w:trPr>
        <w:tc>
          <w:tcPr>
            <w:tcW w:w="1980" w:type="dxa"/>
            <w:shd w:val="clear" w:color="auto" w:fill="E6E6E6"/>
          </w:tcPr>
          <w:p w14:paraId="136D3591" w14:textId="77777777" w:rsidR="0075555C" w:rsidRPr="00F56B89" w:rsidRDefault="0075555C" w:rsidP="00B9336B">
            <w:pPr>
              <w:pStyle w:val="RIMCellSubHeading"/>
            </w:pPr>
            <w:r>
              <w:t>Date</w:t>
            </w:r>
          </w:p>
        </w:tc>
        <w:tc>
          <w:tcPr>
            <w:tcW w:w="2835" w:type="dxa"/>
            <w:shd w:val="clear" w:color="auto" w:fill="E6E6E6"/>
          </w:tcPr>
          <w:p w14:paraId="5FACBAFD" w14:textId="77777777" w:rsidR="0075555C" w:rsidRPr="00F56B89" w:rsidRDefault="0075555C" w:rsidP="00B9336B">
            <w:pPr>
              <w:pStyle w:val="RIMCellSubHeading"/>
            </w:pPr>
            <w:r>
              <w:t>Room</w:t>
            </w:r>
          </w:p>
        </w:tc>
        <w:tc>
          <w:tcPr>
            <w:tcW w:w="4680" w:type="dxa"/>
            <w:shd w:val="clear" w:color="auto" w:fill="E6E6E6"/>
          </w:tcPr>
          <w:p w14:paraId="008E6869" w14:textId="77777777" w:rsidR="0075555C" w:rsidRPr="00F56B89" w:rsidRDefault="0075555C" w:rsidP="00B9336B">
            <w:pPr>
              <w:pStyle w:val="RIMCellSubHeading"/>
            </w:pPr>
            <w:r>
              <w:t>Duration</w:t>
            </w:r>
          </w:p>
        </w:tc>
      </w:tr>
      <w:tr w:rsidR="0075555C" w:rsidRPr="00F56B89" w14:paraId="326D1EC6" w14:textId="77777777" w:rsidTr="004B69B3">
        <w:trPr>
          <w:trHeight w:val="418"/>
        </w:trPr>
        <w:tc>
          <w:tcPr>
            <w:tcW w:w="1980" w:type="dxa"/>
            <w:shd w:val="clear" w:color="auto" w:fill="auto"/>
          </w:tcPr>
          <w:p w14:paraId="57A19F66" w14:textId="65F6A74C" w:rsidR="0075555C" w:rsidRPr="0075555C" w:rsidRDefault="00BB7609" w:rsidP="00254790">
            <w:pPr>
              <w:pStyle w:val="RIMCellSubHeading"/>
              <w:rPr>
                <w:b w:val="0"/>
              </w:rPr>
            </w:pPr>
            <w:r>
              <w:rPr>
                <w:b w:val="0"/>
              </w:rPr>
              <w:t>22</w:t>
            </w:r>
            <w:r w:rsidR="00C07480">
              <w:rPr>
                <w:b w:val="0"/>
              </w:rPr>
              <w:t>-0</w:t>
            </w:r>
            <w:r w:rsidR="00DF204D">
              <w:rPr>
                <w:b w:val="0"/>
              </w:rPr>
              <w:t>6</w:t>
            </w:r>
            <w:r w:rsidR="00C07480">
              <w:rPr>
                <w:b w:val="0"/>
              </w:rPr>
              <w:t>-2024</w:t>
            </w:r>
          </w:p>
        </w:tc>
        <w:tc>
          <w:tcPr>
            <w:tcW w:w="2835" w:type="dxa"/>
            <w:shd w:val="clear" w:color="auto" w:fill="auto"/>
          </w:tcPr>
          <w:p w14:paraId="6E6CF660" w14:textId="6127FA58" w:rsidR="0075555C" w:rsidRPr="0075555C" w:rsidRDefault="00C07480" w:rsidP="00344FD5">
            <w:pPr>
              <w:pStyle w:val="RIMCellSubHeading"/>
              <w:rPr>
                <w:b w:val="0"/>
              </w:rPr>
            </w:pPr>
            <w:r>
              <w:rPr>
                <w:b w:val="0"/>
              </w:rPr>
              <w:t>Google Meet</w:t>
            </w:r>
          </w:p>
        </w:tc>
        <w:tc>
          <w:tcPr>
            <w:tcW w:w="4680" w:type="dxa"/>
            <w:shd w:val="clear" w:color="auto" w:fill="auto"/>
          </w:tcPr>
          <w:p w14:paraId="6534B769" w14:textId="5985AE8F" w:rsidR="0075555C" w:rsidRPr="0075555C" w:rsidRDefault="00BB7609" w:rsidP="00F343DF">
            <w:pPr>
              <w:pStyle w:val="RIMCellSubHeading"/>
              <w:rPr>
                <w:b w:val="0"/>
              </w:rPr>
            </w:pPr>
            <w:r>
              <w:rPr>
                <w:b w:val="0"/>
              </w:rPr>
              <w:t>3</w:t>
            </w:r>
            <w:r w:rsidR="00C07480">
              <w:rPr>
                <w:b w:val="0"/>
              </w:rPr>
              <w:t xml:space="preserve"> Hours.</w:t>
            </w:r>
          </w:p>
        </w:tc>
      </w:tr>
    </w:tbl>
    <w:p w14:paraId="1F424D6D" w14:textId="3CD190B5" w:rsidR="0075555C" w:rsidRDefault="0075555C" w:rsidP="005A3E2E">
      <w:pPr>
        <w:pStyle w:val="RIMBody"/>
        <w:sectPr w:rsidR="0075555C" w:rsidSect="00511C94">
          <w:headerReference w:type="even" r:id="rId11"/>
          <w:headerReference w:type="default" r:id="rId12"/>
          <w:footerReference w:type="default" r:id="rId13"/>
          <w:headerReference w:type="first" r:id="rId14"/>
          <w:footerReference w:type="first" r:id="rId15"/>
          <w:pgSz w:w="12240" w:h="15840" w:code="1"/>
          <w:pgMar w:top="1080" w:right="1440" w:bottom="1080" w:left="1440" w:header="720" w:footer="720" w:gutter="0"/>
          <w:cols w:space="708"/>
          <w:titlePg/>
          <w:docGrid w:linePitch="360"/>
        </w:sectPr>
      </w:pPr>
    </w:p>
    <w:p w14:paraId="432FE2A7" w14:textId="61338616" w:rsidR="00C07480" w:rsidRPr="00C07480" w:rsidRDefault="00C07480" w:rsidP="00C07480">
      <w:pPr>
        <w:pStyle w:val="HTMLBeginExpandingSection"/>
        <w:tabs>
          <w:tab w:val="left" w:pos="5240"/>
        </w:tabs>
      </w:pPr>
    </w:p>
    <w:sectPr w:rsidR="00C07480" w:rsidRPr="00C07480" w:rsidSect="00511C94">
      <w:pgSz w:w="15840" w:h="12240" w:orient="landscape" w:code="1"/>
      <w:pgMar w:top="1440" w:right="1080" w:bottom="1440" w:left="108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120FEE" w14:textId="77777777" w:rsidR="005477FE" w:rsidRDefault="005477FE">
      <w:r>
        <w:separator/>
      </w:r>
    </w:p>
  </w:endnote>
  <w:endnote w:type="continuationSeparator" w:id="0">
    <w:p w14:paraId="05FF56CB" w14:textId="77777777" w:rsidR="005477FE" w:rsidRDefault="00547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2F5910" w14:textId="77777777" w:rsidR="0063295B" w:rsidRDefault="0063295B" w:rsidP="00511C94">
    <w:pPr>
      <w:pStyle w:val="RIMFooterPageNumber"/>
    </w:pPr>
    <w:r>
      <w:fldChar w:fldCharType="begin"/>
    </w:r>
    <w:r>
      <w:instrText xml:space="preserve"> PAGE </w:instrText>
    </w:r>
    <w:r>
      <w:fldChar w:fldCharType="separate"/>
    </w:r>
    <w:r w:rsidR="0025080B">
      <w:rPr>
        <w:noProof/>
      </w:rPr>
      <w:t>3</w:t>
    </w:r>
    <w:r>
      <w:rPr>
        <w:noProof/>
      </w:rPr>
      <w:fldChar w:fldCharType="end"/>
    </w:r>
  </w:p>
  <w:p w14:paraId="75787627" w14:textId="2EEAE259" w:rsidR="0063295B" w:rsidRDefault="0063295B">
    <w:pPr>
      <w:pStyle w:val="RIMFooterRevisedDate"/>
    </w:pPr>
    <w:r>
      <w:t xml:space="preserve">Revised </w:t>
    </w:r>
    <w:r>
      <w:fldChar w:fldCharType="begin"/>
    </w:r>
    <w:r>
      <w:instrText xml:space="preserve"> SAVEDATE \@ "dd-MMM-yyyy" \* MERGEFORMAT </w:instrText>
    </w:r>
    <w:r>
      <w:fldChar w:fldCharType="separate"/>
    </w:r>
    <w:r w:rsidR="00BB7609">
      <w:rPr>
        <w:noProof/>
      </w:rPr>
      <w:t>29-Jun-2024</w:t>
    </w:r>
    <w:r>
      <w:rPr>
        <w:noProof/>
      </w:rPr>
      <w:fldChar w:fldCharType="end"/>
    </w:r>
  </w:p>
  <w:p w14:paraId="2959B0FA" w14:textId="77777777" w:rsidR="0063295B" w:rsidRDefault="0063295B">
    <w:pPr>
      <w:pStyle w:val="RIMFooterLegal"/>
      <w:spacing w:before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69EF9" w14:textId="77777777" w:rsidR="0063295B" w:rsidRDefault="0063295B" w:rsidP="00511C94">
    <w:pPr>
      <w:pStyle w:val="RIMFooterPageNumber"/>
    </w:pPr>
    <w:r>
      <w:fldChar w:fldCharType="begin"/>
    </w:r>
    <w:r>
      <w:instrText xml:space="preserve"> PAGE </w:instrText>
    </w:r>
    <w:r>
      <w:fldChar w:fldCharType="separate"/>
    </w:r>
    <w:r w:rsidR="0025080B">
      <w:rPr>
        <w:noProof/>
      </w:rPr>
      <w:t>1</w:t>
    </w:r>
    <w:r>
      <w:rPr>
        <w:noProof/>
      </w:rPr>
      <w:fldChar w:fldCharType="end"/>
    </w:r>
  </w:p>
  <w:p w14:paraId="2A0D9475" w14:textId="77777777" w:rsidR="0063295B" w:rsidRDefault="0063295B" w:rsidP="0025080B">
    <w:pPr>
      <w:pStyle w:val="RIMFooterRevisedDate"/>
    </w:pPr>
    <w:r>
      <w:t xml:space="preserve">Revised </w:t>
    </w:r>
    <w:r w:rsidR="0025080B">
      <w:t>Jan 16,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09237A" w14:textId="77777777" w:rsidR="005477FE" w:rsidRDefault="005477FE">
      <w:r>
        <w:separator/>
      </w:r>
    </w:p>
  </w:footnote>
  <w:footnote w:type="continuationSeparator" w:id="0">
    <w:p w14:paraId="28B46B20" w14:textId="77777777" w:rsidR="005477FE" w:rsidRDefault="005477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17209B" w14:textId="77777777" w:rsidR="0063295B" w:rsidRDefault="0063295B">
    <w:r>
      <w:rPr>
        <w:noProof/>
      </w:rPr>
      <w:drawing>
        <wp:anchor distT="0" distB="0" distL="114300" distR="114300" simplePos="0" relativeHeight="251657216" behindDoc="1" locked="0" layoutInCell="0" allowOverlap="1" wp14:anchorId="6DFF0548" wp14:editId="6B7A89F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935095" cy="3602990"/>
          <wp:effectExtent l="0" t="0" r="8255" b="0"/>
          <wp:wrapNone/>
          <wp:docPr id="9" name="Picture 9" descr="Front_Page_Graph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Front_Page_Graphi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35095" cy="36029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0000">
      <w:rPr>
        <w:noProof/>
        <w:lang w:val="en-CA" w:eastAsia="en-CA"/>
      </w:rPr>
      <w:pict w14:anchorId="570C08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" o:spid="_x0000_s1045" type="#_x0000_t75" style="position:absolute;margin-left:0;margin-top:0;width:431.9pt;height:395.45pt;z-index:-251658240;mso-position-horizontal:center;mso-position-horizontal-relative:margin;mso-position-vertical:center;mso-position-vertical-relative:margin" o:allowincell="f">
          <v:imagedata r:id="rId2" o:title="Front_Page_Graphi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B107A9" w14:textId="77777777" w:rsidR="0063295B" w:rsidRDefault="0063295B">
    <w:pPr>
      <w:pStyle w:val="RIMHeaderLogo"/>
    </w:pPr>
  </w:p>
  <w:p w14:paraId="0C7FCDD1" w14:textId="1A1B3583" w:rsidR="0063295B" w:rsidRDefault="00591C18" w:rsidP="00511C94">
    <w:pPr>
      <w:pStyle w:val="RIMHeaderDocTitle"/>
      <w:rPr>
        <w:noProof/>
      </w:rPr>
    </w:pPr>
    <w:r>
      <w:rPr>
        <w:noProof/>
      </w:rPr>
      <w:fldChar w:fldCharType="begin"/>
    </w:r>
    <w:r>
      <w:rPr>
        <w:noProof/>
      </w:rPr>
      <w:instrText xml:space="preserve"> STYLEREF  RIM_HeadingTitle </w:instrText>
    </w:r>
    <w:r>
      <w:rPr>
        <w:noProof/>
      </w:rPr>
      <w:fldChar w:fldCharType="separate"/>
    </w:r>
    <w:r w:rsidR="00BB7609">
      <w:rPr>
        <w:noProof/>
      </w:rPr>
      <w:t>INFO-6068 Status Meeting Minutes</w:t>
    </w:r>
    <w:r>
      <w:rPr>
        <w:noProof/>
      </w:rPr>
      <w:fldChar w:fldCharType="end"/>
    </w:r>
  </w:p>
  <w:p w14:paraId="1E07824D" w14:textId="77777777" w:rsidR="0063295B" w:rsidRDefault="0063295B" w:rsidP="00511C94">
    <w:pPr>
      <w:pStyle w:val="RIMHeaderDocTit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FEF834" w14:textId="77777777" w:rsidR="0063295B" w:rsidRDefault="0063295B">
    <w:pPr>
      <w:pStyle w:val="RIMHeaderLogo"/>
    </w:pPr>
  </w:p>
  <w:p w14:paraId="0084DEE7" w14:textId="77777777" w:rsidR="0063295B" w:rsidRDefault="0063295B">
    <w:pPr>
      <w:pStyle w:val="RIMHeaderLogo"/>
    </w:pPr>
  </w:p>
  <w:p w14:paraId="0467E8B6" w14:textId="77777777" w:rsidR="0063295B" w:rsidRDefault="0063295B">
    <w:pPr>
      <w:pStyle w:val="RIMHeaderLogo"/>
    </w:pPr>
  </w:p>
  <w:p w14:paraId="215748B7" w14:textId="77777777" w:rsidR="0063295B" w:rsidRDefault="0063295B">
    <w:pPr>
      <w:pStyle w:val="RIMHeaderLog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FEB040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83C0A2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E74B05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1AA96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8A2A20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02C41A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CE6CE8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68A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AEC268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14A25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507A9F"/>
    <w:multiLevelType w:val="hybridMultilevel"/>
    <w:tmpl w:val="D6DE88AC"/>
    <w:lvl w:ilvl="0" w:tplc="3E90AB74">
      <w:start w:val="1"/>
      <w:numFmt w:val="bullet"/>
      <w:pStyle w:val="RIM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4255D8"/>
    <w:multiLevelType w:val="multilevel"/>
    <w:tmpl w:val="CF5A2A5A"/>
    <w:lvl w:ilvl="0">
      <w:start w:val="1"/>
      <w:numFmt w:val="decimal"/>
      <w:pStyle w:val="Heading1"/>
      <w:lvlText w:val="%1"/>
      <w:lvlJc w:val="left"/>
      <w:pPr>
        <w:tabs>
          <w:tab w:val="num" w:pos="576"/>
        </w:tabs>
        <w:ind w:left="0" w:hanging="57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4"/>
        </w:tabs>
        <w:ind w:left="0" w:hanging="8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64"/>
        </w:tabs>
        <w:ind w:left="0" w:hanging="86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12" w15:restartNumberingAfterBreak="0">
    <w:nsid w:val="1C1A46DB"/>
    <w:multiLevelType w:val="hybridMultilevel"/>
    <w:tmpl w:val="EFDA3CA6"/>
    <w:lvl w:ilvl="0" w:tplc="86588296">
      <w:start w:val="1"/>
      <w:numFmt w:val="lowerLetter"/>
      <w:pStyle w:val="RIMCellNumbereda"/>
      <w:lvlText w:val="%1)"/>
      <w:lvlJc w:val="left"/>
      <w:pPr>
        <w:tabs>
          <w:tab w:val="num" w:pos="576"/>
        </w:tabs>
        <w:ind w:left="576" w:hanging="288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F76276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0533EAB"/>
    <w:multiLevelType w:val="hybridMultilevel"/>
    <w:tmpl w:val="E3BC28FA"/>
    <w:lvl w:ilvl="0" w:tplc="56AEC9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0612C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2A81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4CD7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8CBA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38D0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AEFC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48B4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3428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B51A73"/>
    <w:multiLevelType w:val="hybridMultilevel"/>
    <w:tmpl w:val="BCC67F1A"/>
    <w:lvl w:ilvl="0" w:tplc="8346B6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2E59B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C02F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02A0E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DE956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8679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5C72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34B7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E0B2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A0198A"/>
    <w:multiLevelType w:val="hybridMultilevel"/>
    <w:tmpl w:val="EF1A6FB6"/>
    <w:lvl w:ilvl="0" w:tplc="84FC58B8">
      <w:start w:val="1"/>
      <w:numFmt w:val="bullet"/>
      <w:pStyle w:val="RIMCellBulleted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93189F"/>
    <w:multiLevelType w:val="hybridMultilevel"/>
    <w:tmpl w:val="49B62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7E2E8A"/>
    <w:multiLevelType w:val="hybridMultilevel"/>
    <w:tmpl w:val="45F64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B77F9B"/>
    <w:multiLevelType w:val="hybridMultilevel"/>
    <w:tmpl w:val="6B1EB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17194D"/>
    <w:multiLevelType w:val="hybridMultilevel"/>
    <w:tmpl w:val="C8248044"/>
    <w:lvl w:ilvl="0" w:tplc="3D1EF0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182DD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EA8F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E20E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D42A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EE11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36F3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BC76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887E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ED2755"/>
    <w:multiLevelType w:val="hybridMultilevel"/>
    <w:tmpl w:val="2F622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9E142D"/>
    <w:multiLevelType w:val="hybridMultilevel"/>
    <w:tmpl w:val="6E121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450217"/>
    <w:multiLevelType w:val="hybridMultilevel"/>
    <w:tmpl w:val="A358D168"/>
    <w:lvl w:ilvl="0" w:tplc="1A4C2D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02845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AE6A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4A828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262D3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B41B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A6441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34852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00C0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0D75E3"/>
    <w:multiLevelType w:val="hybridMultilevel"/>
    <w:tmpl w:val="7DACCC9C"/>
    <w:lvl w:ilvl="0" w:tplc="51CA3FFE">
      <w:start w:val="1"/>
      <w:numFmt w:val="lowerLetter"/>
      <w:pStyle w:val="RIMNumbereda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0915D94"/>
    <w:multiLevelType w:val="hybridMultilevel"/>
    <w:tmpl w:val="A58EE858"/>
    <w:lvl w:ilvl="0" w:tplc="306874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6C3FF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56CA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D8BC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A610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F000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FE2C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DC07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E4F2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657CA7"/>
    <w:multiLevelType w:val="hybridMultilevel"/>
    <w:tmpl w:val="EFC05DDC"/>
    <w:lvl w:ilvl="0" w:tplc="537A094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E401FA"/>
    <w:multiLevelType w:val="hybridMultilevel"/>
    <w:tmpl w:val="E1CCD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073264"/>
    <w:multiLevelType w:val="hybridMultilevel"/>
    <w:tmpl w:val="D00AB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E02CFB"/>
    <w:multiLevelType w:val="hybridMultilevel"/>
    <w:tmpl w:val="C52A7EF2"/>
    <w:lvl w:ilvl="0" w:tplc="787472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F2B28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2676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2AC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5A64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6065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BCCB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6C49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B455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C43EAC"/>
    <w:multiLevelType w:val="hybridMultilevel"/>
    <w:tmpl w:val="11F08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B64EF2"/>
    <w:multiLevelType w:val="hybridMultilevel"/>
    <w:tmpl w:val="D8DC1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4232C2"/>
    <w:multiLevelType w:val="hybridMultilevel"/>
    <w:tmpl w:val="F9A83C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4DB4C47"/>
    <w:multiLevelType w:val="hybridMultilevel"/>
    <w:tmpl w:val="27147BE0"/>
    <w:lvl w:ilvl="0" w:tplc="BB5C5E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320B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F06A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F686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E082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6871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4CE9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2856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46CC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1A30EE"/>
    <w:multiLevelType w:val="hybridMultilevel"/>
    <w:tmpl w:val="3CC26E20"/>
    <w:lvl w:ilvl="0" w:tplc="19ECCEDA">
      <w:start w:val="1"/>
      <w:numFmt w:val="decimal"/>
      <w:pStyle w:val="RIMNumbered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AB65CFB"/>
    <w:multiLevelType w:val="hybridMultilevel"/>
    <w:tmpl w:val="996E9C6C"/>
    <w:lvl w:ilvl="0" w:tplc="062C207E">
      <w:start w:val="1"/>
      <w:numFmt w:val="decimal"/>
      <w:pStyle w:val="RIMCellNumbered"/>
      <w:lvlText w:val="%1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B3335A4"/>
    <w:multiLevelType w:val="hybridMultilevel"/>
    <w:tmpl w:val="FF5C2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217889">
    <w:abstractNumId w:val="9"/>
  </w:num>
  <w:num w:numId="2" w16cid:durableId="1989480666">
    <w:abstractNumId w:val="7"/>
  </w:num>
  <w:num w:numId="3" w16cid:durableId="873882345">
    <w:abstractNumId w:val="6"/>
  </w:num>
  <w:num w:numId="4" w16cid:durableId="799884641">
    <w:abstractNumId w:val="5"/>
  </w:num>
  <w:num w:numId="5" w16cid:durableId="1571114510">
    <w:abstractNumId w:val="4"/>
  </w:num>
  <w:num w:numId="6" w16cid:durableId="723456187">
    <w:abstractNumId w:val="8"/>
  </w:num>
  <w:num w:numId="7" w16cid:durableId="857546934">
    <w:abstractNumId w:val="3"/>
  </w:num>
  <w:num w:numId="8" w16cid:durableId="297565591">
    <w:abstractNumId w:val="2"/>
  </w:num>
  <w:num w:numId="9" w16cid:durableId="612784137">
    <w:abstractNumId w:val="1"/>
  </w:num>
  <w:num w:numId="10" w16cid:durableId="151992586">
    <w:abstractNumId w:val="0"/>
  </w:num>
  <w:num w:numId="11" w16cid:durableId="1930767046">
    <w:abstractNumId w:val="13"/>
  </w:num>
  <w:num w:numId="12" w16cid:durableId="1159418233">
    <w:abstractNumId w:val="11"/>
  </w:num>
  <w:num w:numId="13" w16cid:durableId="1249732379">
    <w:abstractNumId w:val="34"/>
  </w:num>
  <w:num w:numId="14" w16cid:durableId="1951425870">
    <w:abstractNumId w:val="24"/>
  </w:num>
  <w:num w:numId="15" w16cid:durableId="2089576828">
    <w:abstractNumId w:val="10"/>
  </w:num>
  <w:num w:numId="16" w16cid:durableId="2140107086">
    <w:abstractNumId w:val="16"/>
  </w:num>
  <w:num w:numId="17" w16cid:durableId="184827061">
    <w:abstractNumId w:val="12"/>
  </w:num>
  <w:num w:numId="18" w16cid:durableId="1854953435">
    <w:abstractNumId w:val="35"/>
  </w:num>
  <w:num w:numId="19" w16cid:durableId="76981235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9587603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38581798">
    <w:abstractNumId w:val="26"/>
  </w:num>
  <w:num w:numId="22" w16cid:durableId="1133790886">
    <w:abstractNumId w:val="31"/>
  </w:num>
  <w:num w:numId="23" w16cid:durableId="1808665164">
    <w:abstractNumId w:val="28"/>
  </w:num>
  <w:num w:numId="24" w16cid:durableId="256721590">
    <w:abstractNumId w:val="32"/>
  </w:num>
  <w:num w:numId="25" w16cid:durableId="779371424">
    <w:abstractNumId w:val="21"/>
  </w:num>
  <w:num w:numId="26" w16cid:durableId="1858033430">
    <w:abstractNumId w:val="20"/>
  </w:num>
  <w:num w:numId="27" w16cid:durableId="1728141104">
    <w:abstractNumId w:val="15"/>
  </w:num>
  <w:num w:numId="28" w16cid:durableId="1113014012">
    <w:abstractNumId w:val="23"/>
  </w:num>
  <w:num w:numId="29" w16cid:durableId="1578124223">
    <w:abstractNumId w:val="35"/>
    <w:lvlOverride w:ilvl="0">
      <w:startOverride w:val="1"/>
    </w:lvlOverride>
  </w:num>
  <w:num w:numId="30" w16cid:durableId="881135718">
    <w:abstractNumId w:val="33"/>
  </w:num>
  <w:num w:numId="31" w16cid:durableId="713966082">
    <w:abstractNumId w:val="14"/>
  </w:num>
  <w:num w:numId="32" w16cid:durableId="1004480531">
    <w:abstractNumId w:val="25"/>
  </w:num>
  <w:num w:numId="33" w16cid:durableId="1276319">
    <w:abstractNumId w:val="29"/>
  </w:num>
  <w:num w:numId="34" w16cid:durableId="353768889">
    <w:abstractNumId w:val="22"/>
  </w:num>
  <w:num w:numId="35" w16cid:durableId="1834952821">
    <w:abstractNumId w:val="27"/>
  </w:num>
  <w:num w:numId="36" w16cid:durableId="1869487476">
    <w:abstractNumId w:val="35"/>
    <w:lvlOverride w:ilvl="0">
      <w:startOverride w:val="1"/>
    </w:lvlOverride>
  </w:num>
  <w:num w:numId="37" w16cid:durableId="789400432">
    <w:abstractNumId w:val="36"/>
  </w:num>
  <w:num w:numId="38" w16cid:durableId="185949927">
    <w:abstractNumId w:val="35"/>
  </w:num>
  <w:num w:numId="39" w16cid:durableId="953900553">
    <w:abstractNumId w:val="35"/>
  </w:num>
  <w:num w:numId="40" w16cid:durableId="208221977">
    <w:abstractNumId w:val="35"/>
  </w:num>
  <w:num w:numId="41" w16cid:durableId="2068912311">
    <w:abstractNumId w:val="17"/>
  </w:num>
  <w:num w:numId="42" w16cid:durableId="57749629">
    <w:abstractNumId w:val="19"/>
  </w:num>
  <w:num w:numId="43" w16cid:durableId="1140802395">
    <w:abstractNumId w:val="18"/>
  </w:num>
  <w:num w:numId="44" w16cid:durableId="1395347708">
    <w:abstractNumId w:val="3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5" w:nlCheck="1" w:checkStyle="1"/>
  <w:activeWritingStyle w:appName="MSWord" w:lang="en-CA" w:vendorID="64" w:dllVersion="5" w:nlCheck="1" w:checkStyle="1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fr-CA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lickAndTypeStyle w:val="HTMLBeginExpandingSection"/>
  <w:drawingGridHorizontalSpacing w:val="120"/>
  <w:drawingGridVerticalSpacing w:val="187"/>
  <w:displayHorizontalDrawingGridEvery w:val="2"/>
  <w:doNotShadeFormData/>
  <w:noPunctuationKerning/>
  <w:characterSpacingControl w:val="doNotCompress"/>
  <w:hdrShapeDefaults>
    <o:shapedefaults v:ext="edit" spidmax="2050" o:allowoverlap="f" fill="f" fillcolor="white" stroke="f">
      <v:fill color="white" on="f"/>
      <v:stroke on="f"/>
      <o:colormru v:ext="edit" colors="#9c3,#8cb811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7E5"/>
    <w:rsid w:val="00002A98"/>
    <w:rsid w:val="000051DE"/>
    <w:rsid w:val="00006F9A"/>
    <w:rsid w:val="00010B59"/>
    <w:rsid w:val="0001264E"/>
    <w:rsid w:val="00012E51"/>
    <w:rsid w:val="00013786"/>
    <w:rsid w:val="0002507A"/>
    <w:rsid w:val="00035EB3"/>
    <w:rsid w:val="00036EA1"/>
    <w:rsid w:val="000406EB"/>
    <w:rsid w:val="00041932"/>
    <w:rsid w:val="00043B48"/>
    <w:rsid w:val="00043DA8"/>
    <w:rsid w:val="00046937"/>
    <w:rsid w:val="000509A8"/>
    <w:rsid w:val="00051301"/>
    <w:rsid w:val="000525DC"/>
    <w:rsid w:val="00053A5E"/>
    <w:rsid w:val="00054336"/>
    <w:rsid w:val="000545D5"/>
    <w:rsid w:val="000561D5"/>
    <w:rsid w:val="00057358"/>
    <w:rsid w:val="00060ACA"/>
    <w:rsid w:val="00060F78"/>
    <w:rsid w:val="0006191E"/>
    <w:rsid w:val="000650A2"/>
    <w:rsid w:val="00066930"/>
    <w:rsid w:val="000714E4"/>
    <w:rsid w:val="000739E7"/>
    <w:rsid w:val="00074515"/>
    <w:rsid w:val="00075096"/>
    <w:rsid w:val="000756FA"/>
    <w:rsid w:val="00076FF7"/>
    <w:rsid w:val="00077339"/>
    <w:rsid w:val="00077DE7"/>
    <w:rsid w:val="00081225"/>
    <w:rsid w:val="00082506"/>
    <w:rsid w:val="00083170"/>
    <w:rsid w:val="000901BD"/>
    <w:rsid w:val="000909FB"/>
    <w:rsid w:val="00091650"/>
    <w:rsid w:val="00091A9C"/>
    <w:rsid w:val="00092489"/>
    <w:rsid w:val="000941F3"/>
    <w:rsid w:val="00094CA8"/>
    <w:rsid w:val="00095F9D"/>
    <w:rsid w:val="000979BE"/>
    <w:rsid w:val="000A204D"/>
    <w:rsid w:val="000A3585"/>
    <w:rsid w:val="000A56A9"/>
    <w:rsid w:val="000B01CD"/>
    <w:rsid w:val="000B203C"/>
    <w:rsid w:val="000B295C"/>
    <w:rsid w:val="000B321E"/>
    <w:rsid w:val="000B35FA"/>
    <w:rsid w:val="000B5875"/>
    <w:rsid w:val="000B7ACA"/>
    <w:rsid w:val="000C01C3"/>
    <w:rsid w:val="000C2653"/>
    <w:rsid w:val="000C4788"/>
    <w:rsid w:val="000C6909"/>
    <w:rsid w:val="000C716C"/>
    <w:rsid w:val="000C7C6A"/>
    <w:rsid w:val="000D3243"/>
    <w:rsid w:val="000D45F3"/>
    <w:rsid w:val="000D5DB7"/>
    <w:rsid w:val="000E03B0"/>
    <w:rsid w:val="000E29ED"/>
    <w:rsid w:val="000E334C"/>
    <w:rsid w:val="000E33F2"/>
    <w:rsid w:val="000E514A"/>
    <w:rsid w:val="000F1EA7"/>
    <w:rsid w:val="000F2328"/>
    <w:rsid w:val="000F23D3"/>
    <w:rsid w:val="000F419D"/>
    <w:rsid w:val="000F5FFA"/>
    <w:rsid w:val="000F690B"/>
    <w:rsid w:val="000F77D8"/>
    <w:rsid w:val="001001DD"/>
    <w:rsid w:val="00103467"/>
    <w:rsid w:val="0010492E"/>
    <w:rsid w:val="001056BD"/>
    <w:rsid w:val="00106A77"/>
    <w:rsid w:val="00110993"/>
    <w:rsid w:val="0011148C"/>
    <w:rsid w:val="00111A4D"/>
    <w:rsid w:val="00112BDF"/>
    <w:rsid w:val="00122F23"/>
    <w:rsid w:val="0012713E"/>
    <w:rsid w:val="00127987"/>
    <w:rsid w:val="001326F4"/>
    <w:rsid w:val="00136B05"/>
    <w:rsid w:val="001412D5"/>
    <w:rsid w:val="00141F1C"/>
    <w:rsid w:val="00142159"/>
    <w:rsid w:val="00145998"/>
    <w:rsid w:val="0014710B"/>
    <w:rsid w:val="00147FF5"/>
    <w:rsid w:val="00150044"/>
    <w:rsid w:val="0015482A"/>
    <w:rsid w:val="00154939"/>
    <w:rsid w:val="00166AB0"/>
    <w:rsid w:val="00166FE9"/>
    <w:rsid w:val="001706E8"/>
    <w:rsid w:val="00170CEB"/>
    <w:rsid w:val="00171218"/>
    <w:rsid w:val="00173EBD"/>
    <w:rsid w:val="0017424A"/>
    <w:rsid w:val="00174A3F"/>
    <w:rsid w:val="00177C0A"/>
    <w:rsid w:val="001875D3"/>
    <w:rsid w:val="001875D7"/>
    <w:rsid w:val="0019430A"/>
    <w:rsid w:val="00194C5C"/>
    <w:rsid w:val="001962C8"/>
    <w:rsid w:val="00197C9B"/>
    <w:rsid w:val="001A19BF"/>
    <w:rsid w:val="001A4849"/>
    <w:rsid w:val="001A606F"/>
    <w:rsid w:val="001A7C95"/>
    <w:rsid w:val="001B17A7"/>
    <w:rsid w:val="001B3E0D"/>
    <w:rsid w:val="001C4C91"/>
    <w:rsid w:val="001D0670"/>
    <w:rsid w:val="001E28B8"/>
    <w:rsid w:val="001E68C9"/>
    <w:rsid w:val="001F0CF4"/>
    <w:rsid w:val="001F113F"/>
    <w:rsid w:val="001F52E9"/>
    <w:rsid w:val="00200D3F"/>
    <w:rsid w:val="00202689"/>
    <w:rsid w:val="0020285A"/>
    <w:rsid w:val="00202940"/>
    <w:rsid w:val="00204C06"/>
    <w:rsid w:val="00206449"/>
    <w:rsid w:val="00207006"/>
    <w:rsid w:val="00210D90"/>
    <w:rsid w:val="00210E0D"/>
    <w:rsid w:val="002120BA"/>
    <w:rsid w:val="00212580"/>
    <w:rsid w:val="0021435E"/>
    <w:rsid w:val="00214D34"/>
    <w:rsid w:val="00214D7B"/>
    <w:rsid w:val="002158BC"/>
    <w:rsid w:val="00221393"/>
    <w:rsid w:val="002218F0"/>
    <w:rsid w:val="002245DE"/>
    <w:rsid w:val="0022685E"/>
    <w:rsid w:val="00226F57"/>
    <w:rsid w:val="002273FC"/>
    <w:rsid w:val="00230B9A"/>
    <w:rsid w:val="00232824"/>
    <w:rsid w:val="00233615"/>
    <w:rsid w:val="002407F2"/>
    <w:rsid w:val="00240B76"/>
    <w:rsid w:val="00242437"/>
    <w:rsid w:val="00247F2D"/>
    <w:rsid w:val="0025080B"/>
    <w:rsid w:val="00254790"/>
    <w:rsid w:val="00254CED"/>
    <w:rsid w:val="002573FF"/>
    <w:rsid w:val="00262B98"/>
    <w:rsid w:val="00264A51"/>
    <w:rsid w:val="00266C93"/>
    <w:rsid w:val="0026765E"/>
    <w:rsid w:val="0026794E"/>
    <w:rsid w:val="0027150C"/>
    <w:rsid w:val="00271E92"/>
    <w:rsid w:val="00276A94"/>
    <w:rsid w:val="00282274"/>
    <w:rsid w:val="00283DEF"/>
    <w:rsid w:val="0028458E"/>
    <w:rsid w:val="0028514A"/>
    <w:rsid w:val="00285577"/>
    <w:rsid w:val="00285CCD"/>
    <w:rsid w:val="00291861"/>
    <w:rsid w:val="00292E40"/>
    <w:rsid w:val="00296788"/>
    <w:rsid w:val="00296C83"/>
    <w:rsid w:val="00297099"/>
    <w:rsid w:val="002A03A6"/>
    <w:rsid w:val="002A03F9"/>
    <w:rsid w:val="002A459B"/>
    <w:rsid w:val="002A7D60"/>
    <w:rsid w:val="002B266E"/>
    <w:rsid w:val="002B2E90"/>
    <w:rsid w:val="002B2FF9"/>
    <w:rsid w:val="002B439F"/>
    <w:rsid w:val="002B7C2C"/>
    <w:rsid w:val="002C0D0C"/>
    <w:rsid w:val="002C212B"/>
    <w:rsid w:val="002C2C43"/>
    <w:rsid w:val="002C3C70"/>
    <w:rsid w:val="002C49F7"/>
    <w:rsid w:val="002C512C"/>
    <w:rsid w:val="002D4C0E"/>
    <w:rsid w:val="002D5D6B"/>
    <w:rsid w:val="002E073A"/>
    <w:rsid w:val="002E2769"/>
    <w:rsid w:val="002E38CF"/>
    <w:rsid w:val="002E4844"/>
    <w:rsid w:val="002E4B4C"/>
    <w:rsid w:val="002E546A"/>
    <w:rsid w:val="002E727B"/>
    <w:rsid w:val="002E74B3"/>
    <w:rsid w:val="002E7676"/>
    <w:rsid w:val="002E78FF"/>
    <w:rsid w:val="002E7D31"/>
    <w:rsid w:val="002F1CF4"/>
    <w:rsid w:val="002F1F9D"/>
    <w:rsid w:val="002F7A76"/>
    <w:rsid w:val="00300276"/>
    <w:rsid w:val="00305C33"/>
    <w:rsid w:val="00310189"/>
    <w:rsid w:val="00310DE5"/>
    <w:rsid w:val="00312CAF"/>
    <w:rsid w:val="00312F61"/>
    <w:rsid w:val="003206DD"/>
    <w:rsid w:val="00322475"/>
    <w:rsid w:val="003252AA"/>
    <w:rsid w:val="003264E0"/>
    <w:rsid w:val="003265DE"/>
    <w:rsid w:val="00326B59"/>
    <w:rsid w:val="003300C8"/>
    <w:rsid w:val="00332758"/>
    <w:rsid w:val="00332FD9"/>
    <w:rsid w:val="0033776E"/>
    <w:rsid w:val="00340275"/>
    <w:rsid w:val="00344FD5"/>
    <w:rsid w:val="0035054F"/>
    <w:rsid w:val="00351BBA"/>
    <w:rsid w:val="00352656"/>
    <w:rsid w:val="00352A48"/>
    <w:rsid w:val="0035317A"/>
    <w:rsid w:val="00355A69"/>
    <w:rsid w:val="0036150E"/>
    <w:rsid w:val="003641F6"/>
    <w:rsid w:val="00370A28"/>
    <w:rsid w:val="00371380"/>
    <w:rsid w:val="00372673"/>
    <w:rsid w:val="003757AE"/>
    <w:rsid w:val="00375926"/>
    <w:rsid w:val="00376BDC"/>
    <w:rsid w:val="0037729F"/>
    <w:rsid w:val="00384266"/>
    <w:rsid w:val="00386979"/>
    <w:rsid w:val="00391EF2"/>
    <w:rsid w:val="00392950"/>
    <w:rsid w:val="00393AB6"/>
    <w:rsid w:val="0039713E"/>
    <w:rsid w:val="003A0445"/>
    <w:rsid w:val="003A2333"/>
    <w:rsid w:val="003A2AD1"/>
    <w:rsid w:val="003A36CD"/>
    <w:rsid w:val="003A3994"/>
    <w:rsid w:val="003A7575"/>
    <w:rsid w:val="003B113E"/>
    <w:rsid w:val="003B1336"/>
    <w:rsid w:val="003B20B6"/>
    <w:rsid w:val="003B36EF"/>
    <w:rsid w:val="003B755D"/>
    <w:rsid w:val="003C3EC5"/>
    <w:rsid w:val="003C401B"/>
    <w:rsid w:val="003D479B"/>
    <w:rsid w:val="003D4BFE"/>
    <w:rsid w:val="003D75A9"/>
    <w:rsid w:val="003E1259"/>
    <w:rsid w:val="003E1D28"/>
    <w:rsid w:val="003E2503"/>
    <w:rsid w:val="003E42C8"/>
    <w:rsid w:val="003F0022"/>
    <w:rsid w:val="003F0288"/>
    <w:rsid w:val="003F0924"/>
    <w:rsid w:val="003F152F"/>
    <w:rsid w:val="003F3BC2"/>
    <w:rsid w:val="003F5D1F"/>
    <w:rsid w:val="003F6804"/>
    <w:rsid w:val="00400988"/>
    <w:rsid w:val="004029FF"/>
    <w:rsid w:val="00405236"/>
    <w:rsid w:val="00410E67"/>
    <w:rsid w:val="00411EC8"/>
    <w:rsid w:val="00412F5A"/>
    <w:rsid w:val="00417B26"/>
    <w:rsid w:val="00420951"/>
    <w:rsid w:val="00420C13"/>
    <w:rsid w:val="00423A25"/>
    <w:rsid w:val="00423F32"/>
    <w:rsid w:val="00424013"/>
    <w:rsid w:val="00426425"/>
    <w:rsid w:val="004270E2"/>
    <w:rsid w:val="00431BE0"/>
    <w:rsid w:val="00431D68"/>
    <w:rsid w:val="004412EE"/>
    <w:rsid w:val="00441F15"/>
    <w:rsid w:val="00445400"/>
    <w:rsid w:val="004457E0"/>
    <w:rsid w:val="0045292A"/>
    <w:rsid w:val="00453244"/>
    <w:rsid w:val="004535C3"/>
    <w:rsid w:val="00453F74"/>
    <w:rsid w:val="00457BD3"/>
    <w:rsid w:val="00462358"/>
    <w:rsid w:val="00466300"/>
    <w:rsid w:val="00467C31"/>
    <w:rsid w:val="00467F9D"/>
    <w:rsid w:val="004701B6"/>
    <w:rsid w:val="004715B8"/>
    <w:rsid w:val="004722AE"/>
    <w:rsid w:val="004737D0"/>
    <w:rsid w:val="00473B47"/>
    <w:rsid w:val="004754FE"/>
    <w:rsid w:val="0047604B"/>
    <w:rsid w:val="00477215"/>
    <w:rsid w:val="00480CA0"/>
    <w:rsid w:val="00483197"/>
    <w:rsid w:val="00484A8D"/>
    <w:rsid w:val="00484F5F"/>
    <w:rsid w:val="004851D4"/>
    <w:rsid w:val="004853B7"/>
    <w:rsid w:val="00485589"/>
    <w:rsid w:val="00485FBE"/>
    <w:rsid w:val="004902FF"/>
    <w:rsid w:val="004906CA"/>
    <w:rsid w:val="00493EEF"/>
    <w:rsid w:val="00494C4E"/>
    <w:rsid w:val="00496D66"/>
    <w:rsid w:val="00497A44"/>
    <w:rsid w:val="004A31C7"/>
    <w:rsid w:val="004A44E5"/>
    <w:rsid w:val="004A535E"/>
    <w:rsid w:val="004B58B7"/>
    <w:rsid w:val="004B69B3"/>
    <w:rsid w:val="004C0B1B"/>
    <w:rsid w:val="004C258E"/>
    <w:rsid w:val="004C542C"/>
    <w:rsid w:val="004C54C1"/>
    <w:rsid w:val="004C59D3"/>
    <w:rsid w:val="004D40A0"/>
    <w:rsid w:val="004E0A02"/>
    <w:rsid w:val="004E1E2D"/>
    <w:rsid w:val="004E266A"/>
    <w:rsid w:val="004E38F7"/>
    <w:rsid w:val="004E5D27"/>
    <w:rsid w:val="004F0A80"/>
    <w:rsid w:val="004F3524"/>
    <w:rsid w:val="004F53AD"/>
    <w:rsid w:val="00501642"/>
    <w:rsid w:val="00502572"/>
    <w:rsid w:val="00503F25"/>
    <w:rsid w:val="0050444C"/>
    <w:rsid w:val="005055B9"/>
    <w:rsid w:val="00511C94"/>
    <w:rsid w:val="005165C8"/>
    <w:rsid w:val="00521D12"/>
    <w:rsid w:val="005224B2"/>
    <w:rsid w:val="0052333A"/>
    <w:rsid w:val="00523807"/>
    <w:rsid w:val="0052431D"/>
    <w:rsid w:val="0052442E"/>
    <w:rsid w:val="005268F7"/>
    <w:rsid w:val="005307EF"/>
    <w:rsid w:val="00531C8A"/>
    <w:rsid w:val="00531E43"/>
    <w:rsid w:val="00532791"/>
    <w:rsid w:val="0053433A"/>
    <w:rsid w:val="00534356"/>
    <w:rsid w:val="00534BB5"/>
    <w:rsid w:val="0053738A"/>
    <w:rsid w:val="005374F5"/>
    <w:rsid w:val="005407EC"/>
    <w:rsid w:val="00541AF3"/>
    <w:rsid w:val="00544AC7"/>
    <w:rsid w:val="00545851"/>
    <w:rsid w:val="00545B47"/>
    <w:rsid w:val="005477FE"/>
    <w:rsid w:val="00551A32"/>
    <w:rsid w:val="00552F57"/>
    <w:rsid w:val="00555874"/>
    <w:rsid w:val="005602D7"/>
    <w:rsid w:val="00561BA6"/>
    <w:rsid w:val="00561CFB"/>
    <w:rsid w:val="00564867"/>
    <w:rsid w:val="005675CB"/>
    <w:rsid w:val="005675F0"/>
    <w:rsid w:val="00567E4D"/>
    <w:rsid w:val="005710AE"/>
    <w:rsid w:val="0057275D"/>
    <w:rsid w:val="005730A9"/>
    <w:rsid w:val="00573E12"/>
    <w:rsid w:val="00576990"/>
    <w:rsid w:val="005812A5"/>
    <w:rsid w:val="00581679"/>
    <w:rsid w:val="005834CA"/>
    <w:rsid w:val="00583BE9"/>
    <w:rsid w:val="00586147"/>
    <w:rsid w:val="0059005D"/>
    <w:rsid w:val="00590BBD"/>
    <w:rsid w:val="00590EAA"/>
    <w:rsid w:val="00591C18"/>
    <w:rsid w:val="005926FF"/>
    <w:rsid w:val="00593AB9"/>
    <w:rsid w:val="0059555F"/>
    <w:rsid w:val="00596851"/>
    <w:rsid w:val="005A0DA3"/>
    <w:rsid w:val="005A106C"/>
    <w:rsid w:val="005A374B"/>
    <w:rsid w:val="005A3E2E"/>
    <w:rsid w:val="005A4CC8"/>
    <w:rsid w:val="005A525D"/>
    <w:rsid w:val="005A52D9"/>
    <w:rsid w:val="005A686A"/>
    <w:rsid w:val="005A731E"/>
    <w:rsid w:val="005A742D"/>
    <w:rsid w:val="005A789C"/>
    <w:rsid w:val="005B3EAA"/>
    <w:rsid w:val="005B649B"/>
    <w:rsid w:val="005C1942"/>
    <w:rsid w:val="005C279C"/>
    <w:rsid w:val="005C41AA"/>
    <w:rsid w:val="005C7EB8"/>
    <w:rsid w:val="005D1122"/>
    <w:rsid w:val="005D2758"/>
    <w:rsid w:val="005D28E0"/>
    <w:rsid w:val="005D53EA"/>
    <w:rsid w:val="005D5E7B"/>
    <w:rsid w:val="005E0FF9"/>
    <w:rsid w:val="005E15B0"/>
    <w:rsid w:val="005E1A9D"/>
    <w:rsid w:val="005E28F0"/>
    <w:rsid w:val="005E31EF"/>
    <w:rsid w:val="005F0856"/>
    <w:rsid w:val="005F20B4"/>
    <w:rsid w:val="005F47A3"/>
    <w:rsid w:val="005F597A"/>
    <w:rsid w:val="005F687D"/>
    <w:rsid w:val="005F6AB6"/>
    <w:rsid w:val="005F7A84"/>
    <w:rsid w:val="006003F8"/>
    <w:rsid w:val="00604E21"/>
    <w:rsid w:val="00606960"/>
    <w:rsid w:val="00610504"/>
    <w:rsid w:val="006114F7"/>
    <w:rsid w:val="00611AEF"/>
    <w:rsid w:val="00611CEF"/>
    <w:rsid w:val="00611D70"/>
    <w:rsid w:val="00613632"/>
    <w:rsid w:val="00613645"/>
    <w:rsid w:val="00614AE6"/>
    <w:rsid w:val="00614C69"/>
    <w:rsid w:val="00614D9B"/>
    <w:rsid w:val="00614FBC"/>
    <w:rsid w:val="00616767"/>
    <w:rsid w:val="00616771"/>
    <w:rsid w:val="0062072D"/>
    <w:rsid w:val="00621A0D"/>
    <w:rsid w:val="006237BF"/>
    <w:rsid w:val="00625837"/>
    <w:rsid w:val="00626707"/>
    <w:rsid w:val="0063043A"/>
    <w:rsid w:val="0063295B"/>
    <w:rsid w:val="00640642"/>
    <w:rsid w:val="00641543"/>
    <w:rsid w:val="00642C80"/>
    <w:rsid w:val="00643F88"/>
    <w:rsid w:val="006441B7"/>
    <w:rsid w:val="00646DD3"/>
    <w:rsid w:val="00652571"/>
    <w:rsid w:val="00652F5F"/>
    <w:rsid w:val="00653053"/>
    <w:rsid w:val="0065372A"/>
    <w:rsid w:val="00653797"/>
    <w:rsid w:val="0065386C"/>
    <w:rsid w:val="00653CC1"/>
    <w:rsid w:val="00654E8A"/>
    <w:rsid w:val="00656166"/>
    <w:rsid w:val="0066188E"/>
    <w:rsid w:val="00663A62"/>
    <w:rsid w:val="00664C7B"/>
    <w:rsid w:val="0066561F"/>
    <w:rsid w:val="006658B3"/>
    <w:rsid w:val="00666A16"/>
    <w:rsid w:val="00670571"/>
    <w:rsid w:val="006711C7"/>
    <w:rsid w:val="00672E88"/>
    <w:rsid w:val="00673327"/>
    <w:rsid w:val="00673D09"/>
    <w:rsid w:val="006748C2"/>
    <w:rsid w:val="00675E63"/>
    <w:rsid w:val="00681A81"/>
    <w:rsid w:val="00682AB8"/>
    <w:rsid w:val="00683AE9"/>
    <w:rsid w:val="00685224"/>
    <w:rsid w:val="0069000D"/>
    <w:rsid w:val="00691F9C"/>
    <w:rsid w:val="00692D7B"/>
    <w:rsid w:val="00693FF4"/>
    <w:rsid w:val="006A1CA0"/>
    <w:rsid w:val="006A7E54"/>
    <w:rsid w:val="006B0211"/>
    <w:rsid w:val="006B09A1"/>
    <w:rsid w:val="006B0D64"/>
    <w:rsid w:val="006B1BE2"/>
    <w:rsid w:val="006B1EAC"/>
    <w:rsid w:val="006B28E7"/>
    <w:rsid w:val="006B2D0B"/>
    <w:rsid w:val="006B424B"/>
    <w:rsid w:val="006B6912"/>
    <w:rsid w:val="006C44C5"/>
    <w:rsid w:val="006D105A"/>
    <w:rsid w:val="006D253C"/>
    <w:rsid w:val="006D25E0"/>
    <w:rsid w:val="006D72C7"/>
    <w:rsid w:val="006E073B"/>
    <w:rsid w:val="006E12F9"/>
    <w:rsid w:val="006E472E"/>
    <w:rsid w:val="006E5140"/>
    <w:rsid w:val="006E53F1"/>
    <w:rsid w:val="006E6B7E"/>
    <w:rsid w:val="006E7C72"/>
    <w:rsid w:val="006F12D0"/>
    <w:rsid w:val="006F1429"/>
    <w:rsid w:val="006F4FA6"/>
    <w:rsid w:val="006F59B4"/>
    <w:rsid w:val="006F5F9D"/>
    <w:rsid w:val="006F7A78"/>
    <w:rsid w:val="00700026"/>
    <w:rsid w:val="0070022C"/>
    <w:rsid w:val="007006A1"/>
    <w:rsid w:val="007032D5"/>
    <w:rsid w:val="0070625B"/>
    <w:rsid w:val="00706944"/>
    <w:rsid w:val="00707661"/>
    <w:rsid w:val="007077CB"/>
    <w:rsid w:val="00710065"/>
    <w:rsid w:val="00710FA4"/>
    <w:rsid w:val="00712BB8"/>
    <w:rsid w:val="00716E9E"/>
    <w:rsid w:val="0072472C"/>
    <w:rsid w:val="00724946"/>
    <w:rsid w:val="00724DDB"/>
    <w:rsid w:val="00725CB7"/>
    <w:rsid w:val="007260F5"/>
    <w:rsid w:val="007276B9"/>
    <w:rsid w:val="00734AAC"/>
    <w:rsid w:val="00735C14"/>
    <w:rsid w:val="00740474"/>
    <w:rsid w:val="007404E5"/>
    <w:rsid w:val="00741DF1"/>
    <w:rsid w:val="007432E0"/>
    <w:rsid w:val="00743DC0"/>
    <w:rsid w:val="0074434B"/>
    <w:rsid w:val="007453AB"/>
    <w:rsid w:val="0074780C"/>
    <w:rsid w:val="00747C3A"/>
    <w:rsid w:val="00747E4A"/>
    <w:rsid w:val="0075177F"/>
    <w:rsid w:val="007526E7"/>
    <w:rsid w:val="00752C36"/>
    <w:rsid w:val="00753A68"/>
    <w:rsid w:val="00754702"/>
    <w:rsid w:val="0075555C"/>
    <w:rsid w:val="007564A7"/>
    <w:rsid w:val="00757CF5"/>
    <w:rsid w:val="00762DCD"/>
    <w:rsid w:val="00762E2A"/>
    <w:rsid w:val="00763A1B"/>
    <w:rsid w:val="00763AAA"/>
    <w:rsid w:val="007661E8"/>
    <w:rsid w:val="00767720"/>
    <w:rsid w:val="00770129"/>
    <w:rsid w:val="00771770"/>
    <w:rsid w:val="007739E8"/>
    <w:rsid w:val="00775001"/>
    <w:rsid w:val="007758BB"/>
    <w:rsid w:val="00775F7D"/>
    <w:rsid w:val="0077634A"/>
    <w:rsid w:val="00777863"/>
    <w:rsid w:val="007834DA"/>
    <w:rsid w:val="007858C2"/>
    <w:rsid w:val="00786384"/>
    <w:rsid w:val="00787543"/>
    <w:rsid w:val="007906BA"/>
    <w:rsid w:val="0079081C"/>
    <w:rsid w:val="0079542C"/>
    <w:rsid w:val="007A0E26"/>
    <w:rsid w:val="007A2AAE"/>
    <w:rsid w:val="007A4AFA"/>
    <w:rsid w:val="007A610E"/>
    <w:rsid w:val="007A73B4"/>
    <w:rsid w:val="007A7F10"/>
    <w:rsid w:val="007B0DDE"/>
    <w:rsid w:val="007B24F0"/>
    <w:rsid w:val="007B3274"/>
    <w:rsid w:val="007B32CC"/>
    <w:rsid w:val="007B3CBF"/>
    <w:rsid w:val="007B448E"/>
    <w:rsid w:val="007B6437"/>
    <w:rsid w:val="007C216F"/>
    <w:rsid w:val="007C39A7"/>
    <w:rsid w:val="007C56BF"/>
    <w:rsid w:val="007D2264"/>
    <w:rsid w:val="007D36B5"/>
    <w:rsid w:val="007D7125"/>
    <w:rsid w:val="007E03FC"/>
    <w:rsid w:val="007E4BD4"/>
    <w:rsid w:val="007E52B0"/>
    <w:rsid w:val="007E5CA5"/>
    <w:rsid w:val="007E7FE3"/>
    <w:rsid w:val="007F0799"/>
    <w:rsid w:val="007F304A"/>
    <w:rsid w:val="007F3298"/>
    <w:rsid w:val="007F39EC"/>
    <w:rsid w:val="007F507E"/>
    <w:rsid w:val="007F63B9"/>
    <w:rsid w:val="007F78F5"/>
    <w:rsid w:val="0080144E"/>
    <w:rsid w:val="0080410A"/>
    <w:rsid w:val="00806EC2"/>
    <w:rsid w:val="0081075D"/>
    <w:rsid w:val="008115A1"/>
    <w:rsid w:val="00813DB7"/>
    <w:rsid w:val="00815D6B"/>
    <w:rsid w:val="00816C3C"/>
    <w:rsid w:val="00821B71"/>
    <w:rsid w:val="00822CD4"/>
    <w:rsid w:val="00822F57"/>
    <w:rsid w:val="00824B98"/>
    <w:rsid w:val="00824D16"/>
    <w:rsid w:val="008261E6"/>
    <w:rsid w:val="00826EB3"/>
    <w:rsid w:val="00827197"/>
    <w:rsid w:val="00830860"/>
    <w:rsid w:val="00833933"/>
    <w:rsid w:val="00840D4C"/>
    <w:rsid w:val="008424F3"/>
    <w:rsid w:val="008440F4"/>
    <w:rsid w:val="00853241"/>
    <w:rsid w:val="00853D07"/>
    <w:rsid w:val="00853ECB"/>
    <w:rsid w:val="00855F69"/>
    <w:rsid w:val="008574A1"/>
    <w:rsid w:val="00860447"/>
    <w:rsid w:val="00864F02"/>
    <w:rsid w:val="00865996"/>
    <w:rsid w:val="00867438"/>
    <w:rsid w:val="00867873"/>
    <w:rsid w:val="008736B3"/>
    <w:rsid w:val="00873BBC"/>
    <w:rsid w:val="00877153"/>
    <w:rsid w:val="00882CA8"/>
    <w:rsid w:val="00884D2B"/>
    <w:rsid w:val="00885469"/>
    <w:rsid w:val="00885FDB"/>
    <w:rsid w:val="00886391"/>
    <w:rsid w:val="00887748"/>
    <w:rsid w:val="00887AD0"/>
    <w:rsid w:val="00887E57"/>
    <w:rsid w:val="0089346A"/>
    <w:rsid w:val="0089379D"/>
    <w:rsid w:val="0089451B"/>
    <w:rsid w:val="00894933"/>
    <w:rsid w:val="00895A40"/>
    <w:rsid w:val="008A4574"/>
    <w:rsid w:val="008A6F96"/>
    <w:rsid w:val="008B0DFF"/>
    <w:rsid w:val="008B1630"/>
    <w:rsid w:val="008B1ED9"/>
    <w:rsid w:val="008B43F1"/>
    <w:rsid w:val="008B725D"/>
    <w:rsid w:val="008C0157"/>
    <w:rsid w:val="008C0670"/>
    <w:rsid w:val="008C0A42"/>
    <w:rsid w:val="008C0DE7"/>
    <w:rsid w:val="008C1D1F"/>
    <w:rsid w:val="008C64C3"/>
    <w:rsid w:val="008C6F72"/>
    <w:rsid w:val="008D1FE5"/>
    <w:rsid w:val="008D372C"/>
    <w:rsid w:val="008D5FC6"/>
    <w:rsid w:val="008D71C7"/>
    <w:rsid w:val="008E2061"/>
    <w:rsid w:val="008E3B5C"/>
    <w:rsid w:val="008E3F7E"/>
    <w:rsid w:val="008E55F2"/>
    <w:rsid w:val="008E67C0"/>
    <w:rsid w:val="008F4A99"/>
    <w:rsid w:val="008F4AEE"/>
    <w:rsid w:val="008F659C"/>
    <w:rsid w:val="008F7C73"/>
    <w:rsid w:val="009000F4"/>
    <w:rsid w:val="00900A5F"/>
    <w:rsid w:val="009019A2"/>
    <w:rsid w:val="00902435"/>
    <w:rsid w:val="00906292"/>
    <w:rsid w:val="009138A7"/>
    <w:rsid w:val="00914A9F"/>
    <w:rsid w:val="0091506D"/>
    <w:rsid w:val="00915F9A"/>
    <w:rsid w:val="0092193D"/>
    <w:rsid w:val="00922CDB"/>
    <w:rsid w:val="00925412"/>
    <w:rsid w:val="00925B10"/>
    <w:rsid w:val="00926D68"/>
    <w:rsid w:val="009316BD"/>
    <w:rsid w:val="00933718"/>
    <w:rsid w:val="00934C39"/>
    <w:rsid w:val="00936D8A"/>
    <w:rsid w:val="0094516B"/>
    <w:rsid w:val="00947E18"/>
    <w:rsid w:val="00947E98"/>
    <w:rsid w:val="00951E59"/>
    <w:rsid w:val="009533A9"/>
    <w:rsid w:val="0095356F"/>
    <w:rsid w:val="00954DA9"/>
    <w:rsid w:val="00956FD0"/>
    <w:rsid w:val="00957211"/>
    <w:rsid w:val="00960422"/>
    <w:rsid w:val="00960883"/>
    <w:rsid w:val="00960BF3"/>
    <w:rsid w:val="009618D9"/>
    <w:rsid w:val="009643C9"/>
    <w:rsid w:val="00964782"/>
    <w:rsid w:val="00965F98"/>
    <w:rsid w:val="009667A8"/>
    <w:rsid w:val="00970C7A"/>
    <w:rsid w:val="0097326A"/>
    <w:rsid w:val="00973FFE"/>
    <w:rsid w:val="00975685"/>
    <w:rsid w:val="00975A30"/>
    <w:rsid w:val="00976A72"/>
    <w:rsid w:val="00977A9F"/>
    <w:rsid w:val="0098132E"/>
    <w:rsid w:val="0098151F"/>
    <w:rsid w:val="009818BD"/>
    <w:rsid w:val="00984CA1"/>
    <w:rsid w:val="009857BA"/>
    <w:rsid w:val="00985BF2"/>
    <w:rsid w:val="009865D5"/>
    <w:rsid w:val="00987587"/>
    <w:rsid w:val="009929A4"/>
    <w:rsid w:val="0099342B"/>
    <w:rsid w:val="00995627"/>
    <w:rsid w:val="00996346"/>
    <w:rsid w:val="009A1ABA"/>
    <w:rsid w:val="009A1B35"/>
    <w:rsid w:val="009A4AFB"/>
    <w:rsid w:val="009A62A5"/>
    <w:rsid w:val="009A7BB5"/>
    <w:rsid w:val="009B0BC9"/>
    <w:rsid w:val="009B29A7"/>
    <w:rsid w:val="009B468C"/>
    <w:rsid w:val="009B493F"/>
    <w:rsid w:val="009B6278"/>
    <w:rsid w:val="009B723B"/>
    <w:rsid w:val="009B777A"/>
    <w:rsid w:val="009B7AC9"/>
    <w:rsid w:val="009C21FB"/>
    <w:rsid w:val="009C2D99"/>
    <w:rsid w:val="009C3957"/>
    <w:rsid w:val="009C3CAE"/>
    <w:rsid w:val="009C43BC"/>
    <w:rsid w:val="009C588E"/>
    <w:rsid w:val="009D03C4"/>
    <w:rsid w:val="009D1193"/>
    <w:rsid w:val="009D4381"/>
    <w:rsid w:val="009D4C6B"/>
    <w:rsid w:val="009D4D43"/>
    <w:rsid w:val="009D6515"/>
    <w:rsid w:val="009E1AB7"/>
    <w:rsid w:val="009E2B78"/>
    <w:rsid w:val="009E3389"/>
    <w:rsid w:val="009E4F67"/>
    <w:rsid w:val="009E53F6"/>
    <w:rsid w:val="009F1DCB"/>
    <w:rsid w:val="00A00072"/>
    <w:rsid w:val="00A00BE0"/>
    <w:rsid w:val="00A02021"/>
    <w:rsid w:val="00A0294D"/>
    <w:rsid w:val="00A07750"/>
    <w:rsid w:val="00A10208"/>
    <w:rsid w:val="00A11377"/>
    <w:rsid w:val="00A14CB3"/>
    <w:rsid w:val="00A17F65"/>
    <w:rsid w:val="00A20997"/>
    <w:rsid w:val="00A23A57"/>
    <w:rsid w:val="00A24CBB"/>
    <w:rsid w:val="00A24D0A"/>
    <w:rsid w:val="00A2617F"/>
    <w:rsid w:val="00A2710D"/>
    <w:rsid w:val="00A272DF"/>
    <w:rsid w:val="00A27516"/>
    <w:rsid w:val="00A27E78"/>
    <w:rsid w:val="00A30140"/>
    <w:rsid w:val="00A304AA"/>
    <w:rsid w:val="00A31559"/>
    <w:rsid w:val="00A32891"/>
    <w:rsid w:val="00A36ECC"/>
    <w:rsid w:val="00A37CCC"/>
    <w:rsid w:val="00A409B0"/>
    <w:rsid w:val="00A43415"/>
    <w:rsid w:val="00A47DB3"/>
    <w:rsid w:val="00A52D75"/>
    <w:rsid w:val="00A54EE3"/>
    <w:rsid w:val="00A60779"/>
    <w:rsid w:val="00A6439F"/>
    <w:rsid w:val="00A66017"/>
    <w:rsid w:val="00A70085"/>
    <w:rsid w:val="00A71A3F"/>
    <w:rsid w:val="00A71C06"/>
    <w:rsid w:val="00A74CC1"/>
    <w:rsid w:val="00A76198"/>
    <w:rsid w:val="00A82AD8"/>
    <w:rsid w:val="00A83B58"/>
    <w:rsid w:val="00A85DDA"/>
    <w:rsid w:val="00A87529"/>
    <w:rsid w:val="00A941A3"/>
    <w:rsid w:val="00AA093D"/>
    <w:rsid w:val="00AA2557"/>
    <w:rsid w:val="00AA3833"/>
    <w:rsid w:val="00AA3D36"/>
    <w:rsid w:val="00AB067F"/>
    <w:rsid w:val="00AB088C"/>
    <w:rsid w:val="00AB147D"/>
    <w:rsid w:val="00AB23AC"/>
    <w:rsid w:val="00AB24F1"/>
    <w:rsid w:val="00AB5DB9"/>
    <w:rsid w:val="00AB774D"/>
    <w:rsid w:val="00AC19F2"/>
    <w:rsid w:val="00AC1EC2"/>
    <w:rsid w:val="00AC4DE1"/>
    <w:rsid w:val="00AD1E0F"/>
    <w:rsid w:val="00AD1F41"/>
    <w:rsid w:val="00AD421E"/>
    <w:rsid w:val="00AD6D63"/>
    <w:rsid w:val="00AD7458"/>
    <w:rsid w:val="00AE154B"/>
    <w:rsid w:val="00AE235C"/>
    <w:rsid w:val="00AE2685"/>
    <w:rsid w:val="00AE3149"/>
    <w:rsid w:val="00AE64E4"/>
    <w:rsid w:val="00AE70A4"/>
    <w:rsid w:val="00AE719C"/>
    <w:rsid w:val="00AF0490"/>
    <w:rsid w:val="00AF0BBE"/>
    <w:rsid w:val="00AF0D2C"/>
    <w:rsid w:val="00AF468E"/>
    <w:rsid w:val="00AF7860"/>
    <w:rsid w:val="00B018D9"/>
    <w:rsid w:val="00B02E6B"/>
    <w:rsid w:val="00B03E51"/>
    <w:rsid w:val="00B070BC"/>
    <w:rsid w:val="00B10A4E"/>
    <w:rsid w:val="00B13A31"/>
    <w:rsid w:val="00B151B0"/>
    <w:rsid w:val="00B164C5"/>
    <w:rsid w:val="00B20763"/>
    <w:rsid w:val="00B2139E"/>
    <w:rsid w:val="00B21EF7"/>
    <w:rsid w:val="00B22D2A"/>
    <w:rsid w:val="00B278B0"/>
    <w:rsid w:val="00B30F75"/>
    <w:rsid w:val="00B33F34"/>
    <w:rsid w:val="00B35C8F"/>
    <w:rsid w:val="00B3680F"/>
    <w:rsid w:val="00B36DBA"/>
    <w:rsid w:val="00B40574"/>
    <w:rsid w:val="00B40A18"/>
    <w:rsid w:val="00B42C1C"/>
    <w:rsid w:val="00B43F4A"/>
    <w:rsid w:val="00B44561"/>
    <w:rsid w:val="00B4633C"/>
    <w:rsid w:val="00B476AC"/>
    <w:rsid w:val="00B47D8B"/>
    <w:rsid w:val="00B56FA9"/>
    <w:rsid w:val="00B60571"/>
    <w:rsid w:val="00B6309E"/>
    <w:rsid w:val="00B63459"/>
    <w:rsid w:val="00B674A1"/>
    <w:rsid w:val="00B716C4"/>
    <w:rsid w:val="00B7263E"/>
    <w:rsid w:val="00B72904"/>
    <w:rsid w:val="00B753EE"/>
    <w:rsid w:val="00B75716"/>
    <w:rsid w:val="00B76EA7"/>
    <w:rsid w:val="00B77CA1"/>
    <w:rsid w:val="00B81205"/>
    <w:rsid w:val="00B814DD"/>
    <w:rsid w:val="00B84009"/>
    <w:rsid w:val="00B9072E"/>
    <w:rsid w:val="00B9336B"/>
    <w:rsid w:val="00B9388E"/>
    <w:rsid w:val="00B9507E"/>
    <w:rsid w:val="00B96EBE"/>
    <w:rsid w:val="00BA03D5"/>
    <w:rsid w:val="00BA0B90"/>
    <w:rsid w:val="00BA2FAC"/>
    <w:rsid w:val="00BA5A44"/>
    <w:rsid w:val="00BA65CE"/>
    <w:rsid w:val="00BA6AE8"/>
    <w:rsid w:val="00BA714A"/>
    <w:rsid w:val="00BB0064"/>
    <w:rsid w:val="00BB1D73"/>
    <w:rsid w:val="00BB2006"/>
    <w:rsid w:val="00BB20EA"/>
    <w:rsid w:val="00BB2635"/>
    <w:rsid w:val="00BB2848"/>
    <w:rsid w:val="00BB328D"/>
    <w:rsid w:val="00BB54CA"/>
    <w:rsid w:val="00BB55D0"/>
    <w:rsid w:val="00BB6A6C"/>
    <w:rsid w:val="00BB7609"/>
    <w:rsid w:val="00BC1BAF"/>
    <w:rsid w:val="00BC3107"/>
    <w:rsid w:val="00BC61D6"/>
    <w:rsid w:val="00BC6726"/>
    <w:rsid w:val="00BC73FD"/>
    <w:rsid w:val="00BC7E39"/>
    <w:rsid w:val="00BC7F3D"/>
    <w:rsid w:val="00BD0EF1"/>
    <w:rsid w:val="00BE1842"/>
    <w:rsid w:val="00BE7190"/>
    <w:rsid w:val="00BF6795"/>
    <w:rsid w:val="00C004FB"/>
    <w:rsid w:val="00C063EC"/>
    <w:rsid w:val="00C065A6"/>
    <w:rsid w:val="00C07480"/>
    <w:rsid w:val="00C106A5"/>
    <w:rsid w:val="00C10EE3"/>
    <w:rsid w:val="00C13168"/>
    <w:rsid w:val="00C17717"/>
    <w:rsid w:val="00C24496"/>
    <w:rsid w:val="00C26848"/>
    <w:rsid w:val="00C309F0"/>
    <w:rsid w:val="00C30F0B"/>
    <w:rsid w:val="00C352DA"/>
    <w:rsid w:val="00C36A4E"/>
    <w:rsid w:val="00C4082C"/>
    <w:rsid w:val="00C41F5F"/>
    <w:rsid w:val="00C479E5"/>
    <w:rsid w:val="00C47A1C"/>
    <w:rsid w:val="00C50F0D"/>
    <w:rsid w:val="00C5178D"/>
    <w:rsid w:val="00C52E8E"/>
    <w:rsid w:val="00C53439"/>
    <w:rsid w:val="00C54BC1"/>
    <w:rsid w:val="00C55519"/>
    <w:rsid w:val="00C6111A"/>
    <w:rsid w:val="00C632C7"/>
    <w:rsid w:val="00C63AB6"/>
    <w:rsid w:val="00C652A3"/>
    <w:rsid w:val="00C652AB"/>
    <w:rsid w:val="00C65499"/>
    <w:rsid w:val="00C665F4"/>
    <w:rsid w:val="00C669E1"/>
    <w:rsid w:val="00C67F6F"/>
    <w:rsid w:val="00C70398"/>
    <w:rsid w:val="00C70F78"/>
    <w:rsid w:val="00C72A9E"/>
    <w:rsid w:val="00C73C5B"/>
    <w:rsid w:val="00C74872"/>
    <w:rsid w:val="00C74C7A"/>
    <w:rsid w:val="00C74E45"/>
    <w:rsid w:val="00C7516D"/>
    <w:rsid w:val="00C75256"/>
    <w:rsid w:val="00C76757"/>
    <w:rsid w:val="00C87C29"/>
    <w:rsid w:val="00C9168E"/>
    <w:rsid w:val="00C93785"/>
    <w:rsid w:val="00C93EED"/>
    <w:rsid w:val="00C9464B"/>
    <w:rsid w:val="00C95500"/>
    <w:rsid w:val="00C95B39"/>
    <w:rsid w:val="00C978D9"/>
    <w:rsid w:val="00CA11EE"/>
    <w:rsid w:val="00CA1A48"/>
    <w:rsid w:val="00CB0A25"/>
    <w:rsid w:val="00CB188F"/>
    <w:rsid w:val="00CB2781"/>
    <w:rsid w:val="00CB512D"/>
    <w:rsid w:val="00CB5396"/>
    <w:rsid w:val="00CC192E"/>
    <w:rsid w:val="00CC2363"/>
    <w:rsid w:val="00CC335B"/>
    <w:rsid w:val="00CC67D9"/>
    <w:rsid w:val="00CC6EE8"/>
    <w:rsid w:val="00CD117D"/>
    <w:rsid w:val="00CD3B84"/>
    <w:rsid w:val="00CD43C4"/>
    <w:rsid w:val="00CD6F28"/>
    <w:rsid w:val="00CE3419"/>
    <w:rsid w:val="00CE3B86"/>
    <w:rsid w:val="00CE458F"/>
    <w:rsid w:val="00CF02B2"/>
    <w:rsid w:val="00CF1666"/>
    <w:rsid w:val="00CF1D40"/>
    <w:rsid w:val="00CF1E5C"/>
    <w:rsid w:val="00CF2225"/>
    <w:rsid w:val="00D027EE"/>
    <w:rsid w:val="00D03166"/>
    <w:rsid w:val="00D07431"/>
    <w:rsid w:val="00D07CDA"/>
    <w:rsid w:val="00D1167C"/>
    <w:rsid w:val="00D138ED"/>
    <w:rsid w:val="00D13F90"/>
    <w:rsid w:val="00D148E1"/>
    <w:rsid w:val="00D20982"/>
    <w:rsid w:val="00D24681"/>
    <w:rsid w:val="00D246BB"/>
    <w:rsid w:val="00D24D82"/>
    <w:rsid w:val="00D25E7C"/>
    <w:rsid w:val="00D30620"/>
    <w:rsid w:val="00D351FA"/>
    <w:rsid w:val="00D35900"/>
    <w:rsid w:val="00D35AFE"/>
    <w:rsid w:val="00D417A5"/>
    <w:rsid w:val="00D46F84"/>
    <w:rsid w:val="00D478F5"/>
    <w:rsid w:val="00D47EED"/>
    <w:rsid w:val="00D50263"/>
    <w:rsid w:val="00D50BDE"/>
    <w:rsid w:val="00D519AF"/>
    <w:rsid w:val="00D52630"/>
    <w:rsid w:val="00D534E5"/>
    <w:rsid w:val="00D541B2"/>
    <w:rsid w:val="00D55CD3"/>
    <w:rsid w:val="00D618BA"/>
    <w:rsid w:val="00D62243"/>
    <w:rsid w:val="00D62EC8"/>
    <w:rsid w:val="00D660A2"/>
    <w:rsid w:val="00D66CDF"/>
    <w:rsid w:val="00D66EE4"/>
    <w:rsid w:val="00D71B81"/>
    <w:rsid w:val="00D737F5"/>
    <w:rsid w:val="00D74871"/>
    <w:rsid w:val="00D75ECE"/>
    <w:rsid w:val="00D81500"/>
    <w:rsid w:val="00D82782"/>
    <w:rsid w:val="00D82AC7"/>
    <w:rsid w:val="00D83446"/>
    <w:rsid w:val="00D84BC0"/>
    <w:rsid w:val="00D8719C"/>
    <w:rsid w:val="00D8729F"/>
    <w:rsid w:val="00D900E6"/>
    <w:rsid w:val="00D905E9"/>
    <w:rsid w:val="00D911D0"/>
    <w:rsid w:val="00D93B75"/>
    <w:rsid w:val="00D93CE2"/>
    <w:rsid w:val="00D97E3B"/>
    <w:rsid w:val="00DA259A"/>
    <w:rsid w:val="00DA2C29"/>
    <w:rsid w:val="00DA4ABA"/>
    <w:rsid w:val="00DA4D70"/>
    <w:rsid w:val="00DA543A"/>
    <w:rsid w:val="00DA552F"/>
    <w:rsid w:val="00DB062F"/>
    <w:rsid w:val="00DB0DF2"/>
    <w:rsid w:val="00DB14AD"/>
    <w:rsid w:val="00DB3081"/>
    <w:rsid w:val="00DB5094"/>
    <w:rsid w:val="00DB7C61"/>
    <w:rsid w:val="00DC092A"/>
    <w:rsid w:val="00DC0B5E"/>
    <w:rsid w:val="00DC13A6"/>
    <w:rsid w:val="00DC1739"/>
    <w:rsid w:val="00DC3355"/>
    <w:rsid w:val="00DC628A"/>
    <w:rsid w:val="00DD1BA1"/>
    <w:rsid w:val="00DD1E9C"/>
    <w:rsid w:val="00DD2212"/>
    <w:rsid w:val="00DD2A3D"/>
    <w:rsid w:val="00DD3D61"/>
    <w:rsid w:val="00DD4650"/>
    <w:rsid w:val="00DD53E0"/>
    <w:rsid w:val="00DD68BC"/>
    <w:rsid w:val="00DD749E"/>
    <w:rsid w:val="00DE13C6"/>
    <w:rsid w:val="00DE2B02"/>
    <w:rsid w:val="00DE3AA5"/>
    <w:rsid w:val="00DE43F3"/>
    <w:rsid w:val="00DE5E6B"/>
    <w:rsid w:val="00DE6259"/>
    <w:rsid w:val="00DE6724"/>
    <w:rsid w:val="00DF204D"/>
    <w:rsid w:val="00DF39A9"/>
    <w:rsid w:val="00DF4CBE"/>
    <w:rsid w:val="00DF5021"/>
    <w:rsid w:val="00DF56BE"/>
    <w:rsid w:val="00DF6B6B"/>
    <w:rsid w:val="00E008FD"/>
    <w:rsid w:val="00E02853"/>
    <w:rsid w:val="00E028C0"/>
    <w:rsid w:val="00E033AB"/>
    <w:rsid w:val="00E06967"/>
    <w:rsid w:val="00E10815"/>
    <w:rsid w:val="00E114C0"/>
    <w:rsid w:val="00E13695"/>
    <w:rsid w:val="00E15BB1"/>
    <w:rsid w:val="00E15BD6"/>
    <w:rsid w:val="00E23CF3"/>
    <w:rsid w:val="00E24044"/>
    <w:rsid w:val="00E256A4"/>
    <w:rsid w:val="00E2739F"/>
    <w:rsid w:val="00E3126F"/>
    <w:rsid w:val="00E317C4"/>
    <w:rsid w:val="00E32268"/>
    <w:rsid w:val="00E34313"/>
    <w:rsid w:val="00E41611"/>
    <w:rsid w:val="00E44A58"/>
    <w:rsid w:val="00E509DC"/>
    <w:rsid w:val="00E5220B"/>
    <w:rsid w:val="00E522FC"/>
    <w:rsid w:val="00E55A0B"/>
    <w:rsid w:val="00E55E02"/>
    <w:rsid w:val="00E5692B"/>
    <w:rsid w:val="00E614CA"/>
    <w:rsid w:val="00E66987"/>
    <w:rsid w:val="00E723DE"/>
    <w:rsid w:val="00E82E30"/>
    <w:rsid w:val="00E8343E"/>
    <w:rsid w:val="00E84EE7"/>
    <w:rsid w:val="00E86D13"/>
    <w:rsid w:val="00E87519"/>
    <w:rsid w:val="00E87D4E"/>
    <w:rsid w:val="00E953F2"/>
    <w:rsid w:val="00E95AC6"/>
    <w:rsid w:val="00EA0C70"/>
    <w:rsid w:val="00EA337D"/>
    <w:rsid w:val="00EA4D51"/>
    <w:rsid w:val="00EA4E67"/>
    <w:rsid w:val="00EA7984"/>
    <w:rsid w:val="00EB1263"/>
    <w:rsid w:val="00EB3EFC"/>
    <w:rsid w:val="00EB6E04"/>
    <w:rsid w:val="00EB6E7E"/>
    <w:rsid w:val="00EB6F96"/>
    <w:rsid w:val="00EB77E5"/>
    <w:rsid w:val="00EC0193"/>
    <w:rsid w:val="00EC0B6C"/>
    <w:rsid w:val="00EC2715"/>
    <w:rsid w:val="00EC4D1F"/>
    <w:rsid w:val="00EC7D65"/>
    <w:rsid w:val="00ED2086"/>
    <w:rsid w:val="00ED2ABE"/>
    <w:rsid w:val="00ED3C66"/>
    <w:rsid w:val="00ED534F"/>
    <w:rsid w:val="00ED5E10"/>
    <w:rsid w:val="00EE07CF"/>
    <w:rsid w:val="00EE1FC1"/>
    <w:rsid w:val="00EE4160"/>
    <w:rsid w:val="00EE511F"/>
    <w:rsid w:val="00EE5BD3"/>
    <w:rsid w:val="00EF4619"/>
    <w:rsid w:val="00EF79A1"/>
    <w:rsid w:val="00F013E4"/>
    <w:rsid w:val="00F055AB"/>
    <w:rsid w:val="00F05AE9"/>
    <w:rsid w:val="00F05E79"/>
    <w:rsid w:val="00F078A2"/>
    <w:rsid w:val="00F100E6"/>
    <w:rsid w:val="00F15926"/>
    <w:rsid w:val="00F16416"/>
    <w:rsid w:val="00F16AB3"/>
    <w:rsid w:val="00F17D53"/>
    <w:rsid w:val="00F21239"/>
    <w:rsid w:val="00F22B94"/>
    <w:rsid w:val="00F24603"/>
    <w:rsid w:val="00F262FC"/>
    <w:rsid w:val="00F265EA"/>
    <w:rsid w:val="00F30025"/>
    <w:rsid w:val="00F31069"/>
    <w:rsid w:val="00F31EF3"/>
    <w:rsid w:val="00F329BA"/>
    <w:rsid w:val="00F32D57"/>
    <w:rsid w:val="00F3355A"/>
    <w:rsid w:val="00F343DF"/>
    <w:rsid w:val="00F34FBD"/>
    <w:rsid w:val="00F35A6E"/>
    <w:rsid w:val="00F3728A"/>
    <w:rsid w:val="00F418F3"/>
    <w:rsid w:val="00F42BAB"/>
    <w:rsid w:val="00F433D0"/>
    <w:rsid w:val="00F43B97"/>
    <w:rsid w:val="00F44ED3"/>
    <w:rsid w:val="00F453C2"/>
    <w:rsid w:val="00F457A8"/>
    <w:rsid w:val="00F46D73"/>
    <w:rsid w:val="00F5097D"/>
    <w:rsid w:val="00F51116"/>
    <w:rsid w:val="00F5153A"/>
    <w:rsid w:val="00F5191E"/>
    <w:rsid w:val="00F537DA"/>
    <w:rsid w:val="00F53CDD"/>
    <w:rsid w:val="00F53D58"/>
    <w:rsid w:val="00F568D2"/>
    <w:rsid w:val="00F56B89"/>
    <w:rsid w:val="00F60B89"/>
    <w:rsid w:val="00F6367E"/>
    <w:rsid w:val="00F67837"/>
    <w:rsid w:val="00F707B3"/>
    <w:rsid w:val="00F70B85"/>
    <w:rsid w:val="00F70EB1"/>
    <w:rsid w:val="00F71330"/>
    <w:rsid w:val="00F7162F"/>
    <w:rsid w:val="00F733F6"/>
    <w:rsid w:val="00F75C76"/>
    <w:rsid w:val="00F75CBD"/>
    <w:rsid w:val="00F75D9B"/>
    <w:rsid w:val="00F80383"/>
    <w:rsid w:val="00F81097"/>
    <w:rsid w:val="00F81A9A"/>
    <w:rsid w:val="00F81FC5"/>
    <w:rsid w:val="00F823DE"/>
    <w:rsid w:val="00F841D0"/>
    <w:rsid w:val="00F85DF7"/>
    <w:rsid w:val="00F91A4E"/>
    <w:rsid w:val="00F922FB"/>
    <w:rsid w:val="00F944DD"/>
    <w:rsid w:val="00F958CE"/>
    <w:rsid w:val="00F9611B"/>
    <w:rsid w:val="00F9661D"/>
    <w:rsid w:val="00FA5582"/>
    <w:rsid w:val="00FB01A7"/>
    <w:rsid w:val="00FB3678"/>
    <w:rsid w:val="00FB47D6"/>
    <w:rsid w:val="00FB52B5"/>
    <w:rsid w:val="00FB58B4"/>
    <w:rsid w:val="00FC04A0"/>
    <w:rsid w:val="00FC1803"/>
    <w:rsid w:val="00FC1A61"/>
    <w:rsid w:val="00FC527C"/>
    <w:rsid w:val="00FC7E6B"/>
    <w:rsid w:val="00FD2028"/>
    <w:rsid w:val="00FE25AB"/>
    <w:rsid w:val="00FE338B"/>
    <w:rsid w:val="00FE3FF7"/>
    <w:rsid w:val="00FE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o:allowoverlap="f" fill="f" fillcolor="white" stroke="f">
      <v:fill color="white" on="f"/>
      <v:stroke on="f"/>
      <o:colormru v:ext="edit" colors="#9c3,#8cb811"/>
    </o:shapedefaults>
    <o:shapelayout v:ext="edit">
      <o:idmap v:ext="edit" data="2"/>
    </o:shapelayout>
  </w:shapeDefaults>
  <w:decimalSymbol w:val="."/>
  <w:listSeparator w:val=","/>
  <w14:docId w14:val="06E6BF1F"/>
  <w15:docId w15:val="{45681A7D-207D-4F2E-A0E3-D70D48162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B5094"/>
    <w:rPr>
      <w:sz w:val="24"/>
      <w:szCs w:val="24"/>
    </w:rPr>
  </w:style>
  <w:style w:type="paragraph" w:styleId="Heading1">
    <w:name w:val="heading 1"/>
    <w:aliases w:val="RIM_Heading1Numbered,H1"/>
    <w:next w:val="RIMBody"/>
    <w:qFormat/>
    <w:rsid w:val="00951E59"/>
    <w:pPr>
      <w:keepNext/>
      <w:numPr>
        <w:numId w:val="12"/>
      </w:numPr>
      <w:tabs>
        <w:tab w:val="left" w:pos="0"/>
      </w:tabs>
      <w:spacing w:before="480" w:after="120" w:line="440" w:lineRule="atLeast"/>
      <w:outlineLvl w:val="0"/>
    </w:pPr>
    <w:rPr>
      <w:rFonts w:ascii="Arial" w:hAnsi="Arial"/>
      <w:b/>
      <w:snapToGrid w:val="0"/>
      <w:kern w:val="28"/>
      <w:sz w:val="40"/>
      <w:szCs w:val="24"/>
    </w:rPr>
  </w:style>
  <w:style w:type="paragraph" w:styleId="Heading2">
    <w:name w:val="heading 2"/>
    <w:aliases w:val="RIM_Heading2Numbered"/>
    <w:basedOn w:val="Heading1"/>
    <w:next w:val="RIMBody"/>
    <w:qFormat/>
    <w:rsid w:val="00951E59"/>
    <w:pPr>
      <w:numPr>
        <w:ilvl w:val="1"/>
      </w:numPr>
      <w:spacing w:before="360" w:line="360" w:lineRule="atLeast"/>
      <w:outlineLvl w:val="1"/>
    </w:pPr>
    <w:rPr>
      <w:sz w:val="32"/>
    </w:rPr>
  </w:style>
  <w:style w:type="paragraph" w:styleId="Heading3">
    <w:name w:val="heading 3"/>
    <w:aliases w:val="RIM_Heading3Numbered"/>
    <w:basedOn w:val="Heading1"/>
    <w:next w:val="RIMBody"/>
    <w:qFormat/>
    <w:rsid w:val="00951E59"/>
    <w:pPr>
      <w:numPr>
        <w:ilvl w:val="2"/>
      </w:numPr>
      <w:spacing w:before="320" w:line="320" w:lineRule="atLeast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951E5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951E5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aliases w:val="RIM_Heading4"/>
    <w:basedOn w:val="Heading7"/>
    <w:next w:val="RIMBody"/>
    <w:qFormat/>
    <w:rsid w:val="00951E59"/>
    <w:pPr>
      <w:spacing w:before="240" w:line="240" w:lineRule="atLeast"/>
      <w:outlineLvl w:val="5"/>
    </w:pPr>
    <w:rPr>
      <w:sz w:val="22"/>
      <w:szCs w:val="24"/>
    </w:rPr>
  </w:style>
  <w:style w:type="paragraph" w:styleId="Heading7">
    <w:name w:val="heading 7"/>
    <w:aliases w:val="RIM_Heading3"/>
    <w:basedOn w:val="Heading8"/>
    <w:next w:val="RIMBody"/>
    <w:qFormat/>
    <w:rsid w:val="00951E59"/>
    <w:pPr>
      <w:spacing w:before="320" w:line="320" w:lineRule="atLeast"/>
      <w:outlineLvl w:val="6"/>
    </w:pPr>
    <w:rPr>
      <w:sz w:val="24"/>
      <w:szCs w:val="28"/>
    </w:rPr>
  </w:style>
  <w:style w:type="paragraph" w:styleId="Heading8">
    <w:name w:val="heading 8"/>
    <w:aliases w:val="RIM_Heading2"/>
    <w:basedOn w:val="Heading9"/>
    <w:next w:val="RIMBody"/>
    <w:qFormat/>
    <w:rsid w:val="00951E59"/>
    <w:pPr>
      <w:spacing w:before="360" w:line="400" w:lineRule="atLeast"/>
      <w:outlineLvl w:val="7"/>
    </w:pPr>
    <w:rPr>
      <w:sz w:val="32"/>
      <w:szCs w:val="36"/>
    </w:rPr>
  </w:style>
  <w:style w:type="paragraph" w:styleId="Heading9">
    <w:name w:val="heading 9"/>
    <w:aliases w:val="RIM_Heading1"/>
    <w:next w:val="RIMBody"/>
    <w:qFormat/>
    <w:rsid w:val="00951E59"/>
    <w:pPr>
      <w:keepNext/>
      <w:suppressAutoHyphens/>
      <w:spacing w:before="480" w:after="120" w:line="480" w:lineRule="atLeast"/>
      <w:outlineLvl w:val="8"/>
    </w:pPr>
    <w:rPr>
      <w:rFonts w:ascii="Arial" w:hAnsi="Arial"/>
      <w:b/>
      <w:snapToGrid w:val="0"/>
      <w:sz w:val="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TMLBeginExpandingSection">
    <w:name w:val="HTMLBeginExpandingSection"/>
    <w:basedOn w:val="Heading7"/>
    <w:next w:val="RIMBody"/>
    <w:rsid w:val="00951E59"/>
  </w:style>
  <w:style w:type="paragraph" w:customStyle="1" w:styleId="HTMLEndExpandingSection">
    <w:name w:val="HTMLEndExpandingSection"/>
    <w:next w:val="RIMBody"/>
    <w:rsid w:val="00951E59"/>
    <w:pPr>
      <w:spacing w:line="20" w:lineRule="exact"/>
      <w:ind w:left="-360"/>
    </w:pPr>
    <w:rPr>
      <w:rFonts w:ascii="Palatino Linotype" w:hAnsi="Palatino Linotype"/>
      <w:b/>
      <w:color w:val="FF0000"/>
      <w:sz w:val="2"/>
      <w:szCs w:val="24"/>
    </w:rPr>
  </w:style>
  <w:style w:type="paragraph" w:styleId="Header">
    <w:name w:val="header"/>
    <w:basedOn w:val="Normal"/>
    <w:semiHidden/>
    <w:rsid w:val="00951E59"/>
    <w:pPr>
      <w:tabs>
        <w:tab w:val="center" w:pos="4320"/>
        <w:tab w:val="right" w:pos="8640"/>
      </w:tabs>
    </w:pPr>
  </w:style>
  <w:style w:type="paragraph" w:styleId="TOC2">
    <w:name w:val="toc 2"/>
    <w:aliases w:val="RIM_TOCNumbered2"/>
    <w:basedOn w:val="TOC1"/>
    <w:uiPriority w:val="39"/>
    <w:rsid w:val="00951E59"/>
    <w:pPr>
      <w:spacing w:before="240"/>
      <w:ind w:left="1152" w:right="360"/>
    </w:pPr>
    <w:rPr>
      <w:sz w:val="24"/>
    </w:rPr>
  </w:style>
  <w:style w:type="paragraph" w:styleId="TOC1">
    <w:name w:val="toc 1"/>
    <w:aliases w:val="RIM_TOCNumbered1"/>
    <w:uiPriority w:val="39"/>
    <w:rsid w:val="00951E59"/>
    <w:pPr>
      <w:tabs>
        <w:tab w:val="left" w:pos="576"/>
        <w:tab w:val="right" w:leader="dot" w:pos="9360"/>
      </w:tabs>
      <w:spacing w:before="320" w:after="80"/>
      <w:ind w:left="576" w:hanging="576"/>
    </w:pPr>
    <w:rPr>
      <w:rFonts w:ascii="Arial" w:hAnsi="Arial"/>
      <w:b/>
      <w:sz w:val="28"/>
      <w:szCs w:val="28"/>
    </w:rPr>
  </w:style>
  <w:style w:type="paragraph" w:styleId="TOC3">
    <w:name w:val="toc 3"/>
    <w:aliases w:val="RIM_TOCNumbered3"/>
    <w:basedOn w:val="TOC2"/>
    <w:uiPriority w:val="39"/>
    <w:rsid w:val="00951E59"/>
    <w:pPr>
      <w:tabs>
        <w:tab w:val="clear" w:pos="576"/>
      </w:tabs>
      <w:spacing w:before="80"/>
      <w:ind w:left="1872" w:hanging="720"/>
    </w:pPr>
    <w:rPr>
      <w:b w:val="0"/>
      <w:sz w:val="20"/>
    </w:rPr>
  </w:style>
  <w:style w:type="paragraph" w:styleId="TOC5">
    <w:name w:val="toc 5"/>
    <w:aliases w:val="RIM_TOC2"/>
    <w:basedOn w:val="TOC2"/>
    <w:semiHidden/>
    <w:rsid w:val="00951E59"/>
    <w:pPr>
      <w:spacing w:line="280" w:lineRule="atLeast"/>
      <w:ind w:left="576" w:firstLine="0"/>
    </w:pPr>
  </w:style>
  <w:style w:type="paragraph" w:styleId="TOC4">
    <w:name w:val="toc 4"/>
    <w:aliases w:val="RIM_TOC1"/>
    <w:basedOn w:val="TOC1"/>
    <w:semiHidden/>
    <w:rsid w:val="00951E59"/>
    <w:pPr>
      <w:ind w:left="0" w:firstLine="0"/>
    </w:pPr>
  </w:style>
  <w:style w:type="paragraph" w:styleId="Index1">
    <w:name w:val="index 1"/>
    <w:aliases w:val="BB_Index1,RIM_Index1"/>
    <w:basedOn w:val="Normal"/>
    <w:uiPriority w:val="99"/>
    <w:semiHidden/>
    <w:rsid w:val="00951E59"/>
    <w:pPr>
      <w:spacing w:before="120" w:line="260" w:lineRule="atLeast"/>
      <w:ind w:left="288" w:hanging="288"/>
    </w:pPr>
    <w:rPr>
      <w:rFonts w:ascii="Palatino Linotype" w:hAnsi="Palatino Linotype"/>
      <w:sz w:val="22"/>
    </w:rPr>
  </w:style>
  <w:style w:type="paragraph" w:styleId="IndexHeading">
    <w:name w:val="index heading"/>
    <w:aliases w:val="BB_HeadingIndex"/>
    <w:basedOn w:val="Normal"/>
    <w:next w:val="Index1"/>
    <w:semiHidden/>
    <w:rsid w:val="00951E59"/>
    <w:rPr>
      <w:rFonts w:ascii="Arial" w:hAnsi="Arial" w:cs="Arial"/>
      <w:b/>
      <w:bCs/>
    </w:rPr>
  </w:style>
  <w:style w:type="paragraph" w:styleId="Index2">
    <w:name w:val="index 2"/>
    <w:aliases w:val="BB_Index2,RIM_Index2"/>
    <w:basedOn w:val="Index1"/>
    <w:uiPriority w:val="99"/>
    <w:semiHidden/>
    <w:rsid w:val="00951E59"/>
    <w:pPr>
      <w:spacing w:before="40"/>
      <w:ind w:left="576"/>
    </w:pPr>
  </w:style>
  <w:style w:type="table" w:styleId="TableGrid">
    <w:name w:val="Table Grid"/>
    <w:basedOn w:val="TableNormal"/>
    <w:semiHidden/>
    <w:rsid w:val="00951E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semiHidden/>
    <w:rsid w:val="00951E59"/>
    <w:pPr>
      <w:tabs>
        <w:tab w:val="center" w:pos="4320"/>
        <w:tab w:val="right" w:pos="8640"/>
      </w:tabs>
    </w:pPr>
  </w:style>
  <w:style w:type="paragraph" w:styleId="TOC6">
    <w:name w:val="toc 6"/>
    <w:aliases w:val="RIM_TOC3"/>
    <w:basedOn w:val="TOC5"/>
    <w:semiHidden/>
    <w:rsid w:val="00951E59"/>
    <w:pPr>
      <w:spacing w:line="240" w:lineRule="atLeast"/>
    </w:pPr>
    <w:rPr>
      <w:rFonts w:ascii="Palatino Linotype" w:hAnsi="Palatino Linotype"/>
      <w:b w:val="0"/>
      <w:sz w:val="20"/>
      <w:szCs w:val="20"/>
    </w:rPr>
  </w:style>
  <w:style w:type="character" w:styleId="FollowedHyperlink">
    <w:name w:val="FollowedHyperlink"/>
    <w:basedOn w:val="DefaultParagraphFont"/>
    <w:semiHidden/>
    <w:rsid w:val="005A3E2E"/>
    <w:rPr>
      <w:color w:val="800080"/>
      <w:u w:val="single"/>
    </w:rPr>
  </w:style>
  <w:style w:type="paragraph" w:styleId="TOC7">
    <w:name w:val="toc 7"/>
    <w:aliases w:val="RIM_TOC4"/>
    <w:basedOn w:val="TOC6"/>
    <w:semiHidden/>
    <w:rsid w:val="00951E59"/>
  </w:style>
  <w:style w:type="paragraph" w:styleId="BalloonText">
    <w:name w:val="Balloon Text"/>
    <w:basedOn w:val="Normal"/>
    <w:semiHidden/>
    <w:rsid w:val="00951E5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951E59"/>
    <w:rPr>
      <w:b/>
      <w:bCs/>
      <w:sz w:val="20"/>
      <w:szCs w:val="20"/>
    </w:rPr>
  </w:style>
  <w:style w:type="character" w:styleId="CommentReference">
    <w:name w:val="annotation reference"/>
    <w:basedOn w:val="DefaultParagraphFont"/>
    <w:semiHidden/>
    <w:rsid w:val="00951E59"/>
    <w:rPr>
      <w:sz w:val="16"/>
      <w:szCs w:val="16"/>
    </w:rPr>
  </w:style>
  <w:style w:type="paragraph" w:styleId="CommentText">
    <w:name w:val="annotation text"/>
    <w:basedOn w:val="RIMCell"/>
    <w:semiHidden/>
    <w:rsid w:val="00951E59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951E59"/>
    <w:rPr>
      <w:b/>
      <w:bCs/>
    </w:rPr>
  </w:style>
  <w:style w:type="paragraph" w:styleId="DocumentMap">
    <w:name w:val="Document Map"/>
    <w:basedOn w:val="Normal"/>
    <w:semiHidden/>
    <w:rsid w:val="00951E59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EndnoteReference">
    <w:name w:val="endnote reference"/>
    <w:basedOn w:val="DefaultParagraphFont"/>
    <w:semiHidden/>
    <w:rsid w:val="00951E59"/>
    <w:rPr>
      <w:vertAlign w:val="superscript"/>
    </w:rPr>
  </w:style>
  <w:style w:type="paragraph" w:styleId="EndnoteText">
    <w:name w:val="endnote text"/>
    <w:basedOn w:val="Normal"/>
    <w:semiHidden/>
    <w:rsid w:val="00951E59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951E59"/>
    <w:rPr>
      <w:vertAlign w:val="superscript"/>
    </w:rPr>
  </w:style>
  <w:style w:type="paragraph" w:styleId="FootnoteText">
    <w:name w:val="footnote text"/>
    <w:basedOn w:val="RIMCell"/>
    <w:semiHidden/>
    <w:rsid w:val="00951E59"/>
    <w:rPr>
      <w:sz w:val="20"/>
      <w:szCs w:val="20"/>
    </w:rPr>
  </w:style>
  <w:style w:type="paragraph" w:styleId="Index3">
    <w:name w:val="index 3"/>
    <w:basedOn w:val="Normal"/>
    <w:next w:val="Normal"/>
    <w:autoRedefine/>
    <w:semiHidden/>
    <w:rsid w:val="00951E59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951E59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951E59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951E59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951E59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951E59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951E59"/>
    <w:pPr>
      <w:ind w:left="2160" w:hanging="240"/>
    </w:pPr>
  </w:style>
  <w:style w:type="paragraph" w:styleId="MacroText">
    <w:name w:val="macro"/>
    <w:semiHidden/>
    <w:rsid w:val="00951E5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semiHidden/>
    <w:rsid w:val="00951E59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951E59"/>
  </w:style>
  <w:style w:type="paragraph" w:styleId="TOAHeading">
    <w:name w:val="toa heading"/>
    <w:basedOn w:val="Normal"/>
    <w:next w:val="Normal"/>
    <w:semiHidden/>
    <w:rsid w:val="00951E59"/>
    <w:pPr>
      <w:spacing w:before="120"/>
    </w:pPr>
    <w:rPr>
      <w:rFonts w:ascii="Arial" w:hAnsi="Arial" w:cs="Arial"/>
      <w:b/>
      <w:bCs/>
    </w:rPr>
  </w:style>
  <w:style w:type="paragraph" w:styleId="TOC8">
    <w:name w:val="toc 8"/>
    <w:basedOn w:val="Normal"/>
    <w:next w:val="Normal"/>
    <w:autoRedefine/>
    <w:semiHidden/>
    <w:rsid w:val="00951E59"/>
    <w:pPr>
      <w:ind w:left="1680"/>
    </w:pPr>
  </w:style>
  <w:style w:type="paragraph" w:styleId="TOC9">
    <w:name w:val="toc 9"/>
    <w:basedOn w:val="Normal"/>
    <w:next w:val="Normal"/>
    <w:autoRedefine/>
    <w:semiHidden/>
    <w:rsid w:val="00951E59"/>
    <w:pPr>
      <w:ind w:left="1920"/>
    </w:pPr>
  </w:style>
  <w:style w:type="character" w:styleId="Hyperlink">
    <w:name w:val="Hyperlink"/>
    <w:basedOn w:val="DefaultParagraphFont"/>
    <w:uiPriority w:val="99"/>
    <w:rsid w:val="00951E59"/>
    <w:rPr>
      <w:color w:val="0000FF"/>
      <w:u w:val="single"/>
    </w:rPr>
  </w:style>
  <w:style w:type="paragraph" w:customStyle="1" w:styleId="RIMBody">
    <w:name w:val="RIM_Body"/>
    <w:rsid w:val="00951E59"/>
    <w:pPr>
      <w:spacing w:before="120" w:after="120" w:line="260" w:lineRule="atLeast"/>
    </w:pPr>
    <w:rPr>
      <w:rFonts w:ascii="Palatino Linotype" w:hAnsi="Palatino Linotype"/>
      <w:sz w:val="22"/>
      <w:szCs w:val="24"/>
    </w:rPr>
  </w:style>
  <w:style w:type="paragraph" w:customStyle="1" w:styleId="RIMBodyAfter">
    <w:name w:val="RIM_BodyAfter"/>
    <w:basedOn w:val="RIMBody"/>
    <w:next w:val="RIMBody"/>
    <w:rsid w:val="00951E59"/>
    <w:pPr>
      <w:spacing w:before="240"/>
    </w:pPr>
  </w:style>
  <w:style w:type="paragraph" w:customStyle="1" w:styleId="RIMBodyLegal">
    <w:name w:val="RIM_BodyLegal"/>
    <w:basedOn w:val="RIMBody"/>
    <w:next w:val="RIMBody"/>
    <w:rsid w:val="00951E59"/>
    <w:rPr>
      <w:sz w:val="16"/>
    </w:rPr>
  </w:style>
  <w:style w:type="character" w:customStyle="1" w:styleId="RIMBold">
    <w:name w:val="RIM_Bold"/>
    <w:rsid w:val="00951E59"/>
    <w:rPr>
      <w:b/>
    </w:rPr>
  </w:style>
  <w:style w:type="paragraph" w:customStyle="1" w:styleId="RIMBulleted">
    <w:name w:val="RIM_Bulleted"/>
    <w:basedOn w:val="RIMBody"/>
    <w:rsid w:val="00951E59"/>
    <w:pPr>
      <w:numPr>
        <w:numId w:val="15"/>
      </w:numPr>
    </w:pPr>
  </w:style>
  <w:style w:type="paragraph" w:customStyle="1" w:styleId="RIMBulletedAfter">
    <w:name w:val="RIM_BulletedAfter"/>
    <w:basedOn w:val="RIMBulleted"/>
    <w:next w:val="RIMBulleted"/>
    <w:rsid w:val="00951E59"/>
    <w:pPr>
      <w:spacing w:before="240"/>
    </w:pPr>
  </w:style>
  <w:style w:type="paragraph" w:customStyle="1" w:styleId="RIMBulletedIndent">
    <w:name w:val="RIM_BulletedIndent"/>
    <w:basedOn w:val="RIMBulleted"/>
    <w:rsid w:val="00951E59"/>
    <w:pPr>
      <w:ind w:left="720"/>
    </w:pPr>
  </w:style>
  <w:style w:type="paragraph" w:customStyle="1" w:styleId="RIMBulletedIndent2">
    <w:name w:val="RIM_BulletedIndent2"/>
    <w:basedOn w:val="RIMBulleted"/>
    <w:rsid w:val="00951E59"/>
    <w:pPr>
      <w:ind w:left="1080"/>
    </w:pPr>
  </w:style>
  <w:style w:type="paragraph" w:customStyle="1" w:styleId="RIMBulletedIndent2After">
    <w:name w:val="RIM_BulletedIndent2After"/>
    <w:basedOn w:val="RIMBulletedIndent2"/>
    <w:next w:val="RIMBulletedIndent2"/>
    <w:rsid w:val="00951E59"/>
    <w:pPr>
      <w:spacing w:before="240"/>
    </w:pPr>
  </w:style>
  <w:style w:type="paragraph" w:customStyle="1" w:styleId="RIMBulletedIndentAfter">
    <w:name w:val="RIM_BulletedIndentAfter"/>
    <w:basedOn w:val="RIMBulletedIndent"/>
    <w:next w:val="RIMBulletedIndent"/>
    <w:rsid w:val="00951E59"/>
    <w:pPr>
      <w:spacing w:before="240"/>
    </w:pPr>
  </w:style>
  <w:style w:type="paragraph" w:customStyle="1" w:styleId="RIMCell">
    <w:name w:val="RIM_Cell"/>
    <w:rsid w:val="00951E59"/>
    <w:pPr>
      <w:spacing w:before="80" w:after="80"/>
      <w:ind w:right="72"/>
    </w:pPr>
    <w:rPr>
      <w:rFonts w:ascii="Arial" w:hAnsi="Arial"/>
      <w:sz w:val="18"/>
      <w:szCs w:val="24"/>
    </w:rPr>
  </w:style>
  <w:style w:type="paragraph" w:customStyle="1" w:styleId="RIMCellAfter">
    <w:name w:val="RIM_CellAfter"/>
    <w:basedOn w:val="RIMCell"/>
    <w:next w:val="RIMCell"/>
    <w:rsid w:val="00951E59"/>
    <w:pPr>
      <w:spacing w:before="160"/>
    </w:pPr>
  </w:style>
  <w:style w:type="paragraph" w:customStyle="1" w:styleId="RIMCellBulleted">
    <w:name w:val="RIM_CellBulleted"/>
    <w:basedOn w:val="RIMCell"/>
    <w:rsid w:val="00951E59"/>
    <w:pPr>
      <w:numPr>
        <w:numId w:val="16"/>
      </w:numPr>
    </w:pPr>
  </w:style>
  <w:style w:type="paragraph" w:customStyle="1" w:styleId="RIMCellBulletedAfter">
    <w:name w:val="RIM_CellBulletedAfter"/>
    <w:basedOn w:val="RIMCellBulleted"/>
    <w:next w:val="RIMCellBulleted"/>
    <w:rsid w:val="00951E59"/>
    <w:pPr>
      <w:spacing w:before="160"/>
    </w:pPr>
  </w:style>
  <w:style w:type="paragraph" w:customStyle="1" w:styleId="RIMCellBulletedIndent">
    <w:name w:val="RIM_CellBulletedIndent"/>
    <w:basedOn w:val="RIMCellBulleted"/>
    <w:rsid w:val="00951E59"/>
    <w:pPr>
      <w:ind w:left="576"/>
    </w:pPr>
  </w:style>
  <w:style w:type="paragraph" w:customStyle="1" w:styleId="RIMCellBulletedIndent2">
    <w:name w:val="RIM_CellBulletedIndent2"/>
    <w:basedOn w:val="RIMCellBulleted"/>
    <w:rsid w:val="00951E59"/>
    <w:pPr>
      <w:tabs>
        <w:tab w:val="clear" w:pos="288"/>
        <w:tab w:val="left" w:pos="864"/>
      </w:tabs>
      <w:ind w:left="864"/>
    </w:pPr>
  </w:style>
  <w:style w:type="paragraph" w:customStyle="1" w:styleId="RIMCellBulletedIndent2After">
    <w:name w:val="RIM_CellBulletedIndent2After"/>
    <w:basedOn w:val="RIMCellBulletedIndent2"/>
    <w:next w:val="RIMCellBulletedIndent2"/>
    <w:rsid w:val="00951E59"/>
    <w:pPr>
      <w:spacing w:before="160"/>
    </w:pPr>
  </w:style>
  <w:style w:type="paragraph" w:customStyle="1" w:styleId="RIMCellBulletedIndentAfter">
    <w:name w:val="RIM_CellBulletedIndentAfter"/>
    <w:basedOn w:val="RIMCellBulletedIndent"/>
    <w:next w:val="RIMCellBulletedIndent"/>
    <w:rsid w:val="00951E59"/>
    <w:pPr>
      <w:spacing w:before="160"/>
    </w:pPr>
  </w:style>
  <w:style w:type="paragraph" w:customStyle="1" w:styleId="RIMCellCommand">
    <w:name w:val="RIM_CellCommand"/>
    <w:basedOn w:val="RIMCell"/>
    <w:rsid w:val="00951E59"/>
    <w:rPr>
      <w:rFonts w:ascii="Courier New" w:hAnsi="Courier New"/>
    </w:rPr>
  </w:style>
  <w:style w:type="paragraph" w:customStyle="1" w:styleId="RIMCellCommandIndent">
    <w:name w:val="RIM_CellCommandIndent"/>
    <w:basedOn w:val="RIMCellCommand"/>
    <w:rsid w:val="00951E59"/>
    <w:pPr>
      <w:ind w:left="288"/>
    </w:pPr>
  </w:style>
  <w:style w:type="paragraph" w:customStyle="1" w:styleId="RIMCellHeading">
    <w:name w:val="RIM_CellHeading"/>
    <w:basedOn w:val="RIMCell"/>
    <w:next w:val="RIMCell"/>
    <w:rsid w:val="00951E59"/>
    <w:pPr>
      <w:keepNext/>
      <w:spacing w:before="40" w:after="40"/>
    </w:pPr>
    <w:rPr>
      <w:b/>
      <w:color w:val="FFFFFF"/>
      <w:sz w:val="20"/>
    </w:rPr>
  </w:style>
  <w:style w:type="paragraph" w:customStyle="1" w:styleId="RIMCellImage">
    <w:name w:val="RIM_CellImage"/>
    <w:basedOn w:val="RIMCell"/>
    <w:next w:val="RIMCell"/>
    <w:rsid w:val="00951E59"/>
    <w:pPr>
      <w:spacing w:before="120"/>
    </w:pPr>
  </w:style>
  <w:style w:type="paragraph" w:customStyle="1" w:styleId="RIMCellIndent">
    <w:name w:val="RIM_CellIndent"/>
    <w:basedOn w:val="RIMCell"/>
    <w:rsid w:val="00951E59"/>
    <w:pPr>
      <w:ind w:left="288"/>
    </w:pPr>
  </w:style>
  <w:style w:type="paragraph" w:customStyle="1" w:styleId="RIMCellImageIndent">
    <w:name w:val="RIM_CellImageIndent"/>
    <w:basedOn w:val="RIMCellIndent"/>
    <w:next w:val="RIMCell"/>
    <w:rsid w:val="00951E59"/>
    <w:pPr>
      <w:spacing w:before="160"/>
    </w:pPr>
  </w:style>
  <w:style w:type="paragraph" w:customStyle="1" w:styleId="RIMCellImageIndent2">
    <w:name w:val="RIM_CellImageIndent2"/>
    <w:basedOn w:val="RIMCellImageIndent"/>
    <w:next w:val="RIMCell"/>
    <w:rsid w:val="00951E59"/>
    <w:pPr>
      <w:ind w:left="576"/>
    </w:pPr>
  </w:style>
  <w:style w:type="paragraph" w:customStyle="1" w:styleId="RIMCellIndent2">
    <w:name w:val="RIM_CellIndent2"/>
    <w:basedOn w:val="RIMCell"/>
    <w:rsid w:val="00951E59"/>
    <w:pPr>
      <w:ind w:left="576"/>
    </w:pPr>
  </w:style>
  <w:style w:type="paragraph" w:customStyle="1" w:styleId="RIMCellIndent2After">
    <w:name w:val="RIM_CellIndent2After"/>
    <w:basedOn w:val="RIMCellIndent2"/>
    <w:rsid w:val="00951E59"/>
    <w:pPr>
      <w:spacing w:before="160"/>
    </w:pPr>
  </w:style>
  <w:style w:type="paragraph" w:customStyle="1" w:styleId="RIMCellIndentAfter">
    <w:name w:val="RIM_CellIndentAfter"/>
    <w:basedOn w:val="RIMCellIndent"/>
    <w:rsid w:val="00951E59"/>
    <w:pPr>
      <w:spacing w:before="160"/>
    </w:pPr>
  </w:style>
  <w:style w:type="paragraph" w:customStyle="1" w:styleId="RIMCellNote">
    <w:name w:val="RIM_CellNote"/>
    <w:basedOn w:val="RIMCell"/>
    <w:rsid w:val="00951E59"/>
  </w:style>
  <w:style w:type="character" w:customStyle="1" w:styleId="RIMCellNoteBold">
    <w:name w:val="RIM_CellNoteBold"/>
    <w:basedOn w:val="RIMBold"/>
    <w:rsid w:val="00951E59"/>
    <w:rPr>
      <w:rFonts w:ascii="Arial" w:hAnsi="Arial"/>
      <w:b/>
      <w:color w:val="0072A6"/>
    </w:rPr>
  </w:style>
  <w:style w:type="paragraph" w:customStyle="1" w:styleId="RIMCellNoteIndent">
    <w:name w:val="RIM_CellNoteIndent"/>
    <w:basedOn w:val="RIMCellIndent"/>
    <w:rsid w:val="00951E59"/>
  </w:style>
  <w:style w:type="paragraph" w:customStyle="1" w:styleId="RIMCellNoteIndent2">
    <w:name w:val="RIM_CellNoteIndent2"/>
    <w:basedOn w:val="RIMCellIndent2"/>
    <w:rsid w:val="00951E59"/>
  </w:style>
  <w:style w:type="paragraph" w:customStyle="1" w:styleId="RIMCellNumbered">
    <w:name w:val="RIM_CellNumbered"/>
    <w:basedOn w:val="RIMCell"/>
    <w:rsid w:val="00951E59"/>
    <w:pPr>
      <w:numPr>
        <w:numId w:val="18"/>
      </w:numPr>
    </w:pPr>
  </w:style>
  <w:style w:type="paragraph" w:customStyle="1" w:styleId="RIMCellNumberedFC">
    <w:name w:val="RIM_CellNumbered_FC"/>
    <w:basedOn w:val="RIMCell"/>
    <w:next w:val="RIMCell"/>
    <w:semiHidden/>
    <w:rsid w:val="00951E59"/>
    <w:pPr>
      <w:ind w:left="288" w:hanging="288"/>
    </w:pPr>
  </w:style>
  <w:style w:type="paragraph" w:customStyle="1" w:styleId="RIMCellNumbereda">
    <w:name w:val="RIM_CellNumbereda"/>
    <w:basedOn w:val="RIMCell"/>
    <w:rsid w:val="00951E59"/>
    <w:pPr>
      <w:numPr>
        <w:numId w:val="17"/>
      </w:numPr>
    </w:pPr>
  </w:style>
  <w:style w:type="paragraph" w:customStyle="1" w:styleId="RIMCellNumberedaFC">
    <w:name w:val="RIM_CellNumbereda_FC"/>
    <w:basedOn w:val="RIMCell"/>
    <w:next w:val="RIMCell"/>
    <w:semiHidden/>
    <w:rsid w:val="00951E59"/>
    <w:pPr>
      <w:ind w:left="576" w:hanging="288"/>
    </w:pPr>
  </w:style>
  <w:style w:type="paragraph" w:customStyle="1" w:styleId="RIMCellNumberedaAfter">
    <w:name w:val="RIM_CellNumberedaAfter"/>
    <w:basedOn w:val="RIMCellNumbereda"/>
    <w:next w:val="RIMCellNumbereda"/>
    <w:rsid w:val="00951E59"/>
    <w:pPr>
      <w:spacing w:before="160"/>
    </w:pPr>
  </w:style>
  <w:style w:type="paragraph" w:customStyle="1" w:styleId="RIMCellNumberedaAfterFC">
    <w:name w:val="RIM_CellNumberedaAfter_FC"/>
    <w:basedOn w:val="RIMCellNumberedaFC"/>
    <w:next w:val="RIMCell"/>
    <w:semiHidden/>
    <w:rsid w:val="00951E59"/>
    <w:pPr>
      <w:spacing w:before="160"/>
    </w:pPr>
  </w:style>
  <w:style w:type="paragraph" w:customStyle="1" w:styleId="RIMCellNumberedAfter">
    <w:name w:val="RIM_CellNumberedAfter"/>
    <w:basedOn w:val="RIMCellNumbered"/>
    <w:next w:val="RIMCellNumbered"/>
    <w:rsid w:val="00951E59"/>
    <w:pPr>
      <w:spacing w:before="160"/>
    </w:pPr>
  </w:style>
  <w:style w:type="paragraph" w:customStyle="1" w:styleId="RIMCellNumberedAfterFC">
    <w:name w:val="RIM_CellNumberedAfter_FC"/>
    <w:basedOn w:val="RIMCellNumberedFC"/>
    <w:next w:val="RIMCell"/>
    <w:semiHidden/>
    <w:rsid w:val="00951E59"/>
    <w:pPr>
      <w:spacing w:before="160"/>
    </w:pPr>
  </w:style>
  <w:style w:type="paragraph" w:customStyle="1" w:styleId="RIMCellSubHeading">
    <w:name w:val="RIM_CellSubHeading"/>
    <w:basedOn w:val="RIMCellHeading"/>
    <w:next w:val="RIMCell"/>
    <w:rsid w:val="00951E59"/>
    <w:rPr>
      <w:color w:val="000000"/>
    </w:rPr>
  </w:style>
  <w:style w:type="paragraph" w:customStyle="1" w:styleId="RIMCommand">
    <w:name w:val="RIM_Command"/>
    <w:basedOn w:val="RIMBody"/>
    <w:rsid w:val="00951E59"/>
    <w:pPr>
      <w:spacing w:line="240" w:lineRule="atLeast"/>
      <w:ind w:left="360"/>
    </w:pPr>
    <w:rPr>
      <w:rFonts w:ascii="Courier New" w:hAnsi="Courier New"/>
      <w:sz w:val="20"/>
      <w:szCs w:val="20"/>
    </w:rPr>
  </w:style>
  <w:style w:type="paragraph" w:customStyle="1" w:styleId="RIMCommandExample">
    <w:name w:val="RIM_CommandExample"/>
    <w:basedOn w:val="RIMCommand"/>
    <w:rsid w:val="00951E59"/>
    <w:pPr>
      <w:pBdr>
        <w:top w:val="single" w:sz="4" w:space="4" w:color="0072A6"/>
        <w:left w:val="single" w:sz="4" w:space="4" w:color="0072A6"/>
        <w:bottom w:val="single" w:sz="4" w:space="4" w:color="0072A6"/>
        <w:right w:val="single" w:sz="4" w:space="4" w:color="0072A6"/>
      </w:pBdr>
      <w:tabs>
        <w:tab w:val="left" w:pos="360"/>
      </w:tabs>
      <w:spacing w:line="220" w:lineRule="atLeast"/>
      <w:ind w:left="115" w:right="115"/>
    </w:pPr>
    <w:rPr>
      <w:sz w:val="18"/>
    </w:rPr>
  </w:style>
  <w:style w:type="paragraph" w:customStyle="1" w:styleId="RIMCommandExampleIndent">
    <w:name w:val="RIM_CommandExampleIndent"/>
    <w:basedOn w:val="RIMCommandExample"/>
    <w:rsid w:val="00951E59"/>
    <w:pPr>
      <w:ind w:left="475"/>
    </w:pPr>
  </w:style>
  <w:style w:type="paragraph" w:customStyle="1" w:styleId="RIMCommandIndent">
    <w:name w:val="RIM_CommandIndent"/>
    <w:basedOn w:val="RIMCommand"/>
    <w:rsid w:val="00951E59"/>
    <w:pPr>
      <w:ind w:left="720"/>
    </w:pPr>
  </w:style>
  <w:style w:type="paragraph" w:customStyle="1" w:styleId="RIMCommandIndent2">
    <w:name w:val="RIM_CommandIndent2"/>
    <w:basedOn w:val="RIMCommandIndent"/>
    <w:rsid w:val="00951E59"/>
    <w:pPr>
      <w:ind w:left="1080"/>
    </w:pPr>
  </w:style>
  <w:style w:type="character" w:customStyle="1" w:styleId="RIMCourier">
    <w:name w:val="RIM_Courier"/>
    <w:rsid w:val="00951E59"/>
    <w:rPr>
      <w:rFonts w:ascii="Courier" w:hAnsi="Courier"/>
    </w:rPr>
  </w:style>
  <w:style w:type="paragraph" w:customStyle="1" w:styleId="RIMDocInfoTableSpacer">
    <w:name w:val="RIM_DocInfoTableSpacer"/>
    <w:semiHidden/>
    <w:rsid w:val="00951E59"/>
    <w:rPr>
      <w:rFonts w:ascii="Palatino Linotype" w:hAnsi="Palatino Linotype"/>
      <w:sz w:val="12"/>
      <w:szCs w:val="22"/>
    </w:rPr>
  </w:style>
  <w:style w:type="paragraph" w:customStyle="1" w:styleId="RIMFooterLegal">
    <w:name w:val="RIM_FooterLegal"/>
    <w:semiHidden/>
    <w:rsid w:val="00951E59"/>
    <w:pPr>
      <w:spacing w:line="200" w:lineRule="atLeast"/>
    </w:pPr>
    <w:rPr>
      <w:rFonts w:ascii="Arial" w:hAnsi="Arial"/>
      <w:color w:val="808080"/>
      <w:sz w:val="16"/>
      <w:szCs w:val="24"/>
    </w:rPr>
  </w:style>
  <w:style w:type="paragraph" w:customStyle="1" w:styleId="RIMFooterLine">
    <w:name w:val="RIM_FooterLine"/>
    <w:semiHidden/>
    <w:rsid w:val="00951E59"/>
    <w:pPr>
      <w:pBdr>
        <w:top w:val="single" w:sz="12" w:space="1" w:color="0072A6"/>
      </w:pBdr>
      <w:spacing w:before="80"/>
    </w:pPr>
    <w:rPr>
      <w:rFonts w:ascii="Arial" w:hAnsi="Arial"/>
      <w:b/>
      <w:color w:val="FFFFFF"/>
      <w:sz w:val="2"/>
      <w:szCs w:val="24"/>
    </w:rPr>
  </w:style>
  <w:style w:type="paragraph" w:customStyle="1" w:styleId="RIMFooterPageNumber">
    <w:name w:val="RIM_FooterPageNumber"/>
    <w:semiHidden/>
    <w:rsid w:val="00951E59"/>
    <w:pPr>
      <w:spacing w:before="120"/>
      <w:jc w:val="right"/>
    </w:pPr>
    <w:rPr>
      <w:rFonts w:ascii="Arial" w:hAnsi="Arial"/>
      <w:b/>
      <w:color w:val="808080"/>
      <w:sz w:val="18"/>
      <w:szCs w:val="4"/>
    </w:rPr>
  </w:style>
  <w:style w:type="paragraph" w:customStyle="1" w:styleId="RIMFooterRevisedDate">
    <w:name w:val="RIM_FooterRevisedDate"/>
    <w:next w:val="RIMBody"/>
    <w:semiHidden/>
    <w:rsid w:val="00951E59"/>
    <w:pPr>
      <w:shd w:val="clear" w:color="00468C" w:fill="auto"/>
      <w:tabs>
        <w:tab w:val="right" w:pos="9360"/>
      </w:tabs>
      <w:spacing w:after="80" w:line="180" w:lineRule="atLeast"/>
    </w:pPr>
    <w:rPr>
      <w:rFonts w:ascii="Arial" w:hAnsi="Arial"/>
      <w:b/>
      <w:color w:val="808080"/>
      <w:sz w:val="18"/>
      <w:szCs w:val="24"/>
    </w:rPr>
  </w:style>
  <w:style w:type="paragraph" w:customStyle="1" w:styleId="RIMFootnote">
    <w:name w:val="RIM_Footnote"/>
    <w:basedOn w:val="RIMBody"/>
    <w:rsid w:val="00951E59"/>
    <w:pPr>
      <w:spacing w:line="240" w:lineRule="atLeast"/>
    </w:pPr>
    <w:rPr>
      <w:sz w:val="20"/>
    </w:rPr>
  </w:style>
  <w:style w:type="character" w:customStyle="1" w:styleId="RIMFootnoteReference">
    <w:name w:val="RIM_FootnoteReference"/>
    <w:basedOn w:val="DefaultParagraphFont"/>
    <w:rsid w:val="00951E59"/>
    <w:rPr>
      <w:rFonts w:ascii="Arial" w:hAnsi="Arial"/>
      <w:sz w:val="20"/>
      <w:vertAlign w:val="superscript"/>
      <w:lang w:val="en-US"/>
    </w:rPr>
  </w:style>
  <w:style w:type="paragraph" w:customStyle="1" w:styleId="RIMHeaderDocInfo">
    <w:name w:val="RIM_HeaderDocInfo"/>
    <w:semiHidden/>
    <w:rsid w:val="00951E59"/>
    <w:pPr>
      <w:jc w:val="right"/>
    </w:pPr>
    <w:rPr>
      <w:rFonts w:ascii="Arial" w:hAnsi="Arial"/>
      <w:b/>
      <w:color w:val="808080"/>
      <w:sz w:val="16"/>
      <w:szCs w:val="18"/>
    </w:rPr>
  </w:style>
  <w:style w:type="paragraph" w:customStyle="1" w:styleId="RIMHeaderDocTitle">
    <w:name w:val="RIM_HeaderDocTitle"/>
    <w:semiHidden/>
    <w:rsid w:val="00951E59"/>
    <w:pPr>
      <w:shd w:val="clear" w:color="00468C" w:fill="auto"/>
      <w:spacing w:before="80"/>
      <w:jc w:val="right"/>
    </w:pPr>
    <w:rPr>
      <w:rFonts w:ascii="Arial" w:hAnsi="Arial"/>
      <w:b/>
      <w:color w:val="808080"/>
      <w:szCs w:val="24"/>
    </w:rPr>
  </w:style>
  <w:style w:type="paragraph" w:customStyle="1" w:styleId="RIMHeaderFirstPageLine">
    <w:name w:val="RIM_HeaderFirstPageLine"/>
    <w:semiHidden/>
    <w:rsid w:val="00951E59"/>
    <w:pPr>
      <w:pBdr>
        <w:bottom w:val="single" w:sz="12" w:space="1" w:color="0072A6"/>
      </w:pBdr>
      <w:spacing w:before="280" w:after="120"/>
    </w:pPr>
    <w:rPr>
      <w:rFonts w:ascii="Arial" w:hAnsi="Arial"/>
      <w:sz w:val="2"/>
      <w:szCs w:val="24"/>
    </w:rPr>
  </w:style>
  <w:style w:type="paragraph" w:customStyle="1" w:styleId="RIMHeaderLogo">
    <w:name w:val="RIM_HeaderLogo"/>
    <w:semiHidden/>
    <w:rsid w:val="00951E59"/>
    <w:pPr>
      <w:ind w:left="-72"/>
    </w:pPr>
    <w:rPr>
      <w:rFonts w:ascii="Arial" w:hAnsi="Arial"/>
      <w:b/>
      <w:sz w:val="4"/>
      <w:szCs w:val="24"/>
    </w:rPr>
  </w:style>
  <w:style w:type="paragraph" w:customStyle="1" w:styleId="RIMHeaderMainPageThinLine">
    <w:name w:val="RIM_HeaderMainPageThinLine"/>
    <w:semiHidden/>
    <w:rsid w:val="00951E59"/>
    <w:pPr>
      <w:pBdr>
        <w:bottom w:val="single" w:sz="12" w:space="1" w:color="0072A6"/>
      </w:pBdr>
      <w:spacing w:after="400"/>
    </w:pPr>
    <w:rPr>
      <w:rFonts w:ascii="Arial" w:hAnsi="Arial"/>
      <w:b/>
      <w:color w:val="FFFFFF"/>
      <w:sz w:val="2"/>
      <w:szCs w:val="24"/>
    </w:rPr>
  </w:style>
  <w:style w:type="paragraph" w:customStyle="1" w:styleId="RIMHeadingTitle">
    <w:name w:val="RIM_HeadingTitle"/>
    <w:next w:val="RIMHeadingTitleSub"/>
    <w:rsid w:val="00951E59"/>
    <w:pPr>
      <w:keepNext/>
      <w:spacing w:before="800" w:line="520" w:lineRule="atLeast"/>
    </w:pPr>
    <w:rPr>
      <w:rFonts w:ascii="Arial" w:hAnsi="Arial"/>
      <w:b/>
      <w:sz w:val="52"/>
      <w:szCs w:val="24"/>
    </w:rPr>
  </w:style>
  <w:style w:type="paragraph" w:customStyle="1" w:styleId="RIMHeadingContents">
    <w:name w:val="RIM_HeadingContents"/>
    <w:basedOn w:val="RIMHeadingTitle"/>
    <w:next w:val="RIMBody"/>
    <w:rsid w:val="00951E59"/>
    <w:pPr>
      <w:tabs>
        <w:tab w:val="center" w:pos="4320"/>
      </w:tabs>
      <w:spacing w:after="120"/>
    </w:pPr>
  </w:style>
  <w:style w:type="paragraph" w:customStyle="1" w:styleId="RIMHeadingDefinition">
    <w:name w:val="RIM_HeadingDefinition"/>
    <w:next w:val="RIMBody"/>
    <w:rsid w:val="00951E59"/>
    <w:pPr>
      <w:keepNext/>
      <w:spacing w:before="240" w:after="60" w:line="320" w:lineRule="atLeast"/>
    </w:pPr>
    <w:rPr>
      <w:rFonts w:ascii="Arial" w:hAnsi="Arial"/>
      <w:b/>
      <w:sz w:val="28"/>
      <w:szCs w:val="28"/>
    </w:rPr>
  </w:style>
  <w:style w:type="paragraph" w:customStyle="1" w:styleId="RIMHeadingTitleSub">
    <w:name w:val="RIM_HeadingTitleSub"/>
    <w:next w:val="RIMBody"/>
    <w:rsid w:val="00951E59"/>
    <w:pPr>
      <w:spacing w:before="120" w:after="480"/>
    </w:pPr>
    <w:rPr>
      <w:rFonts w:ascii="Arial" w:hAnsi="Arial"/>
      <w:b/>
      <w:sz w:val="24"/>
      <w:szCs w:val="28"/>
    </w:rPr>
  </w:style>
  <w:style w:type="character" w:customStyle="1" w:styleId="RIMHyperlink">
    <w:name w:val="RIM_Hyperlink"/>
    <w:rsid w:val="00951E59"/>
    <w:rPr>
      <w:color w:val="0072A6"/>
      <w:u w:val="single"/>
    </w:rPr>
  </w:style>
  <w:style w:type="paragraph" w:customStyle="1" w:styleId="RIMImage">
    <w:name w:val="RIM_Image"/>
    <w:basedOn w:val="RIMBody"/>
    <w:next w:val="RIMBody"/>
    <w:rsid w:val="00951E59"/>
    <w:pPr>
      <w:spacing w:before="160" w:line="240" w:lineRule="auto"/>
    </w:pPr>
  </w:style>
  <w:style w:type="paragraph" w:customStyle="1" w:styleId="RIMImageIndent">
    <w:name w:val="RIM_ImageIndent"/>
    <w:basedOn w:val="RIMImage"/>
    <w:next w:val="RIMBody"/>
    <w:rsid w:val="00951E59"/>
    <w:pPr>
      <w:ind w:left="360"/>
    </w:pPr>
  </w:style>
  <w:style w:type="paragraph" w:customStyle="1" w:styleId="RIMImageIndent2">
    <w:name w:val="RIM_ImageIndent2"/>
    <w:basedOn w:val="RIMImageIndent"/>
    <w:next w:val="RIMBody"/>
    <w:rsid w:val="00951E59"/>
    <w:pPr>
      <w:ind w:left="720"/>
    </w:pPr>
  </w:style>
  <w:style w:type="paragraph" w:customStyle="1" w:styleId="RIMIndent">
    <w:name w:val="RIM_Indent"/>
    <w:basedOn w:val="RIMBody"/>
    <w:rsid w:val="00951E59"/>
    <w:pPr>
      <w:ind w:left="360"/>
    </w:pPr>
  </w:style>
  <w:style w:type="paragraph" w:customStyle="1" w:styleId="RIMIndent2">
    <w:name w:val="RIM_Indent2"/>
    <w:basedOn w:val="RIMIndent"/>
    <w:rsid w:val="00951E59"/>
    <w:pPr>
      <w:ind w:left="720"/>
    </w:pPr>
  </w:style>
  <w:style w:type="paragraph" w:customStyle="1" w:styleId="RIMIndent2After">
    <w:name w:val="RIM_Indent2After"/>
    <w:basedOn w:val="RIMIndent2"/>
    <w:next w:val="RIMIndent2"/>
    <w:rsid w:val="00951E59"/>
    <w:pPr>
      <w:spacing w:before="240"/>
    </w:pPr>
  </w:style>
  <w:style w:type="paragraph" w:customStyle="1" w:styleId="RIMIndentAfter">
    <w:name w:val="RIM_IndentAfter"/>
    <w:basedOn w:val="RIMIndent"/>
    <w:next w:val="RIMIndent"/>
    <w:rsid w:val="00951E59"/>
    <w:pPr>
      <w:spacing w:before="240"/>
    </w:pPr>
  </w:style>
  <w:style w:type="character" w:customStyle="1" w:styleId="RIMInterfaceFont">
    <w:name w:val="RIM_InterfaceFont"/>
    <w:rsid w:val="00951E59"/>
    <w:rPr>
      <w:rFonts w:ascii="Arial" w:hAnsi="Arial"/>
      <w:b/>
      <w:color w:val="282828"/>
    </w:rPr>
  </w:style>
  <w:style w:type="character" w:customStyle="1" w:styleId="RIMItalics">
    <w:name w:val="RIM_Italics"/>
    <w:rsid w:val="00951E59"/>
    <w:rPr>
      <w:i/>
    </w:rPr>
  </w:style>
  <w:style w:type="character" w:customStyle="1" w:styleId="RIMKeyword">
    <w:name w:val="RIM_Keyword"/>
    <w:rsid w:val="00951E59"/>
  </w:style>
  <w:style w:type="paragraph" w:customStyle="1" w:styleId="RIMLeadIn">
    <w:name w:val="RIM_LeadIn"/>
    <w:basedOn w:val="RIMBody"/>
    <w:next w:val="RIMBody"/>
    <w:rsid w:val="00951E59"/>
    <w:pPr>
      <w:keepNext/>
      <w:spacing w:before="320"/>
    </w:pPr>
    <w:rPr>
      <w:b/>
    </w:rPr>
  </w:style>
  <w:style w:type="paragraph" w:customStyle="1" w:styleId="RIMNote">
    <w:name w:val="RIM_Note"/>
    <w:basedOn w:val="RIMBody"/>
    <w:rsid w:val="00951E59"/>
    <w:pPr>
      <w:pBdr>
        <w:top w:val="single" w:sz="4" w:space="3" w:color="0072A6"/>
        <w:left w:val="single" w:sz="12" w:space="4" w:color="0072A6"/>
        <w:bottom w:val="single" w:sz="12" w:space="4" w:color="0072A6"/>
        <w:right w:val="single" w:sz="4" w:space="4" w:color="0072A6"/>
      </w:pBdr>
      <w:spacing w:before="160" w:after="240"/>
      <w:ind w:left="130" w:right="115"/>
    </w:pPr>
  </w:style>
  <w:style w:type="paragraph" w:customStyle="1" w:styleId="RIMNoteIndent">
    <w:name w:val="RIM_NoteIndent"/>
    <w:basedOn w:val="RIMNote"/>
    <w:rsid w:val="00951E59"/>
    <w:pPr>
      <w:ind w:left="490"/>
    </w:pPr>
  </w:style>
  <w:style w:type="paragraph" w:customStyle="1" w:styleId="RIMNoteIndent2">
    <w:name w:val="RIM_NoteIndent2"/>
    <w:basedOn w:val="RIMNoteIndent"/>
    <w:rsid w:val="00951E59"/>
    <w:pPr>
      <w:ind w:left="835"/>
    </w:pPr>
  </w:style>
  <w:style w:type="paragraph" w:customStyle="1" w:styleId="RIMNumbered">
    <w:name w:val="RIM_Numbered"/>
    <w:basedOn w:val="RIMBody"/>
    <w:rsid w:val="00951E59"/>
    <w:pPr>
      <w:numPr>
        <w:numId w:val="13"/>
      </w:numPr>
    </w:pPr>
  </w:style>
  <w:style w:type="paragraph" w:customStyle="1" w:styleId="RIMNumberedFC">
    <w:name w:val="RIM_Numbered_FC"/>
    <w:basedOn w:val="RIMBody"/>
    <w:next w:val="RIMBody"/>
    <w:semiHidden/>
    <w:rsid w:val="00951E59"/>
    <w:pPr>
      <w:ind w:left="360" w:hanging="360"/>
    </w:pPr>
  </w:style>
  <w:style w:type="paragraph" w:customStyle="1" w:styleId="RIMNumbereda">
    <w:name w:val="RIM_Numbereda"/>
    <w:basedOn w:val="RIMBody"/>
    <w:rsid w:val="00951E59"/>
    <w:pPr>
      <w:numPr>
        <w:numId w:val="14"/>
      </w:numPr>
    </w:pPr>
  </w:style>
  <w:style w:type="paragraph" w:customStyle="1" w:styleId="RIMNumberedaFC">
    <w:name w:val="RIM_Numbereda_FC"/>
    <w:basedOn w:val="RIMBody"/>
    <w:next w:val="RIMBody"/>
    <w:semiHidden/>
    <w:rsid w:val="00951E59"/>
    <w:pPr>
      <w:ind w:left="720" w:hanging="360"/>
    </w:pPr>
  </w:style>
  <w:style w:type="paragraph" w:customStyle="1" w:styleId="RIMNumberedaAfter">
    <w:name w:val="RIM_NumberedaAfter"/>
    <w:basedOn w:val="RIMNumbereda"/>
    <w:next w:val="RIMNumbereda"/>
    <w:rsid w:val="00951E59"/>
    <w:pPr>
      <w:spacing w:before="240"/>
    </w:pPr>
  </w:style>
  <w:style w:type="paragraph" w:customStyle="1" w:styleId="RIMNumberedaAfterFC">
    <w:name w:val="RIM_NumberedaAfter_FC"/>
    <w:basedOn w:val="RIMBody"/>
    <w:next w:val="RIMBody"/>
    <w:semiHidden/>
    <w:rsid w:val="00951E59"/>
    <w:pPr>
      <w:spacing w:before="240"/>
      <w:ind w:left="720" w:hanging="360"/>
    </w:pPr>
  </w:style>
  <w:style w:type="paragraph" w:customStyle="1" w:styleId="RIMNumberedAfter">
    <w:name w:val="RIM_NumberedAfter"/>
    <w:basedOn w:val="RIMNumbered"/>
    <w:next w:val="RIMNumbered"/>
    <w:rsid w:val="00951E59"/>
    <w:pPr>
      <w:spacing w:before="240"/>
    </w:pPr>
  </w:style>
  <w:style w:type="paragraph" w:customStyle="1" w:styleId="RIMNumberedAfterFC">
    <w:name w:val="RIM_NumberedAfter_FC"/>
    <w:basedOn w:val="RIMBody"/>
    <w:next w:val="RIMBody"/>
    <w:semiHidden/>
    <w:rsid w:val="00951E59"/>
    <w:pPr>
      <w:spacing w:before="240"/>
      <w:ind w:left="360" w:hanging="360"/>
    </w:pPr>
  </w:style>
  <w:style w:type="table" w:customStyle="1" w:styleId="RIMTable">
    <w:name w:val="RIM_Table"/>
    <w:basedOn w:val="TableGrid"/>
    <w:rsid w:val="00951E59"/>
    <w:tblPr>
      <w:tblInd w:w="11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58" w:type="dxa"/>
        <w:left w:w="115" w:type="dxa"/>
        <w:bottom w:w="58" w:type="dxa"/>
        <w:right w:w="0" w:type="dxa"/>
      </w:tblCellMar>
    </w:tblPr>
    <w:tcPr>
      <w:shd w:val="clear" w:color="auto" w:fill="auto"/>
    </w:tcPr>
    <w:tblStylePr w:type="firstRow">
      <w:rPr>
        <w:color w:val="auto"/>
      </w:rPr>
      <w:tblPr/>
      <w:trPr>
        <w:tblHeader/>
      </w:trPr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single" w:sz="4" w:space="0" w:color="auto"/>
          <w:tl2br w:val="nil"/>
          <w:tr2bl w:val="nil"/>
        </w:tcBorders>
        <w:shd w:val="clear" w:color="auto" w:fill="0072A6"/>
      </w:tcPr>
    </w:tblStylePr>
  </w:style>
  <w:style w:type="table" w:customStyle="1" w:styleId="RIMTableBorderless">
    <w:name w:val="RIM_TableBorderless"/>
    <w:basedOn w:val="TableGrid"/>
    <w:rsid w:val="00951E59"/>
    <w:tblPr>
      <w:tblInd w:w="115" w:type="dxa"/>
      <w:tblCellMar>
        <w:top w:w="58" w:type="dxa"/>
        <w:left w:w="115" w:type="dxa"/>
        <w:bottom w:w="58" w:type="dxa"/>
        <w:right w:w="0" w:type="dxa"/>
      </w:tblCellMar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RIMTableBorderlessIndented">
    <w:name w:val="RIM_TableBorderlessIndented"/>
    <w:basedOn w:val="RIMTableBorderless"/>
    <w:rsid w:val="00951E59"/>
    <w:tblPr>
      <w:tblInd w:w="475" w:type="dxa"/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RIMTableIndented">
    <w:name w:val="RIM_TableIndented"/>
    <w:basedOn w:val="RIMTable"/>
    <w:rsid w:val="00951E59"/>
    <w:tblPr>
      <w:tblInd w:w="475" w:type="dxa"/>
    </w:tblPr>
    <w:tcPr>
      <w:shd w:val="clear" w:color="auto" w:fill="auto"/>
    </w:tcPr>
    <w:tblStylePr w:type="firstRow">
      <w:rPr>
        <w:color w:val="FFFFFF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single" w:sz="4" w:space="0" w:color="auto"/>
          <w:tl2br w:val="nil"/>
          <w:tr2bl w:val="nil"/>
        </w:tcBorders>
        <w:shd w:val="clear" w:color="auto" w:fill="0072A6"/>
      </w:tcPr>
    </w:tblStylePr>
  </w:style>
  <w:style w:type="table" w:customStyle="1" w:styleId="RIMTableNoHeader">
    <w:name w:val="RIM_TableNoHeader"/>
    <w:basedOn w:val="TableGrid"/>
    <w:rsid w:val="00951E59"/>
    <w:tblPr>
      <w:tblInd w:w="11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58" w:type="dxa"/>
        <w:left w:w="115" w:type="dxa"/>
        <w:bottom w:w="58" w:type="dxa"/>
        <w:right w:w="0" w:type="dxa"/>
      </w:tblCellMar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single" w:sz="4" w:space="0" w:color="auto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auto"/>
      </w:tcPr>
    </w:tblStylePr>
  </w:style>
  <w:style w:type="table" w:customStyle="1" w:styleId="RIMTableNoHeaderIndented">
    <w:name w:val="RIM_TableNoHeaderIndented"/>
    <w:basedOn w:val="RIMTableNoHeader"/>
    <w:rsid w:val="00951E59"/>
    <w:tblPr>
      <w:tblInd w:w="475" w:type="dxa"/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single" w:sz="4" w:space="0" w:color="auto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auto"/>
      </w:tcPr>
    </w:tblStylePr>
  </w:style>
  <w:style w:type="paragraph" w:styleId="BlockText">
    <w:name w:val="Block Text"/>
    <w:basedOn w:val="Normal"/>
    <w:semiHidden/>
    <w:rsid w:val="00951E59"/>
    <w:pPr>
      <w:spacing w:after="120"/>
      <w:ind w:left="1440" w:right="1440"/>
    </w:pPr>
  </w:style>
  <w:style w:type="paragraph" w:styleId="BodyText">
    <w:name w:val="Body Text"/>
    <w:basedOn w:val="Normal"/>
    <w:semiHidden/>
    <w:rsid w:val="00951E59"/>
    <w:pPr>
      <w:spacing w:after="120"/>
    </w:pPr>
  </w:style>
  <w:style w:type="paragraph" w:styleId="BodyText2">
    <w:name w:val="Body Text 2"/>
    <w:basedOn w:val="Normal"/>
    <w:semiHidden/>
    <w:rsid w:val="00951E59"/>
    <w:pPr>
      <w:spacing w:after="120" w:line="480" w:lineRule="auto"/>
    </w:pPr>
  </w:style>
  <w:style w:type="paragraph" w:styleId="BodyText3">
    <w:name w:val="Body Text 3"/>
    <w:basedOn w:val="Normal"/>
    <w:semiHidden/>
    <w:rsid w:val="00951E59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951E59"/>
    <w:pPr>
      <w:ind w:firstLine="210"/>
    </w:pPr>
  </w:style>
  <w:style w:type="paragraph" w:styleId="BodyTextIndent">
    <w:name w:val="Body Text Indent"/>
    <w:basedOn w:val="Normal"/>
    <w:semiHidden/>
    <w:rsid w:val="00951E59"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rsid w:val="00951E59"/>
    <w:pPr>
      <w:ind w:firstLine="210"/>
    </w:pPr>
  </w:style>
  <w:style w:type="paragraph" w:styleId="BodyTextIndent2">
    <w:name w:val="Body Text Indent 2"/>
    <w:basedOn w:val="Normal"/>
    <w:semiHidden/>
    <w:rsid w:val="00951E59"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rsid w:val="00951E59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semiHidden/>
    <w:rsid w:val="00951E59"/>
    <w:pPr>
      <w:ind w:left="4320"/>
    </w:pPr>
  </w:style>
  <w:style w:type="paragraph" w:styleId="Date">
    <w:name w:val="Date"/>
    <w:basedOn w:val="Normal"/>
    <w:next w:val="Normal"/>
    <w:semiHidden/>
    <w:rsid w:val="00951E59"/>
  </w:style>
  <w:style w:type="paragraph" w:styleId="E-mailSignature">
    <w:name w:val="E-mail Signature"/>
    <w:basedOn w:val="Normal"/>
    <w:semiHidden/>
    <w:rsid w:val="00951E59"/>
  </w:style>
  <w:style w:type="paragraph" w:styleId="EnvelopeAddress">
    <w:name w:val="envelope address"/>
    <w:basedOn w:val="Normal"/>
    <w:semiHidden/>
    <w:rsid w:val="00951E59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semiHidden/>
    <w:rsid w:val="00951E59"/>
    <w:rPr>
      <w:rFonts w:ascii="Arial" w:hAnsi="Arial" w:cs="Arial"/>
      <w:sz w:val="20"/>
      <w:szCs w:val="20"/>
    </w:rPr>
  </w:style>
  <w:style w:type="paragraph" w:styleId="HTMLAddress">
    <w:name w:val="HTML Address"/>
    <w:basedOn w:val="Normal"/>
    <w:semiHidden/>
    <w:rsid w:val="00951E59"/>
    <w:rPr>
      <w:i/>
      <w:iCs/>
    </w:rPr>
  </w:style>
  <w:style w:type="paragraph" w:styleId="HTMLPreformatted">
    <w:name w:val="HTML Preformatted"/>
    <w:basedOn w:val="Normal"/>
    <w:semiHidden/>
    <w:rsid w:val="00951E59"/>
    <w:rPr>
      <w:rFonts w:ascii="Courier New" w:hAnsi="Courier New" w:cs="Courier New"/>
      <w:sz w:val="20"/>
      <w:szCs w:val="20"/>
    </w:rPr>
  </w:style>
  <w:style w:type="paragraph" w:styleId="List">
    <w:name w:val="List"/>
    <w:basedOn w:val="Normal"/>
    <w:semiHidden/>
    <w:rsid w:val="00951E59"/>
    <w:pPr>
      <w:ind w:left="360" w:hanging="360"/>
    </w:pPr>
  </w:style>
  <w:style w:type="paragraph" w:styleId="List2">
    <w:name w:val="List 2"/>
    <w:basedOn w:val="Normal"/>
    <w:semiHidden/>
    <w:rsid w:val="00951E59"/>
    <w:pPr>
      <w:ind w:left="720" w:hanging="360"/>
    </w:pPr>
  </w:style>
  <w:style w:type="paragraph" w:styleId="List3">
    <w:name w:val="List 3"/>
    <w:basedOn w:val="Normal"/>
    <w:semiHidden/>
    <w:rsid w:val="00951E59"/>
    <w:pPr>
      <w:ind w:left="1080" w:hanging="360"/>
    </w:pPr>
  </w:style>
  <w:style w:type="paragraph" w:styleId="List4">
    <w:name w:val="List 4"/>
    <w:basedOn w:val="Normal"/>
    <w:semiHidden/>
    <w:rsid w:val="00951E59"/>
    <w:pPr>
      <w:ind w:left="1440" w:hanging="360"/>
    </w:pPr>
  </w:style>
  <w:style w:type="paragraph" w:styleId="List5">
    <w:name w:val="List 5"/>
    <w:basedOn w:val="Normal"/>
    <w:semiHidden/>
    <w:rsid w:val="00951E59"/>
    <w:pPr>
      <w:ind w:left="1800" w:hanging="360"/>
    </w:pPr>
  </w:style>
  <w:style w:type="paragraph" w:styleId="ListBullet">
    <w:name w:val="List Bullet"/>
    <w:basedOn w:val="Normal"/>
    <w:semiHidden/>
    <w:rsid w:val="00951E59"/>
    <w:pPr>
      <w:numPr>
        <w:numId w:val="1"/>
      </w:numPr>
    </w:pPr>
  </w:style>
  <w:style w:type="paragraph" w:styleId="ListBullet2">
    <w:name w:val="List Bullet 2"/>
    <w:basedOn w:val="Normal"/>
    <w:semiHidden/>
    <w:rsid w:val="00951E59"/>
    <w:pPr>
      <w:numPr>
        <w:numId w:val="2"/>
      </w:numPr>
    </w:pPr>
  </w:style>
  <w:style w:type="paragraph" w:styleId="ListBullet3">
    <w:name w:val="List Bullet 3"/>
    <w:basedOn w:val="Normal"/>
    <w:semiHidden/>
    <w:rsid w:val="00951E59"/>
    <w:pPr>
      <w:numPr>
        <w:numId w:val="3"/>
      </w:numPr>
    </w:pPr>
  </w:style>
  <w:style w:type="paragraph" w:styleId="ListBullet4">
    <w:name w:val="List Bullet 4"/>
    <w:basedOn w:val="Normal"/>
    <w:semiHidden/>
    <w:rsid w:val="00951E59"/>
    <w:pPr>
      <w:numPr>
        <w:numId w:val="4"/>
      </w:numPr>
    </w:pPr>
  </w:style>
  <w:style w:type="paragraph" w:styleId="ListBullet5">
    <w:name w:val="List Bullet 5"/>
    <w:basedOn w:val="Normal"/>
    <w:semiHidden/>
    <w:rsid w:val="00951E59"/>
    <w:pPr>
      <w:numPr>
        <w:numId w:val="5"/>
      </w:numPr>
    </w:pPr>
  </w:style>
  <w:style w:type="paragraph" w:styleId="ListContinue">
    <w:name w:val="List Continue"/>
    <w:basedOn w:val="Normal"/>
    <w:semiHidden/>
    <w:rsid w:val="00951E59"/>
    <w:pPr>
      <w:spacing w:after="120"/>
      <w:ind w:left="360"/>
    </w:pPr>
  </w:style>
  <w:style w:type="paragraph" w:styleId="ListContinue2">
    <w:name w:val="List Continue 2"/>
    <w:basedOn w:val="Normal"/>
    <w:semiHidden/>
    <w:rsid w:val="00951E59"/>
    <w:pPr>
      <w:spacing w:after="120"/>
      <w:ind w:left="720"/>
    </w:pPr>
  </w:style>
  <w:style w:type="paragraph" w:styleId="ListContinue3">
    <w:name w:val="List Continue 3"/>
    <w:basedOn w:val="Normal"/>
    <w:semiHidden/>
    <w:rsid w:val="00951E59"/>
    <w:pPr>
      <w:spacing w:after="120"/>
      <w:ind w:left="1080"/>
    </w:pPr>
  </w:style>
  <w:style w:type="paragraph" w:styleId="ListContinue4">
    <w:name w:val="List Continue 4"/>
    <w:basedOn w:val="Normal"/>
    <w:semiHidden/>
    <w:rsid w:val="00951E59"/>
    <w:pPr>
      <w:spacing w:after="120"/>
      <w:ind w:left="1440"/>
    </w:pPr>
  </w:style>
  <w:style w:type="paragraph" w:styleId="ListContinue5">
    <w:name w:val="List Continue 5"/>
    <w:basedOn w:val="Normal"/>
    <w:semiHidden/>
    <w:rsid w:val="00951E59"/>
    <w:pPr>
      <w:spacing w:after="120"/>
      <w:ind w:left="1800"/>
    </w:pPr>
  </w:style>
  <w:style w:type="paragraph" w:styleId="ListNumber">
    <w:name w:val="List Number"/>
    <w:basedOn w:val="Normal"/>
    <w:semiHidden/>
    <w:rsid w:val="00951E59"/>
    <w:pPr>
      <w:numPr>
        <w:numId w:val="6"/>
      </w:numPr>
    </w:pPr>
  </w:style>
  <w:style w:type="paragraph" w:styleId="ListNumber2">
    <w:name w:val="List Number 2"/>
    <w:basedOn w:val="Normal"/>
    <w:semiHidden/>
    <w:rsid w:val="00951E59"/>
    <w:pPr>
      <w:numPr>
        <w:numId w:val="7"/>
      </w:numPr>
    </w:pPr>
  </w:style>
  <w:style w:type="paragraph" w:styleId="ListNumber3">
    <w:name w:val="List Number 3"/>
    <w:basedOn w:val="Normal"/>
    <w:semiHidden/>
    <w:rsid w:val="00951E59"/>
    <w:pPr>
      <w:numPr>
        <w:numId w:val="8"/>
      </w:numPr>
    </w:pPr>
  </w:style>
  <w:style w:type="paragraph" w:styleId="ListNumber4">
    <w:name w:val="List Number 4"/>
    <w:basedOn w:val="Normal"/>
    <w:semiHidden/>
    <w:rsid w:val="00951E59"/>
    <w:pPr>
      <w:numPr>
        <w:numId w:val="9"/>
      </w:numPr>
    </w:pPr>
  </w:style>
  <w:style w:type="paragraph" w:styleId="ListNumber5">
    <w:name w:val="List Number 5"/>
    <w:basedOn w:val="Normal"/>
    <w:semiHidden/>
    <w:rsid w:val="00951E59"/>
    <w:pPr>
      <w:numPr>
        <w:numId w:val="10"/>
      </w:numPr>
    </w:pPr>
  </w:style>
  <w:style w:type="paragraph" w:styleId="MessageHeader">
    <w:name w:val="Message Header"/>
    <w:basedOn w:val="Normal"/>
    <w:semiHidden/>
    <w:rsid w:val="00951E5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semiHidden/>
    <w:rsid w:val="00951E59"/>
  </w:style>
  <w:style w:type="paragraph" w:styleId="NormalIndent">
    <w:name w:val="Normal Indent"/>
    <w:basedOn w:val="Normal"/>
    <w:semiHidden/>
    <w:rsid w:val="00951E59"/>
    <w:pPr>
      <w:ind w:left="720"/>
    </w:pPr>
  </w:style>
  <w:style w:type="paragraph" w:styleId="NoteHeading">
    <w:name w:val="Note Heading"/>
    <w:basedOn w:val="Normal"/>
    <w:next w:val="Normal"/>
    <w:semiHidden/>
    <w:rsid w:val="00951E59"/>
  </w:style>
  <w:style w:type="paragraph" w:styleId="PlainText">
    <w:name w:val="Plain Text"/>
    <w:basedOn w:val="Normal"/>
    <w:semiHidden/>
    <w:rsid w:val="00951E59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951E59"/>
  </w:style>
  <w:style w:type="paragraph" w:styleId="Signature">
    <w:name w:val="Signature"/>
    <w:basedOn w:val="Normal"/>
    <w:semiHidden/>
    <w:rsid w:val="00951E59"/>
    <w:pPr>
      <w:ind w:left="4320"/>
    </w:pPr>
  </w:style>
  <w:style w:type="paragraph" w:styleId="Subtitle">
    <w:name w:val="Subtitle"/>
    <w:basedOn w:val="Normal"/>
    <w:qFormat/>
    <w:rsid w:val="00951E59"/>
    <w:pPr>
      <w:spacing w:after="60"/>
      <w:jc w:val="center"/>
      <w:outlineLvl w:val="1"/>
    </w:pPr>
    <w:rPr>
      <w:rFonts w:ascii="Arial" w:hAnsi="Arial" w:cs="Arial"/>
    </w:rPr>
  </w:style>
  <w:style w:type="paragraph" w:styleId="Title">
    <w:name w:val="Title"/>
    <w:basedOn w:val="Normal"/>
    <w:qFormat/>
    <w:rsid w:val="00951E5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numbering" w:styleId="111111">
    <w:name w:val="Outline List 2"/>
    <w:basedOn w:val="NoList"/>
    <w:semiHidden/>
    <w:rsid w:val="00951E59"/>
    <w:pPr>
      <w:numPr>
        <w:numId w:val="11"/>
      </w:numPr>
    </w:pPr>
  </w:style>
  <w:style w:type="paragraph" w:customStyle="1" w:styleId="RIMImageCaption">
    <w:name w:val="RIM_ImageCaption"/>
    <w:next w:val="RIMBody"/>
    <w:rsid w:val="00951E59"/>
    <w:pPr>
      <w:spacing w:after="240"/>
    </w:pPr>
    <w:rPr>
      <w:rFonts w:ascii="Arial" w:hAnsi="Arial"/>
      <w:b/>
      <w:szCs w:val="24"/>
    </w:rPr>
  </w:style>
  <w:style w:type="paragraph" w:customStyle="1" w:styleId="RIMImageCaptionIndent">
    <w:name w:val="RIM_ImageCaptionIndent"/>
    <w:basedOn w:val="RIMImageCaption"/>
    <w:next w:val="RIMBody"/>
    <w:rsid w:val="00951E59"/>
    <w:pPr>
      <w:ind w:left="360"/>
    </w:pPr>
  </w:style>
  <w:style w:type="paragraph" w:customStyle="1" w:styleId="RIMImageCaptionIndent2">
    <w:name w:val="RIM_ImageCaptionIndent2"/>
    <w:basedOn w:val="RIMImageCaptionIndent"/>
    <w:next w:val="RIMBody"/>
    <w:rsid w:val="00951E59"/>
    <w:pPr>
      <w:ind w:left="720"/>
    </w:pPr>
  </w:style>
  <w:style w:type="paragraph" w:customStyle="1" w:styleId="RIMCellImageCaption">
    <w:name w:val="RIM_CellImageCaption"/>
    <w:next w:val="RIMCell"/>
    <w:rsid w:val="00951E59"/>
    <w:pPr>
      <w:spacing w:after="160"/>
    </w:pPr>
    <w:rPr>
      <w:rFonts w:ascii="Arial" w:hAnsi="Arial"/>
      <w:b/>
      <w:sz w:val="16"/>
      <w:szCs w:val="24"/>
    </w:rPr>
  </w:style>
  <w:style w:type="paragraph" w:customStyle="1" w:styleId="RIMCellImageCaptionIndent">
    <w:name w:val="RIM_CellImageCaptionIndent"/>
    <w:basedOn w:val="RIMCellImageCaption"/>
    <w:next w:val="RIMCell"/>
    <w:rsid w:val="00951E59"/>
    <w:pPr>
      <w:ind w:left="288"/>
    </w:pPr>
  </w:style>
  <w:style w:type="paragraph" w:customStyle="1" w:styleId="RIMCellImageCaptionIndent2">
    <w:name w:val="RIM_CellImageCaptionIndent2"/>
    <w:basedOn w:val="RIMCellImageCaptionIndent"/>
    <w:next w:val="RIMCell"/>
    <w:rsid w:val="00951E59"/>
    <w:pPr>
      <w:ind w:left="576"/>
    </w:pPr>
  </w:style>
  <w:style w:type="character" w:styleId="PlaceholderText">
    <w:name w:val="Placeholder Text"/>
    <w:basedOn w:val="DefaultParagraphFont"/>
    <w:uiPriority w:val="99"/>
    <w:semiHidden/>
    <w:rsid w:val="00242437"/>
    <w:rPr>
      <w:color w:val="808080"/>
    </w:rPr>
  </w:style>
  <w:style w:type="paragraph" w:styleId="ListParagraph">
    <w:name w:val="List Paragraph"/>
    <w:basedOn w:val="Normal"/>
    <w:uiPriority w:val="34"/>
    <w:qFormat/>
    <w:rsid w:val="00725CB7"/>
    <w:pPr>
      <w:ind w:left="720"/>
      <w:contextualSpacing/>
    </w:pPr>
  </w:style>
  <w:style w:type="character" w:customStyle="1" w:styleId="ms-sitemapdirectional">
    <w:name w:val="ms-sitemapdirectional"/>
    <w:basedOn w:val="DefaultParagraphFont"/>
    <w:rsid w:val="00B463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4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svetic\My%20Documents\Projects%20on%20the%20Go\IT_PMO\Template%20Updates%20-%20New\Drafts\Final\Project%20Meeting%20Minutes%20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C5232C7841E4E078C20D86756B1C3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493A2-D22F-4FB6-A665-9001D120817E}"/>
      </w:docPartPr>
      <w:docPartBody>
        <w:p w:rsidR="00CA72AF" w:rsidRDefault="00E77FD9">
          <w:pPr>
            <w:pStyle w:val="FC5232C7841E4E078C20D86756B1C33E"/>
          </w:pPr>
          <w:r>
            <w:rPr>
              <w:rStyle w:val="PlaceholderText"/>
            </w:rPr>
            <w:t>&lt;Project Name&gt;</w:t>
          </w:r>
        </w:p>
      </w:docPartBody>
    </w:docPart>
    <w:docPart>
      <w:docPartPr>
        <w:name w:val="521B2CFFC3A14C5D86CFF1181DA67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9B7C2-9355-4795-A1A7-B2F611B09AF0}"/>
      </w:docPartPr>
      <w:docPartBody>
        <w:p w:rsidR="00CA72AF" w:rsidRDefault="00E77FD9">
          <w:pPr>
            <w:pStyle w:val="521B2CFFC3A14C5D86CFF1181DA6707F"/>
          </w:pPr>
          <w:r w:rsidRPr="00F75E8C">
            <w:rPr>
              <w:rStyle w:val="PlaceholderText"/>
            </w:rPr>
            <w:t>Choose an item.</w:t>
          </w:r>
        </w:p>
      </w:docPartBody>
    </w:docPart>
    <w:docPart>
      <w:docPartPr>
        <w:name w:val="105D8E0458B14495B60B6F47103D33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EA3917-6139-476B-B31A-D6AF933EDE43}"/>
      </w:docPartPr>
      <w:docPartBody>
        <w:p w:rsidR="00307DCA" w:rsidRDefault="00EF03CB" w:rsidP="00EF03CB">
          <w:pPr>
            <w:pStyle w:val="105D8E0458B14495B60B6F47103D3333"/>
          </w:pPr>
          <w:r w:rsidRPr="00965F98">
            <w:rPr>
              <w:rStyle w:val="PlaceholderText"/>
            </w:rPr>
            <w:t>&lt;List the objective(s) of this meeting.&gt;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7FD9"/>
    <w:rsid w:val="00065097"/>
    <w:rsid w:val="000A47BD"/>
    <w:rsid w:val="000C72A2"/>
    <w:rsid w:val="000C7E70"/>
    <w:rsid w:val="000D0756"/>
    <w:rsid w:val="00127E79"/>
    <w:rsid w:val="00156CE4"/>
    <w:rsid w:val="00170E26"/>
    <w:rsid w:val="00175A0B"/>
    <w:rsid w:val="00196EBF"/>
    <w:rsid w:val="001C3D8A"/>
    <w:rsid w:val="001C79FB"/>
    <w:rsid w:val="001D3231"/>
    <w:rsid w:val="001D6038"/>
    <w:rsid w:val="001E6346"/>
    <w:rsid w:val="00245FE3"/>
    <w:rsid w:val="00252A29"/>
    <w:rsid w:val="00287944"/>
    <w:rsid w:val="002A107C"/>
    <w:rsid w:val="002E7F31"/>
    <w:rsid w:val="002F278F"/>
    <w:rsid w:val="002F7394"/>
    <w:rsid w:val="00303AD0"/>
    <w:rsid w:val="00307DCA"/>
    <w:rsid w:val="003220AC"/>
    <w:rsid w:val="00354639"/>
    <w:rsid w:val="003B0B38"/>
    <w:rsid w:val="003C684D"/>
    <w:rsid w:val="00494F76"/>
    <w:rsid w:val="004A6927"/>
    <w:rsid w:val="004B10B7"/>
    <w:rsid w:val="004F1069"/>
    <w:rsid w:val="004F2CE5"/>
    <w:rsid w:val="00535071"/>
    <w:rsid w:val="00587DAD"/>
    <w:rsid w:val="005A774A"/>
    <w:rsid w:val="005D7E28"/>
    <w:rsid w:val="005F6705"/>
    <w:rsid w:val="0061684C"/>
    <w:rsid w:val="00620634"/>
    <w:rsid w:val="00653518"/>
    <w:rsid w:val="00655A4E"/>
    <w:rsid w:val="00667CFE"/>
    <w:rsid w:val="0068740C"/>
    <w:rsid w:val="006A647F"/>
    <w:rsid w:val="006C6CD9"/>
    <w:rsid w:val="006D7037"/>
    <w:rsid w:val="006E498F"/>
    <w:rsid w:val="006F3A83"/>
    <w:rsid w:val="00731D2E"/>
    <w:rsid w:val="007407E5"/>
    <w:rsid w:val="00763D1D"/>
    <w:rsid w:val="00780245"/>
    <w:rsid w:val="007A391C"/>
    <w:rsid w:val="008068AF"/>
    <w:rsid w:val="00835962"/>
    <w:rsid w:val="008838AA"/>
    <w:rsid w:val="00897E23"/>
    <w:rsid w:val="008C0125"/>
    <w:rsid w:val="008D0F58"/>
    <w:rsid w:val="008D4883"/>
    <w:rsid w:val="008F5F39"/>
    <w:rsid w:val="00900972"/>
    <w:rsid w:val="00975E9A"/>
    <w:rsid w:val="00987587"/>
    <w:rsid w:val="00A22811"/>
    <w:rsid w:val="00AA02D5"/>
    <w:rsid w:val="00B355AF"/>
    <w:rsid w:val="00B50A60"/>
    <w:rsid w:val="00BD0BA9"/>
    <w:rsid w:val="00BD79E2"/>
    <w:rsid w:val="00BE4F3B"/>
    <w:rsid w:val="00C27AD8"/>
    <w:rsid w:val="00C6127A"/>
    <w:rsid w:val="00C734A5"/>
    <w:rsid w:val="00CA4928"/>
    <w:rsid w:val="00CA6E46"/>
    <w:rsid w:val="00CA72AF"/>
    <w:rsid w:val="00CB0A25"/>
    <w:rsid w:val="00D26544"/>
    <w:rsid w:val="00D911D0"/>
    <w:rsid w:val="00DB2E9C"/>
    <w:rsid w:val="00DE5665"/>
    <w:rsid w:val="00E334D2"/>
    <w:rsid w:val="00E34B64"/>
    <w:rsid w:val="00E44011"/>
    <w:rsid w:val="00E674F6"/>
    <w:rsid w:val="00E77FD9"/>
    <w:rsid w:val="00E836C2"/>
    <w:rsid w:val="00E964F0"/>
    <w:rsid w:val="00E975B9"/>
    <w:rsid w:val="00EB580D"/>
    <w:rsid w:val="00EC4D1F"/>
    <w:rsid w:val="00ED4B05"/>
    <w:rsid w:val="00EF03CB"/>
    <w:rsid w:val="00F96FEF"/>
    <w:rsid w:val="00FC4A0E"/>
    <w:rsid w:val="00FF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68AF"/>
  </w:style>
  <w:style w:type="paragraph" w:customStyle="1" w:styleId="FC5232C7841E4E078C20D86756B1C33E">
    <w:name w:val="FC5232C7841E4E078C20D86756B1C33E"/>
  </w:style>
  <w:style w:type="paragraph" w:customStyle="1" w:styleId="521B2CFFC3A14C5D86CFF1181DA6707F">
    <w:name w:val="521B2CFFC3A14C5D86CFF1181DA6707F"/>
  </w:style>
  <w:style w:type="paragraph" w:customStyle="1" w:styleId="105D8E0458B14495B60B6F47103D3333">
    <w:name w:val="105D8E0458B14495B60B6F47103D3333"/>
    <w:rsid w:val="00EF03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781831F8ED54AA9C0F89E3C63D824" ma:contentTypeVersion="0" ma:contentTypeDescription="Create a new document." ma:contentTypeScope="" ma:versionID="2c5016f047c146560c97e5ff42d8f9a7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C5BDE0-3CD8-4367-8EE5-A96A66E825C0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F6A38B6F-968B-430A-B14E-9616EF3D60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432C49B3-44EA-4056-8207-AFF3D4211E1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86DCE26-EBAA-4D1C-8E99-396C70A3CB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Meeting Minutes Template.dotm</Template>
  <TotalTime>3</TotalTime>
  <Pages>3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TD</Company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creator>Delves, Will</dc:creator>
  <cp:keywords>templates, standards, itpmo, it project management office, meeting minutes</cp:keywords>
  <dc:description>Revision Date:  14-jan-2014</dc:description>
  <cp:lastModifiedBy>Modi, Sakshi Mayank</cp:lastModifiedBy>
  <cp:revision>3</cp:revision>
  <cp:lastPrinted>2006-07-04T19:09:00Z</cp:lastPrinted>
  <dcterms:created xsi:type="dcterms:W3CDTF">2024-06-30T00:30:00Z</dcterms:created>
  <dcterms:modified xsi:type="dcterms:W3CDTF">2024-06-30T20:58:00Z</dcterms:modified>
  <cp:category>Templates, Standards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ML:Preserve-Image-Size">
    <vt:lpwstr>TRUE</vt:lpwstr>
  </property>
  <property fmtid="{D5CDD505-2E9C-101B-9397-08002B2CF9AE}" pid="3" name="XML:Image-Folder">
    <vt:lpwstr>?</vt:lpwstr>
  </property>
  <property fmtid="{D5CDD505-2E9C-101B-9397-08002B2CF9AE}" pid="4" name="XML:Stylesheets">
    <vt:lpwstr>?</vt:lpwstr>
  </property>
  <property fmtid="{D5CDD505-2E9C-101B-9397-08002B2CF9AE}" pid="5" name="XML:Scripts">
    <vt:lpwstr>?</vt:lpwstr>
  </property>
  <property fmtid="{D5CDD505-2E9C-101B-9397-08002B2CF9AE}" pid="6" name="XML:End-Scripts">
    <vt:lpwstr>?</vt:lpwstr>
  </property>
  <property fmtid="{D5CDD505-2E9C-101B-9397-08002B2CF9AE}" pid="7" name="ContentTypeId">
    <vt:lpwstr>0x010100042781831F8ED54AA9C0F89E3C63D824</vt:lpwstr>
  </property>
  <property fmtid="{D5CDD505-2E9C-101B-9397-08002B2CF9AE}" pid="8" name="TitusGUID">
    <vt:lpwstr>ca0de8f3-bb93-4550-b1c1-c43eb027701d</vt:lpwstr>
  </property>
</Properties>
</file>